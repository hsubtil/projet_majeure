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DA3" w:rsidRDefault="00225582">
      <w:pPr>
        <w:pStyle w:val="Titre"/>
      </w:pPr>
      <w:r>
        <w:t>[</w:t>
      </w:r>
      <w:r w:rsidR="008B5DB3">
        <w:t>NOM DU PROJET</w:t>
      </w:r>
      <w:r>
        <w:t>]</w:t>
      </w:r>
      <w:r w:rsidR="00ED261E">
        <w:br/>
      </w:r>
      <w:r w:rsidR="008B5DB3">
        <w:t>DOCUMENTATION SERVEUR NODE</w:t>
      </w:r>
    </w:p>
    <w:p w:rsidR="00C341A1" w:rsidRDefault="004D08EA" w:rsidP="00C341A1">
      <w:pPr>
        <w:pStyle w:val="Sous-titre"/>
      </w:pPr>
      <w:r>
        <w:t xml:space="preserve">MAJ : </w:t>
      </w:r>
      <w:sdt>
        <w:sdtPr>
          <w:id w:val="216403978"/>
          <w:placeholder>
            <w:docPart w:val="8B7870A470DC4CF29BD563D90511F2F4"/>
          </w:placeholder>
          <w:date w:fullDate="2018-01-03T00:00:00Z">
            <w:dateFormat w:val="dd/MM/yyyy"/>
            <w:lid w:val="fr-FR"/>
            <w:storeMappedDataAs w:val="dateTime"/>
            <w:calendar w:val="gregorian"/>
          </w:date>
        </w:sdtPr>
        <w:sdtContent>
          <w:r w:rsidR="00B435B4">
            <w:t>03/01/2018</w:t>
          </w:r>
        </w:sdtContent>
      </w:sdt>
    </w:p>
    <w:p w:rsidR="00C341A1" w:rsidRDefault="00C341A1" w:rsidP="00C341A1"/>
    <w:sdt>
      <w:sdtPr>
        <w:rPr>
          <w:rFonts w:asciiTheme="minorHAnsi" w:eastAsiaTheme="minorHAnsi" w:hAnsiTheme="minorHAnsi" w:cstheme="minorBidi"/>
          <w:color w:val="404040" w:themeColor="text1" w:themeTint="BF"/>
          <w:sz w:val="18"/>
          <w:szCs w:val="20"/>
        </w:rPr>
        <w:id w:val="1303586386"/>
        <w:docPartObj>
          <w:docPartGallery w:val="Table of Contents"/>
          <w:docPartUnique/>
        </w:docPartObj>
      </w:sdtPr>
      <w:sdtEndPr>
        <w:rPr>
          <w:b/>
          <w:bCs/>
        </w:rPr>
      </w:sdtEndPr>
      <w:sdtContent>
        <w:p w:rsidR="00C341A1" w:rsidRDefault="00C341A1">
          <w:pPr>
            <w:pStyle w:val="En-ttedetabledesmatires"/>
          </w:pPr>
          <w:r>
            <w:t>Table des matières</w:t>
          </w:r>
        </w:p>
        <w:p w:rsidR="00565D50" w:rsidRDefault="00C341A1">
          <w:pPr>
            <w:pStyle w:val="TM1"/>
            <w:tabs>
              <w:tab w:val="right" w:leader="dot" w:pos="9350"/>
            </w:tabs>
            <w:rPr>
              <w:rFonts w:eastAsiaTheme="minorEastAsia"/>
              <w:noProof/>
              <w:color w:val="auto"/>
              <w:sz w:val="22"/>
              <w:szCs w:val="22"/>
            </w:rPr>
          </w:pPr>
          <w:r>
            <w:fldChar w:fldCharType="begin"/>
          </w:r>
          <w:r>
            <w:instrText xml:space="preserve"> TOC \o "1-3" \h \z \u </w:instrText>
          </w:r>
          <w:r>
            <w:fldChar w:fldCharType="separate"/>
          </w:r>
          <w:hyperlink w:anchor="_Toc502767047" w:history="1">
            <w:r w:rsidR="00565D50" w:rsidRPr="001D34EB">
              <w:rPr>
                <w:rStyle w:val="Lienhypertexte"/>
                <w:noProof/>
              </w:rPr>
              <w:t>CONNEXION</w:t>
            </w:r>
            <w:r w:rsidR="00565D50">
              <w:rPr>
                <w:noProof/>
                <w:webHidden/>
              </w:rPr>
              <w:tab/>
            </w:r>
            <w:r w:rsidR="00565D50">
              <w:rPr>
                <w:noProof/>
                <w:webHidden/>
              </w:rPr>
              <w:fldChar w:fldCharType="begin"/>
            </w:r>
            <w:r w:rsidR="00565D50">
              <w:rPr>
                <w:noProof/>
                <w:webHidden/>
              </w:rPr>
              <w:instrText xml:space="preserve"> PAGEREF _Toc502767047 \h </w:instrText>
            </w:r>
            <w:r w:rsidR="00565D50">
              <w:rPr>
                <w:noProof/>
                <w:webHidden/>
              </w:rPr>
            </w:r>
            <w:r w:rsidR="00565D50">
              <w:rPr>
                <w:noProof/>
                <w:webHidden/>
              </w:rPr>
              <w:fldChar w:fldCharType="separate"/>
            </w:r>
            <w:r w:rsidR="00681761">
              <w:rPr>
                <w:noProof/>
                <w:webHidden/>
              </w:rPr>
              <w:t>2</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48" w:history="1">
            <w:r w:rsidR="00565D50" w:rsidRPr="001D34EB">
              <w:rPr>
                <w:rStyle w:val="Lienhypertexte"/>
                <w:noProof/>
              </w:rPr>
              <w:t>auth_attempt</w:t>
            </w:r>
            <w:r w:rsidR="00565D50">
              <w:rPr>
                <w:noProof/>
                <w:webHidden/>
              </w:rPr>
              <w:tab/>
            </w:r>
            <w:r w:rsidR="00565D50">
              <w:rPr>
                <w:noProof/>
                <w:webHidden/>
              </w:rPr>
              <w:fldChar w:fldCharType="begin"/>
            </w:r>
            <w:r w:rsidR="00565D50">
              <w:rPr>
                <w:noProof/>
                <w:webHidden/>
              </w:rPr>
              <w:instrText xml:space="preserve"> PAGEREF _Toc502767048 \h </w:instrText>
            </w:r>
            <w:r w:rsidR="00565D50">
              <w:rPr>
                <w:noProof/>
                <w:webHidden/>
              </w:rPr>
            </w:r>
            <w:r w:rsidR="00565D50">
              <w:rPr>
                <w:noProof/>
                <w:webHidden/>
              </w:rPr>
              <w:fldChar w:fldCharType="separate"/>
            </w:r>
            <w:r w:rsidR="00681761">
              <w:rPr>
                <w:noProof/>
                <w:webHidden/>
              </w:rPr>
              <w:t>2</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49" w:history="1">
            <w:r w:rsidR="00565D50" w:rsidRPr="001D34EB">
              <w:rPr>
                <w:rStyle w:val="Lienhypertexte"/>
                <w:noProof/>
                <w:lang w:val="en-US"/>
              </w:rPr>
              <w:t>sign_up_attempt</w:t>
            </w:r>
            <w:r w:rsidR="00565D50">
              <w:rPr>
                <w:noProof/>
                <w:webHidden/>
              </w:rPr>
              <w:tab/>
            </w:r>
            <w:r w:rsidR="00565D50">
              <w:rPr>
                <w:noProof/>
                <w:webHidden/>
              </w:rPr>
              <w:fldChar w:fldCharType="begin"/>
            </w:r>
            <w:r w:rsidR="00565D50">
              <w:rPr>
                <w:noProof/>
                <w:webHidden/>
              </w:rPr>
              <w:instrText xml:space="preserve"> PAGEREF _Toc502767049 \h </w:instrText>
            </w:r>
            <w:r w:rsidR="00565D50">
              <w:rPr>
                <w:noProof/>
                <w:webHidden/>
              </w:rPr>
            </w:r>
            <w:r w:rsidR="00565D50">
              <w:rPr>
                <w:noProof/>
                <w:webHidden/>
              </w:rPr>
              <w:fldChar w:fldCharType="separate"/>
            </w:r>
            <w:r w:rsidR="00681761">
              <w:rPr>
                <w:noProof/>
                <w:webHidden/>
              </w:rPr>
              <w:t>2</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50" w:history="1">
            <w:r w:rsidR="00565D50" w:rsidRPr="001D34EB">
              <w:rPr>
                <w:rStyle w:val="Lienhypertexte"/>
                <w:noProof/>
                <w:lang w:val="en-US"/>
              </w:rPr>
              <w:t>auth_success</w:t>
            </w:r>
            <w:r w:rsidR="00565D50">
              <w:rPr>
                <w:noProof/>
                <w:webHidden/>
              </w:rPr>
              <w:tab/>
            </w:r>
            <w:r w:rsidR="00565D50">
              <w:rPr>
                <w:noProof/>
                <w:webHidden/>
              </w:rPr>
              <w:fldChar w:fldCharType="begin"/>
            </w:r>
            <w:r w:rsidR="00565D50">
              <w:rPr>
                <w:noProof/>
                <w:webHidden/>
              </w:rPr>
              <w:instrText xml:space="preserve"> PAGEREF _Toc502767050 \h </w:instrText>
            </w:r>
            <w:r w:rsidR="00565D50">
              <w:rPr>
                <w:noProof/>
                <w:webHidden/>
              </w:rPr>
            </w:r>
            <w:r w:rsidR="00565D50">
              <w:rPr>
                <w:noProof/>
                <w:webHidden/>
              </w:rPr>
              <w:fldChar w:fldCharType="separate"/>
            </w:r>
            <w:r w:rsidR="00681761">
              <w:rPr>
                <w:noProof/>
                <w:webHidden/>
              </w:rPr>
              <w:t>2</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51" w:history="1">
            <w:r w:rsidR="00565D50" w:rsidRPr="001D34EB">
              <w:rPr>
                <w:rStyle w:val="Lienhypertexte"/>
                <w:noProof/>
                <w:lang w:val="en-US"/>
              </w:rPr>
              <w:t>auth_failed</w:t>
            </w:r>
            <w:r w:rsidR="00565D50">
              <w:rPr>
                <w:noProof/>
                <w:webHidden/>
              </w:rPr>
              <w:tab/>
            </w:r>
            <w:r w:rsidR="00565D50">
              <w:rPr>
                <w:noProof/>
                <w:webHidden/>
              </w:rPr>
              <w:fldChar w:fldCharType="begin"/>
            </w:r>
            <w:r w:rsidR="00565D50">
              <w:rPr>
                <w:noProof/>
                <w:webHidden/>
              </w:rPr>
              <w:instrText xml:space="preserve"> PAGEREF _Toc502767051 \h </w:instrText>
            </w:r>
            <w:r w:rsidR="00565D50">
              <w:rPr>
                <w:noProof/>
                <w:webHidden/>
              </w:rPr>
            </w:r>
            <w:r w:rsidR="00565D50">
              <w:rPr>
                <w:noProof/>
                <w:webHidden/>
              </w:rPr>
              <w:fldChar w:fldCharType="separate"/>
            </w:r>
            <w:r w:rsidR="00681761">
              <w:rPr>
                <w:noProof/>
                <w:webHidden/>
              </w:rPr>
              <w:t>2</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52" w:history="1">
            <w:r w:rsidR="00565D50" w:rsidRPr="001D34EB">
              <w:rPr>
                <w:rStyle w:val="Lienhypertexte"/>
                <w:noProof/>
                <w:lang w:val="en-US"/>
              </w:rPr>
              <w:t>registration_success</w:t>
            </w:r>
            <w:r w:rsidR="00565D50">
              <w:rPr>
                <w:noProof/>
                <w:webHidden/>
              </w:rPr>
              <w:tab/>
            </w:r>
            <w:r w:rsidR="00565D50">
              <w:rPr>
                <w:noProof/>
                <w:webHidden/>
              </w:rPr>
              <w:fldChar w:fldCharType="begin"/>
            </w:r>
            <w:r w:rsidR="00565D50">
              <w:rPr>
                <w:noProof/>
                <w:webHidden/>
              </w:rPr>
              <w:instrText xml:space="preserve"> PAGEREF _Toc502767052 \h </w:instrText>
            </w:r>
            <w:r w:rsidR="00565D50">
              <w:rPr>
                <w:noProof/>
                <w:webHidden/>
              </w:rPr>
            </w:r>
            <w:r w:rsidR="00565D50">
              <w:rPr>
                <w:noProof/>
                <w:webHidden/>
              </w:rPr>
              <w:fldChar w:fldCharType="separate"/>
            </w:r>
            <w:r w:rsidR="00681761">
              <w:rPr>
                <w:noProof/>
                <w:webHidden/>
              </w:rPr>
              <w:t>2</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53" w:history="1">
            <w:r w:rsidR="00565D50" w:rsidRPr="001D34EB">
              <w:rPr>
                <w:rStyle w:val="Lienhypertexte"/>
                <w:noProof/>
              </w:rPr>
              <w:t>error</w:t>
            </w:r>
            <w:r w:rsidR="00565D50">
              <w:rPr>
                <w:noProof/>
                <w:webHidden/>
              </w:rPr>
              <w:tab/>
            </w:r>
            <w:r w:rsidR="00565D50">
              <w:rPr>
                <w:noProof/>
                <w:webHidden/>
              </w:rPr>
              <w:fldChar w:fldCharType="begin"/>
            </w:r>
            <w:r w:rsidR="00565D50">
              <w:rPr>
                <w:noProof/>
                <w:webHidden/>
              </w:rPr>
              <w:instrText xml:space="preserve"> PAGEREF _Toc502767053 \h </w:instrText>
            </w:r>
            <w:r w:rsidR="00565D50">
              <w:rPr>
                <w:noProof/>
                <w:webHidden/>
              </w:rPr>
            </w:r>
            <w:r w:rsidR="00565D50">
              <w:rPr>
                <w:noProof/>
                <w:webHidden/>
              </w:rPr>
              <w:fldChar w:fldCharType="separate"/>
            </w:r>
            <w:r w:rsidR="00681761">
              <w:rPr>
                <w:noProof/>
                <w:webHidden/>
              </w:rPr>
              <w:t>3</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54" w:history="1">
            <w:r w:rsidR="00565D50" w:rsidRPr="001D34EB">
              <w:rPr>
                <w:rStyle w:val="Lienhypertexte"/>
                <w:noProof/>
              </w:rPr>
              <w:t>node_error</w:t>
            </w:r>
            <w:r w:rsidR="00565D50">
              <w:rPr>
                <w:noProof/>
                <w:webHidden/>
              </w:rPr>
              <w:tab/>
            </w:r>
            <w:r w:rsidR="00565D50">
              <w:rPr>
                <w:noProof/>
                <w:webHidden/>
              </w:rPr>
              <w:fldChar w:fldCharType="begin"/>
            </w:r>
            <w:r w:rsidR="00565D50">
              <w:rPr>
                <w:noProof/>
                <w:webHidden/>
              </w:rPr>
              <w:instrText xml:space="preserve"> PAGEREF _Toc502767054 \h </w:instrText>
            </w:r>
            <w:r w:rsidR="00565D50">
              <w:rPr>
                <w:noProof/>
                <w:webHidden/>
              </w:rPr>
            </w:r>
            <w:r w:rsidR="00565D50">
              <w:rPr>
                <w:noProof/>
                <w:webHidden/>
              </w:rPr>
              <w:fldChar w:fldCharType="separate"/>
            </w:r>
            <w:r w:rsidR="00681761">
              <w:rPr>
                <w:noProof/>
                <w:webHidden/>
              </w:rPr>
              <w:t>3</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55" w:history="1">
            <w:r w:rsidR="00565D50" w:rsidRPr="001D34EB">
              <w:rPr>
                <w:rStyle w:val="Lienhypertexte"/>
                <w:noProof/>
                <w:lang w:val="en-US"/>
              </w:rPr>
              <w:t>registration</w:t>
            </w:r>
            <w:r w:rsidR="00565D50" w:rsidRPr="001D34EB">
              <w:rPr>
                <w:rStyle w:val="Lienhypertexte"/>
                <w:noProof/>
              </w:rPr>
              <w:t>_failed</w:t>
            </w:r>
            <w:r w:rsidR="00565D50">
              <w:rPr>
                <w:noProof/>
                <w:webHidden/>
              </w:rPr>
              <w:tab/>
            </w:r>
            <w:r w:rsidR="00565D50">
              <w:rPr>
                <w:noProof/>
                <w:webHidden/>
              </w:rPr>
              <w:fldChar w:fldCharType="begin"/>
            </w:r>
            <w:r w:rsidR="00565D50">
              <w:rPr>
                <w:noProof/>
                <w:webHidden/>
              </w:rPr>
              <w:instrText xml:space="preserve"> PAGEREF _Toc502767055 \h </w:instrText>
            </w:r>
            <w:r w:rsidR="00565D50">
              <w:rPr>
                <w:noProof/>
                <w:webHidden/>
              </w:rPr>
            </w:r>
            <w:r w:rsidR="00565D50">
              <w:rPr>
                <w:noProof/>
                <w:webHidden/>
              </w:rPr>
              <w:fldChar w:fldCharType="separate"/>
            </w:r>
            <w:r w:rsidR="00681761">
              <w:rPr>
                <w:noProof/>
                <w:webHidden/>
              </w:rPr>
              <w:t>3</w:t>
            </w:r>
            <w:r w:rsidR="00565D50">
              <w:rPr>
                <w:noProof/>
                <w:webHidden/>
              </w:rPr>
              <w:fldChar w:fldCharType="end"/>
            </w:r>
          </w:hyperlink>
        </w:p>
        <w:p w:rsidR="00565D50" w:rsidRDefault="00B35A1C">
          <w:pPr>
            <w:pStyle w:val="TM1"/>
            <w:tabs>
              <w:tab w:val="right" w:leader="dot" w:pos="9350"/>
            </w:tabs>
            <w:rPr>
              <w:rFonts w:eastAsiaTheme="minorEastAsia"/>
              <w:noProof/>
              <w:color w:val="auto"/>
              <w:sz w:val="22"/>
              <w:szCs w:val="22"/>
            </w:rPr>
          </w:pPr>
          <w:hyperlink w:anchor="_Toc502767056" w:history="1">
            <w:r w:rsidR="00565D50" w:rsidRPr="001D34EB">
              <w:rPr>
                <w:rStyle w:val="Lienhypertexte"/>
                <w:noProof/>
              </w:rPr>
              <w:t>FAMILIES</w:t>
            </w:r>
            <w:r w:rsidR="00565D50">
              <w:rPr>
                <w:noProof/>
                <w:webHidden/>
              </w:rPr>
              <w:tab/>
            </w:r>
            <w:r w:rsidR="00565D50">
              <w:rPr>
                <w:noProof/>
                <w:webHidden/>
              </w:rPr>
              <w:fldChar w:fldCharType="begin"/>
            </w:r>
            <w:r w:rsidR="00565D50">
              <w:rPr>
                <w:noProof/>
                <w:webHidden/>
              </w:rPr>
              <w:instrText xml:space="preserve"> PAGEREF _Toc502767056 \h </w:instrText>
            </w:r>
            <w:r w:rsidR="00565D50">
              <w:rPr>
                <w:noProof/>
                <w:webHidden/>
              </w:rPr>
            </w:r>
            <w:r w:rsidR="00565D50">
              <w:rPr>
                <w:noProof/>
                <w:webHidden/>
              </w:rPr>
              <w:fldChar w:fldCharType="separate"/>
            </w:r>
            <w:r w:rsidR="00681761">
              <w:rPr>
                <w:noProof/>
                <w:webHidden/>
              </w:rPr>
              <w:t>3</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57" w:history="1">
            <w:r w:rsidR="00565D50" w:rsidRPr="001D34EB">
              <w:rPr>
                <w:rStyle w:val="Lienhypertexte"/>
                <w:noProof/>
              </w:rPr>
              <w:t>request_family</w:t>
            </w:r>
            <w:r w:rsidR="00565D50">
              <w:rPr>
                <w:noProof/>
                <w:webHidden/>
              </w:rPr>
              <w:tab/>
            </w:r>
            <w:r w:rsidR="00565D50">
              <w:rPr>
                <w:noProof/>
                <w:webHidden/>
              </w:rPr>
              <w:fldChar w:fldCharType="begin"/>
            </w:r>
            <w:r w:rsidR="00565D50">
              <w:rPr>
                <w:noProof/>
                <w:webHidden/>
              </w:rPr>
              <w:instrText xml:space="preserve"> PAGEREF _Toc502767057 \h </w:instrText>
            </w:r>
            <w:r w:rsidR="00565D50">
              <w:rPr>
                <w:noProof/>
                <w:webHidden/>
              </w:rPr>
            </w:r>
            <w:r w:rsidR="00565D50">
              <w:rPr>
                <w:noProof/>
                <w:webHidden/>
              </w:rPr>
              <w:fldChar w:fldCharType="separate"/>
            </w:r>
            <w:r w:rsidR="00681761">
              <w:rPr>
                <w:noProof/>
                <w:webHidden/>
              </w:rPr>
              <w:t>3</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58" w:history="1">
            <w:r w:rsidR="00565D50" w:rsidRPr="001D34EB">
              <w:rPr>
                <w:rStyle w:val="Lienhypertexte"/>
                <w:noProof/>
                <w:lang w:val="en-US"/>
              </w:rPr>
              <w:t>select_family</w:t>
            </w:r>
            <w:r w:rsidR="00565D50">
              <w:rPr>
                <w:noProof/>
                <w:webHidden/>
              </w:rPr>
              <w:tab/>
            </w:r>
            <w:r w:rsidR="00565D50">
              <w:rPr>
                <w:noProof/>
                <w:webHidden/>
              </w:rPr>
              <w:fldChar w:fldCharType="begin"/>
            </w:r>
            <w:r w:rsidR="00565D50">
              <w:rPr>
                <w:noProof/>
                <w:webHidden/>
              </w:rPr>
              <w:instrText xml:space="preserve"> PAGEREF _Toc502767058 \h </w:instrText>
            </w:r>
            <w:r w:rsidR="00565D50">
              <w:rPr>
                <w:noProof/>
                <w:webHidden/>
              </w:rPr>
            </w:r>
            <w:r w:rsidR="00565D50">
              <w:rPr>
                <w:noProof/>
                <w:webHidden/>
              </w:rPr>
              <w:fldChar w:fldCharType="separate"/>
            </w:r>
            <w:r w:rsidR="00681761">
              <w:rPr>
                <w:noProof/>
                <w:webHidden/>
              </w:rPr>
              <w:t>3</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59" w:history="1">
            <w:r w:rsidR="00565D50" w:rsidRPr="001D34EB">
              <w:rPr>
                <w:rStyle w:val="Lienhypertexte"/>
                <w:noProof/>
                <w:lang w:val="en-US"/>
              </w:rPr>
              <w:t>switch_family</w:t>
            </w:r>
            <w:r w:rsidR="00565D50">
              <w:rPr>
                <w:noProof/>
                <w:webHidden/>
              </w:rPr>
              <w:tab/>
            </w:r>
            <w:r w:rsidR="00565D50">
              <w:rPr>
                <w:noProof/>
                <w:webHidden/>
              </w:rPr>
              <w:fldChar w:fldCharType="begin"/>
            </w:r>
            <w:r w:rsidR="00565D50">
              <w:rPr>
                <w:noProof/>
                <w:webHidden/>
              </w:rPr>
              <w:instrText xml:space="preserve"> PAGEREF _Toc502767059 \h </w:instrText>
            </w:r>
            <w:r w:rsidR="00565D50">
              <w:rPr>
                <w:noProof/>
                <w:webHidden/>
              </w:rPr>
            </w:r>
            <w:r w:rsidR="00565D50">
              <w:rPr>
                <w:noProof/>
                <w:webHidden/>
              </w:rPr>
              <w:fldChar w:fldCharType="separate"/>
            </w:r>
            <w:r w:rsidR="00681761">
              <w:rPr>
                <w:noProof/>
                <w:webHidden/>
              </w:rPr>
              <w:t>3</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60" w:history="1">
            <w:r w:rsidR="00565D50" w:rsidRPr="001D34EB">
              <w:rPr>
                <w:rStyle w:val="Lienhypertexte"/>
                <w:noProof/>
                <w:lang w:val="en-US"/>
              </w:rPr>
              <w:t>new_family</w:t>
            </w:r>
            <w:r w:rsidR="00565D50">
              <w:rPr>
                <w:noProof/>
                <w:webHidden/>
              </w:rPr>
              <w:tab/>
            </w:r>
            <w:r w:rsidR="00565D50">
              <w:rPr>
                <w:noProof/>
                <w:webHidden/>
              </w:rPr>
              <w:fldChar w:fldCharType="begin"/>
            </w:r>
            <w:r w:rsidR="00565D50">
              <w:rPr>
                <w:noProof/>
                <w:webHidden/>
              </w:rPr>
              <w:instrText xml:space="preserve"> PAGEREF _Toc502767060 \h </w:instrText>
            </w:r>
            <w:r w:rsidR="00565D50">
              <w:rPr>
                <w:noProof/>
                <w:webHidden/>
              </w:rPr>
            </w:r>
            <w:r w:rsidR="00565D50">
              <w:rPr>
                <w:noProof/>
                <w:webHidden/>
              </w:rPr>
              <w:fldChar w:fldCharType="separate"/>
            </w:r>
            <w:r w:rsidR="00681761">
              <w:rPr>
                <w:noProof/>
                <w:webHidden/>
              </w:rPr>
              <w:t>4</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61" w:history="1">
            <w:r w:rsidR="00565D50" w:rsidRPr="001D34EB">
              <w:rPr>
                <w:rStyle w:val="Lienhypertexte"/>
                <w:noProof/>
                <w:lang w:val="en-US"/>
              </w:rPr>
              <w:t>add_family_to_user</w:t>
            </w:r>
            <w:r w:rsidR="00565D50">
              <w:rPr>
                <w:noProof/>
                <w:webHidden/>
              </w:rPr>
              <w:tab/>
            </w:r>
            <w:r w:rsidR="00565D50">
              <w:rPr>
                <w:noProof/>
                <w:webHidden/>
              </w:rPr>
              <w:fldChar w:fldCharType="begin"/>
            </w:r>
            <w:r w:rsidR="00565D50">
              <w:rPr>
                <w:noProof/>
                <w:webHidden/>
              </w:rPr>
              <w:instrText xml:space="preserve"> PAGEREF _Toc502767061 \h </w:instrText>
            </w:r>
            <w:r w:rsidR="00565D50">
              <w:rPr>
                <w:noProof/>
                <w:webHidden/>
              </w:rPr>
            </w:r>
            <w:r w:rsidR="00565D50">
              <w:rPr>
                <w:noProof/>
                <w:webHidden/>
              </w:rPr>
              <w:fldChar w:fldCharType="separate"/>
            </w:r>
            <w:r w:rsidR="00681761">
              <w:rPr>
                <w:noProof/>
                <w:webHidden/>
              </w:rPr>
              <w:t>4</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62" w:history="1">
            <w:r w:rsidR="00565D50" w:rsidRPr="001D34EB">
              <w:rPr>
                <w:rStyle w:val="Lienhypertexte"/>
                <w:noProof/>
                <w:lang w:val="en-US"/>
              </w:rPr>
              <w:t>request_family_reply</w:t>
            </w:r>
            <w:r w:rsidR="00565D50">
              <w:rPr>
                <w:noProof/>
                <w:webHidden/>
              </w:rPr>
              <w:tab/>
            </w:r>
            <w:r w:rsidR="00565D50">
              <w:rPr>
                <w:noProof/>
                <w:webHidden/>
              </w:rPr>
              <w:fldChar w:fldCharType="begin"/>
            </w:r>
            <w:r w:rsidR="00565D50">
              <w:rPr>
                <w:noProof/>
                <w:webHidden/>
              </w:rPr>
              <w:instrText xml:space="preserve"> PAGEREF _Toc502767062 \h </w:instrText>
            </w:r>
            <w:r w:rsidR="00565D50">
              <w:rPr>
                <w:noProof/>
                <w:webHidden/>
              </w:rPr>
            </w:r>
            <w:r w:rsidR="00565D50">
              <w:rPr>
                <w:noProof/>
                <w:webHidden/>
              </w:rPr>
              <w:fldChar w:fldCharType="separate"/>
            </w:r>
            <w:r w:rsidR="00681761">
              <w:rPr>
                <w:noProof/>
                <w:webHidden/>
              </w:rPr>
              <w:t>4</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63" w:history="1">
            <w:r w:rsidR="00565D50" w:rsidRPr="001D34EB">
              <w:rPr>
                <w:rStyle w:val="Lienhypertexte"/>
                <w:noProof/>
                <w:lang w:val="en-US"/>
              </w:rPr>
              <w:t>error</w:t>
            </w:r>
            <w:r w:rsidR="00565D50">
              <w:rPr>
                <w:noProof/>
                <w:webHidden/>
              </w:rPr>
              <w:tab/>
            </w:r>
            <w:r w:rsidR="00565D50">
              <w:rPr>
                <w:noProof/>
                <w:webHidden/>
              </w:rPr>
              <w:fldChar w:fldCharType="begin"/>
            </w:r>
            <w:r w:rsidR="00565D50">
              <w:rPr>
                <w:noProof/>
                <w:webHidden/>
              </w:rPr>
              <w:instrText xml:space="preserve"> PAGEREF _Toc502767063 \h </w:instrText>
            </w:r>
            <w:r w:rsidR="00565D50">
              <w:rPr>
                <w:noProof/>
                <w:webHidden/>
              </w:rPr>
            </w:r>
            <w:r w:rsidR="00565D50">
              <w:rPr>
                <w:noProof/>
                <w:webHidden/>
              </w:rPr>
              <w:fldChar w:fldCharType="separate"/>
            </w:r>
            <w:r w:rsidR="00681761">
              <w:rPr>
                <w:noProof/>
                <w:webHidden/>
              </w:rPr>
              <w:t>4</w:t>
            </w:r>
            <w:r w:rsidR="00565D50">
              <w:rPr>
                <w:noProof/>
                <w:webHidden/>
              </w:rPr>
              <w:fldChar w:fldCharType="end"/>
            </w:r>
          </w:hyperlink>
        </w:p>
        <w:p w:rsidR="00565D50" w:rsidRDefault="00B35A1C">
          <w:pPr>
            <w:pStyle w:val="TM1"/>
            <w:tabs>
              <w:tab w:val="right" w:leader="dot" w:pos="9350"/>
            </w:tabs>
            <w:rPr>
              <w:rFonts w:eastAsiaTheme="minorEastAsia"/>
              <w:noProof/>
              <w:color w:val="auto"/>
              <w:sz w:val="22"/>
              <w:szCs w:val="22"/>
            </w:rPr>
          </w:pPr>
          <w:hyperlink w:anchor="_Toc502767064" w:history="1">
            <w:r w:rsidR="00565D50" w:rsidRPr="001D34EB">
              <w:rPr>
                <w:rStyle w:val="Lienhypertexte"/>
                <w:noProof/>
              </w:rPr>
              <w:t>PROFIL</w:t>
            </w:r>
            <w:r w:rsidR="00565D50">
              <w:rPr>
                <w:noProof/>
                <w:webHidden/>
              </w:rPr>
              <w:tab/>
            </w:r>
            <w:r w:rsidR="00565D50">
              <w:rPr>
                <w:noProof/>
                <w:webHidden/>
              </w:rPr>
              <w:fldChar w:fldCharType="begin"/>
            </w:r>
            <w:r w:rsidR="00565D50">
              <w:rPr>
                <w:noProof/>
                <w:webHidden/>
              </w:rPr>
              <w:instrText xml:space="preserve"> PAGEREF _Toc502767064 \h </w:instrText>
            </w:r>
            <w:r w:rsidR="00565D50">
              <w:rPr>
                <w:noProof/>
                <w:webHidden/>
              </w:rPr>
            </w:r>
            <w:r w:rsidR="00565D50">
              <w:rPr>
                <w:noProof/>
                <w:webHidden/>
              </w:rPr>
              <w:fldChar w:fldCharType="separate"/>
            </w:r>
            <w:r w:rsidR="00681761">
              <w:rPr>
                <w:noProof/>
                <w:webHidden/>
              </w:rPr>
              <w:t>5</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65" w:history="1">
            <w:r w:rsidR="00565D50" w:rsidRPr="001D34EB">
              <w:rPr>
                <w:rStyle w:val="Lienhypertexte"/>
                <w:noProof/>
                <w:lang w:val="en-US"/>
              </w:rPr>
              <w:t>request_profile</w:t>
            </w:r>
            <w:r w:rsidR="00565D50">
              <w:rPr>
                <w:noProof/>
                <w:webHidden/>
              </w:rPr>
              <w:tab/>
            </w:r>
            <w:r w:rsidR="00565D50">
              <w:rPr>
                <w:noProof/>
                <w:webHidden/>
              </w:rPr>
              <w:fldChar w:fldCharType="begin"/>
            </w:r>
            <w:r w:rsidR="00565D50">
              <w:rPr>
                <w:noProof/>
                <w:webHidden/>
              </w:rPr>
              <w:instrText xml:space="preserve"> PAGEREF _Toc502767065 \h </w:instrText>
            </w:r>
            <w:r w:rsidR="00565D50">
              <w:rPr>
                <w:noProof/>
                <w:webHidden/>
              </w:rPr>
            </w:r>
            <w:r w:rsidR="00565D50">
              <w:rPr>
                <w:noProof/>
                <w:webHidden/>
              </w:rPr>
              <w:fldChar w:fldCharType="separate"/>
            </w:r>
            <w:r w:rsidR="00681761">
              <w:rPr>
                <w:noProof/>
                <w:webHidden/>
              </w:rPr>
              <w:t>5</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66" w:history="1">
            <w:r w:rsidR="00565D50" w:rsidRPr="001D34EB">
              <w:rPr>
                <w:rStyle w:val="Lienhypertexte"/>
                <w:noProof/>
              </w:rPr>
              <w:t>update_user_profil</w:t>
            </w:r>
            <w:r w:rsidR="00565D50">
              <w:rPr>
                <w:noProof/>
                <w:webHidden/>
              </w:rPr>
              <w:tab/>
            </w:r>
            <w:r w:rsidR="00565D50">
              <w:rPr>
                <w:noProof/>
                <w:webHidden/>
              </w:rPr>
              <w:fldChar w:fldCharType="begin"/>
            </w:r>
            <w:r w:rsidR="00565D50">
              <w:rPr>
                <w:noProof/>
                <w:webHidden/>
              </w:rPr>
              <w:instrText xml:space="preserve"> PAGEREF _Toc502767066 \h </w:instrText>
            </w:r>
            <w:r w:rsidR="00565D50">
              <w:rPr>
                <w:noProof/>
                <w:webHidden/>
              </w:rPr>
            </w:r>
            <w:r w:rsidR="00565D50">
              <w:rPr>
                <w:noProof/>
                <w:webHidden/>
              </w:rPr>
              <w:fldChar w:fldCharType="separate"/>
            </w:r>
            <w:r w:rsidR="00681761">
              <w:rPr>
                <w:noProof/>
                <w:webHidden/>
              </w:rPr>
              <w:t>5</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67" w:history="1">
            <w:r w:rsidR="00565D50" w:rsidRPr="001D34EB">
              <w:rPr>
                <w:rStyle w:val="Lienhypertexte"/>
                <w:noProof/>
                <w:lang w:val="en-US"/>
              </w:rPr>
              <w:t>request_profile_reply</w:t>
            </w:r>
            <w:r w:rsidR="00565D50">
              <w:rPr>
                <w:noProof/>
                <w:webHidden/>
              </w:rPr>
              <w:tab/>
            </w:r>
            <w:r w:rsidR="00565D50">
              <w:rPr>
                <w:noProof/>
                <w:webHidden/>
              </w:rPr>
              <w:fldChar w:fldCharType="begin"/>
            </w:r>
            <w:r w:rsidR="00565D50">
              <w:rPr>
                <w:noProof/>
                <w:webHidden/>
              </w:rPr>
              <w:instrText xml:space="preserve"> PAGEREF _Toc502767067 \h </w:instrText>
            </w:r>
            <w:r w:rsidR="00565D50">
              <w:rPr>
                <w:noProof/>
                <w:webHidden/>
              </w:rPr>
            </w:r>
            <w:r w:rsidR="00565D50">
              <w:rPr>
                <w:noProof/>
                <w:webHidden/>
              </w:rPr>
              <w:fldChar w:fldCharType="separate"/>
            </w:r>
            <w:r w:rsidR="00681761">
              <w:rPr>
                <w:noProof/>
                <w:webHidden/>
              </w:rPr>
              <w:t>5</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68" w:history="1">
            <w:r w:rsidR="00565D50" w:rsidRPr="001D34EB">
              <w:rPr>
                <w:rStyle w:val="Lienhypertexte"/>
                <w:noProof/>
              </w:rPr>
              <w:t>error</w:t>
            </w:r>
            <w:r w:rsidR="00565D50">
              <w:rPr>
                <w:noProof/>
                <w:webHidden/>
              </w:rPr>
              <w:tab/>
            </w:r>
            <w:r w:rsidR="00565D50">
              <w:rPr>
                <w:noProof/>
                <w:webHidden/>
              </w:rPr>
              <w:fldChar w:fldCharType="begin"/>
            </w:r>
            <w:r w:rsidR="00565D50">
              <w:rPr>
                <w:noProof/>
                <w:webHidden/>
              </w:rPr>
              <w:instrText xml:space="preserve"> PAGEREF _Toc502767068 \h </w:instrText>
            </w:r>
            <w:r w:rsidR="00565D50">
              <w:rPr>
                <w:noProof/>
                <w:webHidden/>
              </w:rPr>
            </w:r>
            <w:r w:rsidR="00565D50">
              <w:rPr>
                <w:noProof/>
                <w:webHidden/>
              </w:rPr>
              <w:fldChar w:fldCharType="separate"/>
            </w:r>
            <w:r w:rsidR="00681761">
              <w:rPr>
                <w:noProof/>
                <w:webHidden/>
              </w:rPr>
              <w:t>5</w:t>
            </w:r>
            <w:r w:rsidR="00565D50">
              <w:rPr>
                <w:noProof/>
                <w:webHidden/>
              </w:rPr>
              <w:fldChar w:fldCharType="end"/>
            </w:r>
          </w:hyperlink>
        </w:p>
        <w:p w:rsidR="00565D50" w:rsidRDefault="00B35A1C">
          <w:pPr>
            <w:pStyle w:val="TM1"/>
            <w:tabs>
              <w:tab w:val="right" w:leader="dot" w:pos="9350"/>
            </w:tabs>
            <w:rPr>
              <w:rFonts w:eastAsiaTheme="minorEastAsia"/>
              <w:noProof/>
              <w:color w:val="auto"/>
              <w:sz w:val="22"/>
              <w:szCs w:val="22"/>
            </w:rPr>
          </w:pPr>
          <w:hyperlink w:anchor="_Toc502767069" w:history="1">
            <w:r w:rsidR="00565D50" w:rsidRPr="001D34EB">
              <w:rPr>
                <w:rStyle w:val="Lienhypertexte"/>
                <w:noProof/>
              </w:rPr>
              <w:t>CHAT</w:t>
            </w:r>
            <w:r w:rsidR="00565D50">
              <w:rPr>
                <w:noProof/>
                <w:webHidden/>
              </w:rPr>
              <w:tab/>
            </w:r>
            <w:r w:rsidR="00565D50">
              <w:rPr>
                <w:noProof/>
                <w:webHidden/>
              </w:rPr>
              <w:fldChar w:fldCharType="begin"/>
            </w:r>
            <w:r w:rsidR="00565D50">
              <w:rPr>
                <w:noProof/>
                <w:webHidden/>
              </w:rPr>
              <w:instrText xml:space="preserve"> PAGEREF _Toc502767069 \h </w:instrText>
            </w:r>
            <w:r w:rsidR="00565D50">
              <w:rPr>
                <w:noProof/>
                <w:webHidden/>
              </w:rPr>
            </w:r>
            <w:r w:rsidR="00565D50">
              <w:rPr>
                <w:noProof/>
                <w:webHidden/>
              </w:rPr>
              <w:fldChar w:fldCharType="separate"/>
            </w:r>
            <w:r w:rsidR="00681761">
              <w:rPr>
                <w:noProof/>
                <w:webHidden/>
              </w:rPr>
              <w:t>6</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70" w:history="1">
            <w:r w:rsidR="00565D50" w:rsidRPr="001D34EB">
              <w:rPr>
                <w:rStyle w:val="Lienhypertexte"/>
                <w:noProof/>
              </w:rPr>
              <w:t>new_message</w:t>
            </w:r>
            <w:r w:rsidR="00565D50">
              <w:rPr>
                <w:noProof/>
                <w:webHidden/>
              </w:rPr>
              <w:tab/>
            </w:r>
            <w:r w:rsidR="00565D50">
              <w:rPr>
                <w:noProof/>
                <w:webHidden/>
              </w:rPr>
              <w:fldChar w:fldCharType="begin"/>
            </w:r>
            <w:r w:rsidR="00565D50">
              <w:rPr>
                <w:noProof/>
                <w:webHidden/>
              </w:rPr>
              <w:instrText xml:space="preserve"> PAGEREF _Toc502767070 \h </w:instrText>
            </w:r>
            <w:r w:rsidR="00565D50">
              <w:rPr>
                <w:noProof/>
                <w:webHidden/>
              </w:rPr>
            </w:r>
            <w:r w:rsidR="00565D50">
              <w:rPr>
                <w:noProof/>
                <w:webHidden/>
              </w:rPr>
              <w:fldChar w:fldCharType="separate"/>
            </w:r>
            <w:r w:rsidR="00681761">
              <w:rPr>
                <w:noProof/>
                <w:webHidden/>
              </w:rPr>
              <w:t>6</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71" w:history="1">
            <w:r w:rsidR="00565D50" w:rsidRPr="001D34EB">
              <w:rPr>
                <w:rStyle w:val="Lienhypertexte"/>
                <w:noProof/>
                <w:lang w:val="en-US"/>
              </w:rPr>
              <w:t>load_messages</w:t>
            </w:r>
            <w:r w:rsidR="00565D50">
              <w:rPr>
                <w:noProof/>
                <w:webHidden/>
              </w:rPr>
              <w:tab/>
            </w:r>
            <w:r w:rsidR="00565D50">
              <w:rPr>
                <w:noProof/>
                <w:webHidden/>
              </w:rPr>
              <w:fldChar w:fldCharType="begin"/>
            </w:r>
            <w:r w:rsidR="00565D50">
              <w:rPr>
                <w:noProof/>
                <w:webHidden/>
              </w:rPr>
              <w:instrText xml:space="preserve"> PAGEREF _Toc502767071 \h </w:instrText>
            </w:r>
            <w:r w:rsidR="00565D50">
              <w:rPr>
                <w:noProof/>
                <w:webHidden/>
              </w:rPr>
            </w:r>
            <w:r w:rsidR="00565D50">
              <w:rPr>
                <w:noProof/>
                <w:webHidden/>
              </w:rPr>
              <w:fldChar w:fldCharType="separate"/>
            </w:r>
            <w:r w:rsidR="00681761">
              <w:rPr>
                <w:noProof/>
                <w:webHidden/>
              </w:rPr>
              <w:t>6</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72" w:history="1">
            <w:r w:rsidR="00565D50" w:rsidRPr="001D34EB">
              <w:rPr>
                <w:rStyle w:val="Lienhypertexte"/>
                <w:noProof/>
              </w:rPr>
              <w:t>new_message_available</w:t>
            </w:r>
            <w:r w:rsidR="00565D50">
              <w:rPr>
                <w:noProof/>
                <w:webHidden/>
              </w:rPr>
              <w:tab/>
            </w:r>
            <w:r w:rsidR="00565D50">
              <w:rPr>
                <w:noProof/>
                <w:webHidden/>
              </w:rPr>
              <w:fldChar w:fldCharType="begin"/>
            </w:r>
            <w:r w:rsidR="00565D50">
              <w:rPr>
                <w:noProof/>
                <w:webHidden/>
              </w:rPr>
              <w:instrText xml:space="preserve"> PAGEREF _Toc502767072 \h </w:instrText>
            </w:r>
            <w:r w:rsidR="00565D50">
              <w:rPr>
                <w:noProof/>
                <w:webHidden/>
              </w:rPr>
            </w:r>
            <w:r w:rsidR="00565D50">
              <w:rPr>
                <w:noProof/>
                <w:webHidden/>
              </w:rPr>
              <w:fldChar w:fldCharType="separate"/>
            </w:r>
            <w:r w:rsidR="00681761">
              <w:rPr>
                <w:noProof/>
                <w:webHidden/>
              </w:rPr>
              <w:t>6</w:t>
            </w:r>
            <w:r w:rsidR="00565D50">
              <w:rPr>
                <w:noProof/>
                <w:webHidden/>
              </w:rPr>
              <w:fldChar w:fldCharType="end"/>
            </w:r>
          </w:hyperlink>
        </w:p>
        <w:p w:rsidR="00565D50" w:rsidRDefault="00B35A1C">
          <w:pPr>
            <w:pStyle w:val="TM2"/>
            <w:tabs>
              <w:tab w:val="right" w:leader="dot" w:pos="9350"/>
            </w:tabs>
            <w:rPr>
              <w:rFonts w:eastAsiaTheme="minorEastAsia"/>
              <w:noProof/>
              <w:color w:val="auto"/>
              <w:sz w:val="22"/>
              <w:szCs w:val="22"/>
            </w:rPr>
          </w:pPr>
          <w:hyperlink w:anchor="_Toc502767073" w:history="1">
            <w:r w:rsidR="00565D50" w:rsidRPr="001D34EB">
              <w:rPr>
                <w:rStyle w:val="Lienhypertexte"/>
                <w:noProof/>
              </w:rPr>
              <w:t>load_messages_reply</w:t>
            </w:r>
            <w:r w:rsidR="00565D50">
              <w:rPr>
                <w:noProof/>
                <w:webHidden/>
              </w:rPr>
              <w:tab/>
            </w:r>
            <w:r w:rsidR="00565D50">
              <w:rPr>
                <w:noProof/>
                <w:webHidden/>
              </w:rPr>
              <w:fldChar w:fldCharType="begin"/>
            </w:r>
            <w:r w:rsidR="00565D50">
              <w:rPr>
                <w:noProof/>
                <w:webHidden/>
              </w:rPr>
              <w:instrText xml:space="preserve"> PAGEREF _Toc502767073 \h </w:instrText>
            </w:r>
            <w:r w:rsidR="00565D50">
              <w:rPr>
                <w:noProof/>
                <w:webHidden/>
              </w:rPr>
            </w:r>
            <w:r w:rsidR="00565D50">
              <w:rPr>
                <w:noProof/>
                <w:webHidden/>
              </w:rPr>
              <w:fldChar w:fldCharType="separate"/>
            </w:r>
            <w:r w:rsidR="00681761">
              <w:rPr>
                <w:noProof/>
                <w:webHidden/>
              </w:rPr>
              <w:t>6</w:t>
            </w:r>
            <w:r w:rsidR="00565D50">
              <w:rPr>
                <w:noProof/>
                <w:webHidden/>
              </w:rPr>
              <w:fldChar w:fldCharType="end"/>
            </w:r>
          </w:hyperlink>
        </w:p>
        <w:p w:rsidR="00C341A1" w:rsidRDefault="00C341A1">
          <w:r>
            <w:rPr>
              <w:b/>
              <w:bCs/>
            </w:rPr>
            <w:fldChar w:fldCharType="end"/>
          </w:r>
        </w:p>
      </w:sdtContent>
    </w:sdt>
    <w:p w:rsidR="00C341A1" w:rsidRPr="00C341A1" w:rsidRDefault="00C341A1" w:rsidP="00C341A1"/>
    <w:p w:rsidR="00C341A1" w:rsidRDefault="00C341A1" w:rsidP="00C341A1"/>
    <w:p w:rsidR="002E6DA3" w:rsidRDefault="00C341A1">
      <w:pPr>
        <w:pStyle w:val="Titre1"/>
      </w:pPr>
      <w:bookmarkStart w:id="0" w:name="_Toc502767047"/>
      <w:r>
        <w:lastRenderedPageBreak/>
        <w:t>CONNEXION</w:t>
      </w:r>
      <w:bookmarkEnd w:id="0"/>
    </w:p>
    <w:p w:rsidR="006E6132" w:rsidRPr="006E6132" w:rsidRDefault="006E6132" w:rsidP="006E6132">
      <w:pPr>
        <w:pStyle w:val="Titre5"/>
      </w:pPr>
      <w:r>
        <w:t>EVENEMENTS ENTRANT</w:t>
      </w:r>
    </w:p>
    <w:p w:rsidR="002E6DA3" w:rsidRPr="00CB69E5" w:rsidRDefault="008B5DB3" w:rsidP="008B5DB3">
      <w:pPr>
        <w:pStyle w:val="Titre2"/>
        <w:numPr>
          <w:ilvl w:val="0"/>
          <w:numId w:val="0"/>
        </w:numPr>
        <w:ind w:left="360"/>
      </w:pPr>
      <w:bookmarkStart w:id="1" w:name="_Toc502767048"/>
      <w:r w:rsidRPr="00CB69E5">
        <w:t>auth_attempt</w:t>
      </w:r>
      <w:bookmarkEnd w:id="1"/>
    </w:p>
    <w:sdt>
      <w:sdtPr>
        <w:id w:val="-2113425653"/>
        <w:placeholder>
          <w:docPart w:val="B89216C261B74A1BBBAE39FC453A5E48"/>
        </w:placeholder>
      </w:sdtPr>
      <w:sdtEndPr>
        <w:rPr>
          <w:rStyle w:val="Titre5Car"/>
          <w:rFonts w:asciiTheme="majorHAnsi" w:eastAsiaTheme="majorEastAsia" w:hAnsiTheme="majorHAnsi" w:cstheme="majorBidi"/>
          <w:color w:val="2E74B5" w:themeColor="accent1" w:themeShade="BF"/>
        </w:rPr>
      </w:sdtEndPr>
      <w:sdtContent>
        <w:p w:rsidR="00653424" w:rsidRPr="00CB69E5" w:rsidRDefault="00653424" w:rsidP="00653424">
          <w:pPr>
            <w:shd w:val="clear" w:color="auto" w:fill="F2F2F2" w:themeFill="background1" w:themeFillShade="F2"/>
            <w:rPr>
              <w:rFonts w:ascii="Consolas" w:hAnsi="Consolas" w:cs="Consolas"/>
              <w:color w:val="008000"/>
              <w:sz w:val="19"/>
              <w:szCs w:val="19"/>
            </w:rPr>
          </w:pPr>
          <w:r w:rsidRPr="00CB69E5">
            <w:rPr>
              <w:rStyle w:val="Titre5Car"/>
            </w:rPr>
            <w:t>param:</w:t>
          </w:r>
          <w:r w:rsidR="008B5DB3" w:rsidRPr="00CB69E5">
            <w:rPr>
              <w:rStyle w:val="Titre5Car"/>
            </w:rPr>
            <w:t xml:space="preserve"> </w:t>
          </w:r>
          <w:r w:rsidR="008B5DB3" w:rsidRPr="00CB69E5">
            <w:rPr>
              <w:rFonts w:ascii="Consolas" w:hAnsi="Consolas" w:cs="Consolas"/>
              <w:color w:val="008000"/>
              <w:sz w:val="19"/>
              <w:szCs w:val="19"/>
            </w:rPr>
            <w:t>JSON {'</w:t>
          </w:r>
          <w:r w:rsidR="002D0B44" w:rsidRPr="00CB69E5">
            <w:rPr>
              <w:rFonts w:ascii="Consolas" w:hAnsi="Consolas" w:cs="Consolas"/>
              <w:color w:val="008000"/>
              <w:sz w:val="19"/>
              <w:szCs w:val="19"/>
            </w:rPr>
            <w:t>e</w:t>
          </w:r>
          <w:r w:rsidR="008B5DB3" w:rsidRPr="00CB69E5">
            <w:rPr>
              <w:rFonts w:ascii="Consolas" w:hAnsi="Consolas" w:cs="Consolas"/>
              <w:color w:val="008000"/>
              <w:sz w:val="19"/>
              <w:szCs w:val="19"/>
            </w:rPr>
            <w:t>mail':"",'password':""</w:t>
          </w:r>
          <w:r w:rsidR="006D39DE">
            <w:rPr>
              <w:rFonts w:ascii="Consolas" w:hAnsi="Consolas" w:cs="Consolas"/>
              <w:color w:val="008000"/>
              <w:sz w:val="19"/>
              <w:szCs w:val="19"/>
            </w:rPr>
            <w:t>,'profile':{'coord':{'lat':,'lon':}}</w:t>
          </w:r>
          <w:r w:rsidR="008B5DB3" w:rsidRPr="00CB69E5">
            <w:rPr>
              <w:rFonts w:ascii="Consolas" w:hAnsi="Consolas" w:cs="Consolas"/>
              <w:color w:val="008000"/>
              <w:sz w:val="19"/>
              <w:szCs w:val="19"/>
            </w:rPr>
            <w:t>}</w:t>
          </w:r>
        </w:p>
        <w:sdt>
          <w:sdtPr>
            <w:id w:val="1645387783"/>
            <w:placeholder>
              <w:docPart w:val="E12AD5CAAE094D9197A3DB40541A4FBF"/>
            </w:placeholder>
          </w:sdtPr>
          <w:sdtEndPr>
            <w:rPr>
              <w:rStyle w:val="Titre5Car"/>
              <w:rFonts w:asciiTheme="majorHAnsi" w:eastAsiaTheme="majorEastAsia" w:hAnsiTheme="majorHAnsi" w:cstheme="majorBidi"/>
              <w:color w:val="2E74B5" w:themeColor="accent1" w:themeShade="BF"/>
            </w:rPr>
          </w:sdtEndPr>
          <w:sdtContent>
            <w:p w:rsidR="00653424" w:rsidRPr="00653424" w:rsidRDefault="00653424" w:rsidP="00653424">
              <w:pPr>
                <w:shd w:val="clear" w:color="auto" w:fill="F2F2F2" w:themeFill="background1" w:themeFillShade="F2"/>
                <w:spacing w:after="0" w:line="240" w:lineRule="auto"/>
                <w:rPr>
                  <w:rFonts w:ascii="Consolas" w:hAnsi="Consolas" w:cs="Consolas"/>
                  <w:color w:val="008000"/>
                  <w:sz w:val="19"/>
                  <w:szCs w:val="19"/>
                  <w:lang w:val="en-US"/>
                </w:rPr>
              </w:pPr>
              <w:r w:rsidRPr="008B5DB3">
                <w:rPr>
                  <w:rStyle w:val="Titre5Car"/>
                  <w:lang w:val="en-US"/>
                </w:rPr>
                <w:t>reply :</w:t>
              </w:r>
              <w:r>
                <w:rPr>
                  <w:rStyle w:val="Titre5Car"/>
                  <w:lang w:val="en-US"/>
                </w:rPr>
                <w:t xml:space="preserve">  </w:t>
              </w:r>
              <w:r w:rsidRPr="00653424">
                <w:rPr>
                  <w:rFonts w:ascii="Consolas" w:hAnsi="Consolas" w:cs="Consolas"/>
                  <w:color w:val="008000"/>
                  <w:sz w:val="19"/>
                  <w:szCs w:val="19"/>
                  <w:lang w:val="en-US"/>
                </w:rPr>
                <w:t xml:space="preserve">EVENT </w:t>
              </w:r>
              <w:r w:rsidR="005A05FF">
                <w:rPr>
                  <w:rFonts w:ascii="Consolas" w:hAnsi="Consolas" w:cs="Consolas"/>
                  <w:color w:val="008000"/>
                  <w:sz w:val="19"/>
                  <w:szCs w:val="19"/>
                  <w:lang w:val="en-US"/>
                </w:rPr>
                <w:t>auth</w:t>
              </w:r>
              <w:r w:rsidRPr="00653424">
                <w:rPr>
                  <w:rFonts w:ascii="Consolas" w:hAnsi="Consolas" w:cs="Consolas"/>
                  <w:color w:val="008000"/>
                  <w:sz w:val="19"/>
                  <w:szCs w:val="19"/>
                  <w:lang w:val="en-US"/>
                </w:rPr>
                <w:t>_</w:t>
              </w:r>
              <w:r w:rsidR="005A05FF">
                <w:rPr>
                  <w:rFonts w:ascii="Consolas" w:hAnsi="Consolas" w:cs="Consolas"/>
                  <w:color w:val="008000"/>
                  <w:sz w:val="19"/>
                  <w:szCs w:val="19"/>
                  <w:lang w:val="en-US"/>
                </w:rPr>
                <w:t>success</w:t>
              </w:r>
            </w:p>
            <w:p w:rsidR="00653424" w:rsidRDefault="00653424" w:rsidP="00653424">
              <w:pPr>
                <w:shd w:val="clear" w:color="auto" w:fill="F2F2F2" w:themeFill="background1" w:themeFillShade="F2"/>
                <w:spacing w:after="0" w:line="240" w:lineRule="auto"/>
                <w:rPr>
                  <w:rFonts w:ascii="Consolas" w:hAnsi="Consolas" w:cs="Consolas"/>
                  <w:color w:val="A31515"/>
                  <w:sz w:val="19"/>
                  <w:szCs w:val="19"/>
                  <w:lang w:val="en-US"/>
                </w:rPr>
              </w:pPr>
              <w:r w:rsidRPr="00653424">
                <w:rPr>
                  <w:rFonts w:ascii="Consolas" w:hAnsi="Consolas" w:cs="Consolas"/>
                  <w:color w:val="008000"/>
                  <w:sz w:val="19"/>
                  <w:szCs w:val="19"/>
                  <w:lang w:val="en-US"/>
                </w:rPr>
                <w:tab/>
                <w:t xml:space="preserve">EVENT </w:t>
              </w:r>
              <w:r w:rsidRPr="00653424">
                <w:rPr>
                  <w:rFonts w:ascii="Consolas" w:hAnsi="Consolas" w:cs="Consolas"/>
                  <w:color w:val="A31515"/>
                  <w:sz w:val="19"/>
                  <w:szCs w:val="19"/>
                  <w:lang w:val="en-US"/>
                </w:rPr>
                <w:t>node_error</w:t>
              </w:r>
            </w:p>
            <w:p w:rsidR="00653424" w:rsidRPr="00653424" w:rsidRDefault="00F16155" w:rsidP="00653424">
              <w:pPr>
                <w:shd w:val="clear" w:color="auto" w:fill="F2F2F2" w:themeFill="background1" w:themeFillShade="F2"/>
                <w:spacing w:after="0" w:line="240" w:lineRule="auto"/>
                <w:rPr>
                  <w:rFonts w:ascii="Consolas" w:hAnsi="Consolas" w:cs="Consolas"/>
                  <w:color w:val="008000"/>
                  <w:sz w:val="19"/>
                  <w:szCs w:val="19"/>
                  <w:lang w:val="en-US"/>
                </w:rPr>
              </w:pPr>
              <w:r>
                <w:rPr>
                  <w:rFonts w:ascii="Consolas" w:hAnsi="Consolas" w:cs="Consolas"/>
                  <w:color w:val="A31515"/>
                  <w:sz w:val="19"/>
                  <w:szCs w:val="19"/>
                  <w:lang w:val="en-US"/>
                </w:rPr>
                <w:tab/>
              </w:r>
              <w:r w:rsidRPr="00F16155">
                <w:rPr>
                  <w:rFonts w:ascii="Consolas" w:hAnsi="Consolas" w:cs="Consolas"/>
                  <w:color w:val="008000"/>
                  <w:sz w:val="19"/>
                  <w:szCs w:val="19"/>
                  <w:lang w:val="en-US"/>
                </w:rPr>
                <w:t>EVENT</w:t>
              </w:r>
              <w:r>
                <w:rPr>
                  <w:rFonts w:ascii="Consolas" w:hAnsi="Consolas" w:cs="Consolas"/>
                  <w:color w:val="A31515"/>
                  <w:sz w:val="19"/>
                  <w:szCs w:val="19"/>
                  <w:lang w:val="en-US"/>
                </w:rPr>
                <w:t xml:space="preserve"> </w:t>
              </w:r>
              <w:r w:rsidRPr="00765FE4">
                <w:rPr>
                  <w:rFonts w:ascii="Consolas" w:hAnsi="Consolas" w:cs="Consolas"/>
                  <w:color w:val="A31515"/>
                  <w:sz w:val="19"/>
                  <w:szCs w:val="19"/>
                  <w:lang w:val="en-US"/>
                </w:rPr>
                <w:t>auth_failed</w:t>
              </w:r>
            </w:p>
            <w:p w:rsidR="00653424" w:rsidRDefault="00B35A1C" w:rsidP="00653424">
              <w:pPr>
                <w:shd w:val="clear" w:color="auto" w:fill="F2F2F2" w:themeFill="background1" w:themeFillShade="F2"/>
                <w:spacing w:after="0" w:line="240" w:lineRule="auto"/>
                <w:rPr>
                  <w:rStyle w:val="Emphaseple"/>
                </w:rPr>
              </w:pPr>
            </w:p>
          </w:sdtContent>
        </w:sdt>
        <w:p w:rsidR="00F16155" w:rsidRPr="00F16155" w:rsidRDefault="00653424" w:rsidP="00F16155">
          <w:pPr>
            <w:shd w:val="clear" w:color="auto" w:fill="F2F2F2" w:themeFill="background1" w:themeFillShade="F2"/>
            <w:spacing w:after="0" w:line="240" w:lineRule="auto"/>
            <w:rPr>
              <w:rFonts w:asciiTheme="majorHAnsi" w:eastAsiaTheme="majorEastAsia" w:hAnsiTheme="majorHAnsi" w:cstheme="majorBidi"/>
              <w:color w:val="2E74B5" w:themeColor="accent1" w:themeShade="BF"/>
            </w:rPr>
          </w:pPr>
          <w:r>
            <w:rPr>
              <w:rStyle w:val="Emphaseple"/>
            </w:rPr>
            <w:t>Evènement à émettre pour vérifier l’authentification d’un utilisateur.</w:t>
          </w:r>
        </w:p>
      </w:sdtContent>
    </w:sdt>
    <w:p w:rsidR="00F16155" w:rsidRPr="00F16155" w:rsidRDefault="00F16155" w:rsidP="00F16155">
      <w:pPr>
        <w:pStyle w:val="Titre2"/>
        <w:numPr>
          <w:ilvl w:val="0"/>
          <w:numId w:val="0"/>
        </w:numPr>
        <w:ind w:left="360"/>
        <w:rPr>
          <w:lang w:val="en-US"/>
        </w:rPr>
      </w:pPr>
      <w:bookmarkStart w:id="2" w:name="_Toc502767049"/>
      <w:r>
        <w:rPr>
          <w:lang w:val="en-US"/>
        </w:rPr>
        <w:t>sign_up_attempt</w:t>
      </w:r>
      <w:bookmarkEnd w:id="2"/>
    </w:p>
    <w:sdt>
      <w:sdtPr>
        <w:id w:val="922917958"/>
        <w:placeholder>
          <w:docPart w:val="F8D8B05C003549428AD744088BF348D2"/>
        </w:placeholder>
      </w:sdtPr>
      <w:sdtEndPr>
        <w:rPr>
          <w:rStyle w:val="Titre5Car"/>
          <w:rFonts w:asciiTheme="majorHAnsi" w:eastAsiaTheme="majorEastAsia" w:hAnsiTheme="majorHAnsi" w:cstheme="majorBidi"/>
          <w:color w:val="2E74B5" w:themeColor="accent1" w:themeShade="BF"/>
        </w:rPr>
      </w:sdtEndPr>
      <w:sdtContent>
        <w:p w:rsidR="00F16155" w:rsidRPr="00F16155" w:rsidRDefault="00F16155" w:rsidP="00F16155">
          <w:pPr>
            <w:shd w:val="clear" w:color="auto" w:fill="F2F2F2" w:themeFill="background1" w:themeFillShade="F2"/>
            <w:rPr>
              <w:rFonts w:ascii="Consolas" w:hAnsi="Consolas" w:cs="Consolas"/>
              <w:color w:val="008000"/>
              <w:sz w:val="19"/>
              <w:szCs w:val="19"/>
              <w:lang w:val="en-US"/>
            </w:rPr>
          </w:pPr>
          <w:r w:rsidRPr="008B5DB3">
            <w:rPr>
              <w:rStyle w:val="Titre5Car"/>
              <w:lang w:val="en-US"/>
            </w:rPr>
            <w:t xml:space="preserve">param: </w:t>
          </w:r>
          <w:r>
            <w:rPr>
              <w:rFonts w:ascii="Consolas" w:hAnsi="Consolas" w:cs="Consolas"/>
              <w:color w:val="008000"/>
              <w:sz w:val="19"/>
              <w:szCs w:val="19"/>
              <w:lang w:val="en-US"/>
            </w:rPr>
            <w:t xml:space="preserve">JSON </w:t>
          </w:r>
          <w:r w:rsidRPr="00F16155">
            <w:rPr>
              <w:rFonts w:ascii="Consolas" w:hAnsi="Consolas" w:cs="Consolas"/>
              <w:color w:val="008000"/>
              <w:sz w:val="19"/>
              <w:szCs w:val="19"/>
              <w:lang w:val="en-US"/>
            </w:rPr>
            <w:t>{ 'email': "",</w:t>
          </w:r>
          <w:r w:rsidR="007857A0">
            <w:rPr>
              <w:rFonts w:ascii="Consolas" w:hAnsi="Consolas" w:cs="Consolas"/>
              <w:color w:val="008000"/>
              <w:sz w:val="19"/>
              <w:szCs w:val="19"/>
              <w:lang w:val="en-US"/>
            </w:rPr>
            <w:t xml:space="preserve"> ‘password’:,</w:t>
          </w:r>
          <w:r w:rsidRPr="00F16155">
            <w:rPr>
              <w:rFonts w:ascii="Consolas" w:hAnsi="Consolas" w:cs="Consolas"/>
              <w:color w:val="008000"/>
              <w:sz w:val="19"/>
              <w:szCs w:val="19"/>
              <w:lang w:val="en-US"/>
            </w:rPr>
            <w:t xml:space="preserve"> 'name': "", 'surname': "</w:t>
          </w:r>
          <w:r>
            <w:rPr>
              <w:rFonts w:ascii="Consolas" w:hAnsi="Consolas" w:cs="Consolas"/>
              <w:color w:val="008000"/>
              <w:sz w:val="19"/>
              <w:szCs w:val="19"/>
              <w:lang w:val="en-US"/>
            </w:rPr>
            <w:t>", 'address': "</w:t>
          </w:r>
          <w:r w:rsidRPr="00F16155">
            <w:rPr>
              <w:rFonts w:ascii="Consolas" w:hAnsi="Consolas" w:cs="Consolas"/>
              <w:color w:val="008000"/>
              <w:sz w:val="19"/>
              <w:szCs w:val="19"/>
              <w:lang w:val="en-US"/>
            </w:rPr>
            <w:t>", 'cp': "", 'city': "", 'country': "</w:t>
          </w:r>
          <w:r>
            <w:rPr>
              <w:rFonts w:ascii="Consolas" w:hAnsi="Consolas" w:cs="Consolas"/>
              <w:color w:val="008000"/>
              <w:sz w:val="19"/>
              <w:szCs w:val="19"/>
              <w:lang w:val="en-US"/>
            </w:rPr>
            <w:t>", 'birthday': "</w:t>
          </w:r>
          <w:r w:rsidRPr="00F16155">
            <w:rPr>
              <w:rFonts w:ascii="Consolas" w:hAnsi="Consolas" w:cs="Consolas"/>
              <w:color w:val="008000"/>
              <w:sz w:val="19"/>
              <w:szCs w:val="19"/>
              <w:lang w:val="en-US"/>
            </w:rPr>
            <w:t>" }</w:t>
          </w:r>
        </w:p>
        <w:sdt>
          <w:sdtPr>
            <w:id w:val="-2069092818"/>
            <w:placeholder>
              <w:docPart w:val="D99A1C39C3DE4608AD6570F189D01924"/>
            </w:placeholder>
          </w:sdtPr>
          <w:sdtEndPr>
            <w:rPr>
              <w:rStyle w:val="Titre5Car"/>
              <w:rFonts w:asciiTheme="majorHAnsi" w:eastAsiaTheme="majorEastAsia" w:hAnsiTheme="majorHAnsi" w:cstheme="majorBidi"/>
              <w:color w:val="2E74B5" w:themeColor="accent1" w:themeShade="BF"/>
            </w:rPr>
          </w:sdtEndPr>
          <w:sdtContent>
            <w:p w:rsidR="00A03E1C" w:rsidRPr="00A03E1C" w:rsidRDefault="00F16155" w:rsidP="00F16155">
              <w:pPr>
                <w:shd w:val="clear" w:color="auto" w:fill="F2F2F2" w:themeFill="background1" w:themeFillShade="F2"/>
                <w:spacing w:after="0" w:line="240" w:lineRule="auto"/>
                <w:rPr>
                  <w:rFonts w:ascii="Consolas" w:hAnsi="Consolas" w:cs="Consolas"/>
                  <w:color w:val="008000"/>
                  <w:sz w:val="19"/>
                  <w:szCs w:val="19"/>
                  <w:lang w:val="en-US"/>
                </w:rPr>
              </w:pPr>
              <w:r w:rsidRPr="008B5DB3">
                <w:rPr>
                  <w:rStyle w:val="Titre5Car"/>
                  <w:lang w:val="en-US"/>
                </w:rPr>
                <w:t>reply :</w:t>
              </w:r>
              <w:r>
                <w:rPr>
                  <w:rStyle w:val="Titre5Car"/>
                  <w:lang w:val="en-US"/>
                </w:rPr>
                <w:t xml:space="preserve">  </w:t>
              </w:r>
              <w:r w:rsidRPr="00653424">
                <w:rPr>
                  <w:rFonts w:ascii="Consolas" w:hAnsi="Consolas" w:cs="Consolas"/>
                  <w:color w:val="008000"/>
                  <w:sz w:val="19"/>
                  <w:szCs w:val="19"/>
                  <w:lang w:val="en-US"/>
                </w:rPr>
                <w:t xml:space="preserve">EVENT </w:t>
              </w:r>
              <w:r w:rsidR="00A03E1C" w:rsidRPr="00A03E1C">
                <w:rPr>
                  <w:rFonts w:ascii="Consolas" w:hAnsi="Consolas" w:cs="Consolas"/>
                  <w:color w:val="008000"/>
                  <w:sz w:val="19"/>
                  <w:szCs w:val="19"/>
                  <w:lang w:val="en-US"/>
                </w:rPr>
                <w:t>registration_success</w:t>
              </w:r>
            </w:p>
            <w:p w:rsidR="00F16155" w:rsidRDefault="00F16155" w:rsidP="00F16155">
              <w:pPr>
                <w:shd w:val="clear" w:color="auto" w:fill="F2F2F2" w:themeFill="background1" w:themeFillShade="F2"/>
                <w:spacing w:after="0" w:line="240" w:lineRule="auto"/>
                <w:rPr>
                  <w:rFonts w:ascii="Consolas" w:hAnsi="Consolas" w:cs="Consolas"/>
                  <w:color w:val="A31515"/>
                  <w:sz w:val="19"/>
                  <w:szCs w:val="19"/>
                  <w:lang w:val="en-US"/>
                </w:rPr>
              </w:pPr>
              <w:r w:rsidRPr="00653424">
                <w:rPr>
                  <w:rFonts w:ascii="Consolas" w:hAnsi="Consolas" w:cs="Consolas"/>
                  <w:color w:val="008000"/>
                  <w:sz w:val="19"/>
                  <w:szCs w:val="19"/>
                  <w:lang w:val="en-US"/>
                </w:rPr>
                <w:tab/>
                <w:t xml:space="preserve">EVENT </w:t>
              </w:r>
              <w:r w:rsidRPr="00653424">
                <w:rPr>
                  <w:rFonts w:ascii="Consolas" w:hAnsi="Consolas" w:cs="Consolas"/>
                  <w:color w:val="A31515"/>
                  <w:sz w:val="19"/>
                  <w:szCs w:val="19"/>
                  <w:lang w:val="en-US"/>
                </w:rPr>
                <w:t>node_error</w:t>
              </w:r>
            </w:p>
            <w:p w:rsidR="00B401CA" w:rsidRDefault="00F16155" w:rsidP="00F16155">
              <w:pPr>
                <w:shd w:val="clear" w:color="auto" w:fill="F2F2F2" w:themeFill="background1" w:themeFillShade="F2"/>
                <w:spacing w:after="0" w:line="240" w:lineRule="auto"/>
                <w:rPr>
                  <w:rFonts w:ascii="Consolas" w:hAnsi="Consolas" w:cs="Consolas"/>
                  <w:color w:val="A31515"/>
                  <w:sz w:val="19"/>
                  <w:szCs w:val="19"/>
                </w:rPr>
              </w:pPr>
              <w:r>
                <w:rPr>
                  <w:rFonts w:ascii="Consolas" w:hAnsi="Consolas" w:cs="Consolas"/>
                  <w:color w:val="A31515"/>
                  <w:sz w:val="19"/>
                  <w:szCs w:val="19"/>
                  <w:lang w:val="en-US"/>
                </w:rPr>
                <w:tab/>
              </w:r>
              <w:r w:rsidRPr="00F16155">
                <w:rPr>
                  <w:rFonts w:ascii="Consolas" w:hAnsi="Consolas" w:cs="Consolas"/>
                  <w:color w:val="008000"/>
                  <w:sz w:val="19"/>
                  <w:szCs w:val="19"/>
                  <w:lang w:val="en-US"/>
                </w:rPr>
                <w:t>EVENT</w:t>
              </w:r>
              <w:r>
                <w:rPr>
                  <w:rFonts w:ascii="Consolas" w:hAnsi="Consolas" w:cs="Consolas"/>
                  <w:color w:val="A31515"/>
                  <w:sz w:val="19"/>
                  <w:szCs w:val="19"/>
                  <w:lang w:val="en-US"/>
                </w:rPr>
                <w:t xml:space="preserve"> </w:t>
              </w:r>
              <w:r w:rsidR="009B641A">
                <w:rPr>
                  <w:rFonts w:ascii="Consolas" w:hAnsi="Consolas" w:cs="Consolas"/>
                  <w:color w:val="A31515"/>
                  <w:sz w:val="19"/>
                  <w:szCs w:val="19"/>
                </w:rPr>
                <w:t>registration_failed</w:t>
              </w:r>
            </w:p>
            <w:p w:rsidR="00F16155" w:rsidRDefault="00B35A1C" w:rsidP="00F16155">
              <w:pPr>
                <w:shd w:val="clear" w:color="auto" w:fill="F2F2F2" w:themeFill="background1" w:themeFillShade="F2"/>
                <w:spacing w:after="0" w:line="240" w:lineRule="auto"/>
                <w:rPr>
                  <w:rStyle w:val="Emphaseple"/>
                </w:rPr>
              </w:pPr>
            </w:p>
          </w:sdtContent>
        </w:sdt>
        <w:p w:rsidR="00F16155" w:rsidRPr="00F16155" w:rsidRDefault="00F16155" w:rsidP="00F16155">
          <w:pPr>
            <w:shd w:val="clear" w:color="auto" w:fill="F2F2F2" w:themeFill="background1" w:themeFillShade="F2"/>
            <w:spacing w:after="0" w:line="240" w:lineRule="auto"/>
            <w:rPr>
              <w:rFonts w:asciiTheme="majorHAnsi" w:eastAsiaTheme="majorEastAsia" w:hAnsiTheme="majorHAnsi" w:cstheme="majorBidi"/>
              <w:color w:val="2E74B5" w:themeColor="accent1" w:themeShade="BF"/>
            </w:rPr>
          </w:pPr>
          <w:r>
            <w:rPr>
              <w:rStyle w:val="Emphaseple"/>
            </w:rPr>
            <w:t xml:space="preserve">Evènement à émettre pour </w:t>
          </w:r>
          <w:r w:rsidR="007D6AA9">
            <w:rPr>
              <w:rStyle w:val="Emphaseple"/>
            </w:rPr>
            <w:t xml:space="preserve">procéder à l’enregistrement d’un nouvel utilisateur. </w:t>
          </w:r>
        </w:p>
      </w:sdtContent>
    </w:sdt>
    <w:p w:rsidR="003D10BE" w:rsidRDefault="003D10BE" w:rsidP="006E6132">
      <w:pPr>
        <w:pStyle w:val="Titre5"/>
      </w:pPr>
    </w:p>
    <w:p w:rsidR="00E6475F" w:rsidRPr="00F16155" w:rsidRDefault="006E6132" w:rsidP="006E6132">
      <w:pPr>
        <w:pStyle w:val="Titre5"/>
      </w:pPr>
      <w:r>
        <w:t>EVENEMENTS SORTANT</w:t>
      </w:r>
    </w:p>
    <w:p w:rsidR="008B5DB3" w:rsidRPr="007857A0" w:rsidRDefault="0015009F" w:rsidP="008B5DB3">
      <w:pPr>
        <w:pStyle w:val="Titre2"/>
        <w:numPr>
          <w:ilvl w:val="0"/>
          <w:numId w:val="0"/>
        </w:numPr>
        <w:ind w:left="360"/>
      </w:pPr>
      <w:bookmarkStart w:id="3" w:name="_Toc502767050"/>
      <w:r w:rsidRPr="007857A0">
        <w:t>auth_success</w:t>
      </w:r>
      <w:bookmarkEnd w:id="3"/>
    </w:p>
    <w:sdt>
      <w:sdtPr>
        <w:id w:val="-182050126"/>
        <w:placeholder>
          <w:docPart w:val="2135668ADA7A4EE789B84D999D257070"/>
        </w:placeholder>
      </w:sdtPr>
      <w:sdtEndPr>
        <w:rPr>
          <w:rStyle w:val="Titre5Car"/>
          <w:rFonts w:asciiTheme="majorHAnsi" w:eastAsiaTheme="majorEastAsia" w:hAnsiTheme="majorHAnsi" w:cstheme="majorBidi"/>
          <w:color w:val="2E74B5" w:themeColor="accent1" w:themeShade="BF"/>
        </w:rPr>
      </w:sdtEndPr>
      <w:sdtContent>
        <w:p w:rsidR="00653424" w:rsidRPr="007857A0" w:rsidRDefault="00653424" w:rsidP="00653424">
          <w:pPr>
            <w:shd w:val="clear" w:color="auto" w:fill="F2F2F2" w:themeFill="background1" w:themeFillShade="F2"/>
            <w:rPr>
              <w:rStyle w:val="Titre5Car"/>
            </w:rPr>
          </w:pPr>
          <w:r w:rsidRPr="007857A0">
            <w:rPr>
              <w:rStyle w:val="Titre5Car"/>
            </w:rPr>
            <w:t>param:</w:t>
          </w:r>
          <w:r w:rsidR="008B5DB3" w:rsidRPr="007857A0">
            <w:rPr>
              <w:rStyle w:val="Titre5Car"/>
            </w:rPr>
            <w:t xml:space="preserve"> </w:t>
          </w:r>
          <w:r w:rsidRPr="00653424">
            <w:rPr>
              <w:rFonts w:ascii="Consolas" w:hAnsi="Consolas" w:cs="Consolas"/>
              <w:color w:val="008000"/>
              <w:sz w:val="19"/>
              <w:szCs w:val="19"/>
            </w:rPr>
            <w:t>Aucun</w:t>
          </w:r>
        </w:p>
        <w:p w:rsidR="00653424" w:rsidRDefault="00B35A1C" w:rsidP="00653424">
          <w:pPr>
            <w:shd w:val="clear" w:color="auto" w:fill="F2F2F2" w:themeFill="background1" w:themeFillShade="F2"/>
            <w:spacing w:after="0" w:line="240" w:lineRule="auto"/>
            <w:rPr>
              <w:rStyle w:val="Emphaseple"/>
            </w:rPr>
          </w:pPr>
          <w:sdt>
            <w:sdtPr>
              <w:rPr>
                <w:i/>
                <w:iCs/>
              </w:rPr>
              <w:id w:val="1173529971"/>
              <w:placeholder>
                <w:docPart w:val="3D48B3980B89471485ACC39CC9CFE66A"/>
              </w:placeholder>
            </w:sdtPr>
            <w:sdtEndPr>
              <w:rPr>
                <w:rStyle w:val="Titre5Car"/>
                <w:rFonts w:asciiTheme="majorHAnsi" w:eastAsiaTheme="majorEastAsia" w:hAnsiTheme="majorHAnsi" w:cstheme="majorBidi"/>
                <w:i w:val="0"/>
                <w:iCs w:val="0"/>
                <w:color w:val="2E74B5" w:themeColor="accent1" w:themeShade="BF"/>
              </w:rPr>
            </w:sdtEndPr>
            <w:sdtContent>
              <w:r w:rsidR="00653424" w:rsidRPr="00653424">
                <w:rPr>
                  <w:rStyle w:val="Titre5Car"/>
                </w:rPr>
                <w:t xml:space="preserve">reply : </w:t>
              </w:r>
              <w:r w:rsidR="00653424" w:rsidRPr="00653424">
                <w:rPr>
                  <w:rFonts w:ascii="Consolas" w:hAnsi="Consolas" w:cs="Consolas"/>
                  <w:color w:val="008000"/>
                  <w:sz w:val="19"/>
                  <w:szCs w:val="19"/>
                </w:rPr>
                <w:t>JSON {‘token’: }</w:t>
              </w:r>
            </w:sdtContent>
          </w:sdt>
          <w:r w:rsidR="008B5DB3" w:rsidRPr="00653424">
            <w:rPr>
              <w:rStyle w:val="Titre5Car"/>
            </w:rPr>
            <w:br/>
          </w:r>
        </w:p>
        <w:p w:rsidR="00653424" w:rsidRPr="00653424" w:rsidRDefault="00653424" w:rsidP="00653424">
          <w:pPr>
            <w:shd w:val="clear" w:color="auto" w:fill="F2F2F2" w:themeFill="background1" w:themeFillShade="F2"/>
            <w:spacing w:after="0" w:line="240" w:lineRule="auto"/>
            <w:rPr>
              <w:rFonts w:asciiTheme="majorHAnsi" w:eastAsiaTheme="majorEastAsia" w:hAnsiTheme="majorHAnsi" w:cstheme="majorBidi"/>
              <w:color w:val="2E74B5" w:themeColor="accent1" w:themeShade="BF"/>
            </w:rPr>
          </w:pPr>
          <w:r>
            <w:rPr>
              <w:rStyle w:val="Emphaseple"/>
            </w:rPr>
            <w:t>Evènement émis quand la connexion est valide. Si l’utilisateur est présent dans la base de données JEE, le serveur NODE renvoi un token utilisé pour l’authentification. Ce token doit être utilisé pour toutes les autres requêtes.</w:t>
          </w:r>
        </w:p>
      </w:sdtContent>
    </w:sdt>
    <w:p w:rsidR="000E159E" w:rsidRPr="000E159E" w:rsidRDefault="000E159E" w:rsidP="000E159E">
      <w:pPr>
        <w:pStyle w:val="Titre2"/>
        <w:numPr>
          <w:ilvl w:val="0"/>
          <w:numId w:val="0"/>
        </w:numPr>
        <w:ind w:left="360"/>
        <w:rPr>
          <w:lang w:val="en-US"/>
        </w:rPr>
      </w:pPr>
      <w:bookmarkStart w:id="4" w:name="_Toc502767051"/>
      <w:r w:rsidRPr="000E159E">
        <w:rPr>
          <w:lang w:val="en-US"/>
        </w:rPr>
        <w:t>auth_failed</w:t>
      </w:r>
      <w:bookmarkEnd w:id="4"/>
    </w:p>
    <w:sdt>
      <w:sdtPr>
        <w:id w:val="-1340994863"/>
        <w:placeholder>
          <w:docPart w:val="AAB06EB22A3D47EA839424A5E1B16D55"/>
        </w:placeholder>
      </w:sdtPr>
      <w:sdtEndPr>
        <w:rPr>
          <w:rStyle w:val="Titre5Car"/>
          <w:rFonts w:asciiTheme="majorHAnsi" w:eastAsiaTheme="majorEastAsia" w:hAnsiTheme="majorHAnsi" w:cstheme="majorBidi"/>
          <w:color w:val="2E74B5" w:themeColor="accent1" w:themeShade="BF"/>
        </w:rPr>
      </w:sdtEndPr>
      <w:sdtContent>
        <w:p w:rsidR="000E159E" w:rsidRPr="000E159E" w:rsidRDefault="000E159E" w:rsidP="000E159E">
          <w:pPr>
            <w:shd w:val="clear" w:color="auto" w:fill="F2F2F2" w:themeFill="background1" w:themeFillShade="F2"/>
            <w:rPr>
              <w:rStyle w:val="Titre5Car"/>
              <w:lang w:val="en-US"/>
            </w:rPr>
          </w:pPr>
          <w:r w:rsidRPr="000E159E">
            <w:rPr>
              <w:rStyle w:val="Titre5Car"/>
              <w:lang w:val="en-US"/>
            </w:rPr>
            <w:t xml:space="preserve">param: </w:t>
          </w:r>
          <w:r w:rsidRPr="000E159E">
            <w:rPr>
              <w:rFonts w:ascii="Consolas" w:hAnsi="Consolas" w:cs="Consolas"/>
              <w:color w:val="008000"/>
              <w:sz w:val="19"/>
              <w:szCs w:val="19"/>
              <w:lang w:val="en-US"/>
            </w:rPr>
            <w:t>Aucun</w:t>
          </w:r>
        </w:p>
        <w:p w:rsidR="000E159E" w:rsidRPr="000E159E" w:rsidRDefault="00B35A1C" w:rsidP="000E159E">
          <w:pPr>
            <w:shd w:val="clear" w:color="auto" w:fill="F2F2F2" w:themeFill="background1" w:themeFillShade="F2"/>
            <w:spacing w:after="0" w:line="240" w:lineRule="auto"/>
            <w:rPr>
              <w:rStyle w:val="Emphaseple"/>
              <w:lang w:val="en-US"/>
            </w:rPr>
          </w:pPr>
          <w:sdt>
            <w:sdtPr>
              <w:rPr>
                <w:i/>
                <w:iCs/>
              </w:rPr>
              <w:id w:val="1079946073"/>
              <w:placeholder>
                <w:docPart w:val="7D83868AE59442E388EFCFA8109E438A"/>
              </w:placeholder>
            </w:sdtPr>
            <w:sdtEndPr>
              <w:rPr>
                <w:rStyle w:val="Titre5Car"/>
                <w:rFonts w:asciiTheme="majorHAnsi" w:eastAsiaTheme="majorEastAsia" w:hAnsiTheme="majorHAnsi" w:cstheme="majorBidi"/>
                <w:i w:val="0"/>
                <w:iCs w:val="0"/>
                <w:color w:val="2E74B5" w:themeColor="accent1" w:themeShade="BF"/>
              </w:rPr>
            </w:sdtEndPr>
            <w:sdtContent>
              <w:r w:rsidR="000E159E" w:rsidRPr="000E159E">
                <w:rPr>
                  <w:rStyle w:val="Titre5Car"/>
                  <w:lang w:val="en-US"/>
                </w:rPr>
                <w:t xml:space="preserve">reply : </w:t>
              </w:r>
              <w:r w:rsidR="000E159E" w:rsidRPr="000E159E">
                <w:rPr>
                  <w:rFonts w:ascii="Consolas" w:hAnsi="Consolas" w:cs="Consolas"/>
                  <w:color w:val="008000"/>
                  <w:sz w:val="19"/>
                  <w:szCs w:val="19"/>
                  <w:lang w:val="en-US"/>
                </w:rPr>
                <w:t xml:space="preserve">&lt;STRING&gt; Error </w:t>
              </w:r>
            </w:sdtContent>
          </w:sdt>
          <w:r w:rsidR="000E159E" w:rsidRPr="000E159E">
            <w:rPr>
              <w:rStyle w:val="Titre5Car"/>
              <w:lang w:val="en-US"/>
            </w:rPr>
            <w:br/>
          </w:r>
        </w:p>
        <w:p w:rsidR="000E159E" w:rsidRPr="009F5993" w:rsidRDefault="000E159E" w:rsidP="000E159E">
          <w:pPr>
            <w:shd w:val="clear" w:color="auto" w:fill="F2F2F2" w:themeFill="background1" w:themeFillShade="F2"/>
            <w:spacing w:after="0" w:line="240" w:lineRule="auto"/>
            <w:rPr>
              <w:rFonts w:asciiTheme="majorHAnsi" w:eastAsiaTheme="majorEastAsia" w:hAnsiTheme="majorHAnsi" w:cstheme="majorBidi"/>
              <w:color w:val="2E74B5" w:themeColor="accent1" w:themeShade="BF"/>
            </w:rPr>
          </w:pPr>
          <w:r>
            <w:rPr>
              <w:rStyle w:val="Emphaseple"/>
            </w:rPr>
            <w:t xml:space="preserve">Evènement émis quand l’authentification a échouée. Dans le cas de la connexion, les données ne sont pas bonnes ou n’existent pas en base de données. Pour le reste, le token est invalide. </w:t>
          </w:r>
        </w:p>
      </w:sdtContent>
    </w:sdt>
    <w:p w:rsidR="00D41AB1" w:rsidRPr="007857A0" w:rsidRDefault="007C7E06" w:rsidP="00D41AB1">
      <w:pPr>
        <w:pStyle w:val="Titre2"/>
        <w:numPr>
          <w:ilvl w:val="0"/>
          <w:numId w:val="0"/>
        </w:numPr>
        <w:ind w:left="360"/>
      </w:pPr>
      <w:bookmarkStart w:id="5" w:name="_Toc502767052"/>
      <w:r w:rsidRPr="007857A0">
        <w:t>registration</w:t>
      </w:r>
      <w:r w:rsidR="00D41AB1" w:rsidRPr="007857A0">
        <w:t>_success</w:t>
      </w:r>
      <w:bookmarkEnd w:id="5"/>
    </w:p>
    <w:sdt>
      <w:sdtPr>
        <w:id w:val="-266620134"/>
        <w:placeholder>
          <w:docPart w:val="8AA36D9621744EA391C431E6846A5278"/>
        </w:placeholder>
      </w:sdtPr>
      <w:sdtEndPr>
        <w:rPr>
          <w:rStyle w:val="Titre5Car"/>
          <w:rFonts w:asciiTheme="majorHAnsi" w:eastAsiaTheme="majorEastAsia" w:hAnsiTheme="majorHAnsi" w:cstheme="majorBidi"/>
          <w:color w:val="2E74B5" w:themeColor="accent1" w:themeShade="BF"/>
        </w:rPr>
      </w:sdtEndPr>
      <w:sdtContent>
        <w:p w:rsidR="00312073" w:rsidRPr="00312073" w:rsidRDefault="00312073" w:rsidP="00312073">
          <w:pPr>
            <w:shd w:val="clear" w:color="auto" w:fill="F2F2F2" w:themeFill="background1" w:themeFillShade="F2"/>
            <w:rPr>
              <w:rStyle w:val="Titre5Car"/>
            </w:rPr>
          </w:pPr>
          <w:r w:rsidRPr="00312073">
            <w:rPr>
              <w:rStyle w:val="Titre5Car"/>
            </w:rPr>
            <w:t xml:space="preserve">param: </w:t>
          </w:r>
          <w:r w:rsidRPr="00653424">
            <w:rPr>
              <w:rFonts w:ascii="Consolas" w:hAnsi="Consolas" w:cs="Consolas"/>
              <w:color w:val="008000"/>
              <w:sz w:val="19"/>
              <w:szCs w:val="19"/>
            </w:rPr>
            <w:t>Aucun</w:t>
          </w:r>
        </w:p>
        <w:p w:rsidR="00312073" w:rsidRDefault="00B35A1C" w:rsidP="00312073">
          <w:pPr>
            <w:shd w:val="clear" w:color="auto" w:fill="F2F2F2" w:themeFill="background1" w:themeFillShade="F2"/>
            <w:spacing w:after="0" w:line="240" w:lineRule="auto"/>
            <w:rPr>
              <w:rStyle w:val="Emphaseple"/>
            </w:rPr>
          </w:pPr>
          <w:sdt>
            <w:sdtPr>
              <w:rPr>
                <w:i/>
                <w:iCs/>
              </w:rPr>
              <w:id w:val="1304120800"/>
              <w:placeholder>
                <w:docPart w:val="831E1E5F3D5840ACBF8715AC878F64AD"/>
              </w:placeholder>
            </w:sdtPr>
            <w:sdtEndPr>
              <w:rPr>
                <w:rStyle w:val="Titre5Car"/>
                <w:rFonts w:asciiTheme="majorHAnsi" w:eastAsiaTheme="majorEastAsia" w:hAnsiTheme="majorHAnsi" w:cstheme="majorBidi"/>
                <w:i w:val="0"/>
                <w:iCs w:val="0"/>
                <w:color w:val="2E74B5" w:themeColor="accent1" w:themeShade="BF"/>
              </w:rPr>
            </w:sdtEndPr>
            <w:sdtContent>
              <w:r w:rsidR="00312073" w:rsidRPr="00653424">
                <w:rPr>
                  <w:rStyle w:val="Titre5Car"/>
                </w:rPr>
                <w:t>reply :</w:t>
              </w:r>
              <w:r w:rsidR="00312073" w:rsidRPr="007C7E06">
                <w:rPr>
                  <w:rFonts w:ascii="Consolas" w:hAnsi="Consolas" w:cs="Consolas"/>
                  <w:color w:val="008000"/>
                  <w:sz w:val="19"/>
                  <w:szCs w:val="19"/>
                </w:rPr>
                <w:t xml:space="preserve"> </w:t>
              </w:r>
              <w:r w:rsidR="007C7E06" w:rsidRPr="007C7E06">
                <w:rPr>
                  <w:rFonts w:ascii="Consolas" w:hAnsi="Consolas" w:cs="Consolas"/>
                  <w:color w:val="008000"/>
                  <w:sz w:val="19"/>
                  <w:szCs w:val="19"/>
                </w:rPr>
                <w:t>Aucune</w:t>
              </w:r>
            </w:sdtContent>
          </w:sdt>
          <w:r w:rsidR="00312073" w:rsidRPr="00653424">
            <w:rPr>
              <w:rStyle w:val="Titre5Car"/>
            </w:rPr>
            <w:br/>
          </w:r>
        </w:p>
        <w:p w:rsidR="002212DD" w:rsidRPr="002212DD" w:rsidRDefault="00312073" w:rsidP="002212DD">
          <w:pPr>
            <w:shd w:val="clear" w:color="auto" w:fill="F2F2F2" w:themeFill="background1" w:themeFillShade="F2"/>
            <w:spacing w:after="0" w:line="240" w:lineRule="auto"/>
            <w:rPr>
              <w:rFonts w:asciiTheme="majorHAnsi" w:eastAsiaTheme="majorEastAsia" w:hAnsiTheme="majorHAnsi" w:cstheme="majorBidi"/>
              <w:color w:val="2E74B5" w:themeColor="accent1" w:themeShade="BF"/>
            </w:rPr>
          </w:pPr>
          <w:r>
            <w:rPr>
              <w:rStyle w:val="Emphaseple"/>
            </w:rPr>
            <w:t xml:space="preserve">Evènement émis quand la </w:t>
          </w:r>
          <w:r w:rsidR="007C7E06">
            <w:rPr>
              <w:rStyle w:val="Emphaseple"/>
            </w:rPr>
            <w:t xml:space="preserve">création d’un nouvel utilisateur est valide et enregistrées dans les bases de données JEE et MongoDb. </w:t>
          </w:r>
        </w:p>
      </w:sdtContent>
    </w:sdt>
    <w:p w:rsidR="00F47B8F" w:rsidRPr="00653424" w:rsidRDefault="00F47B8F" w:rsidP="00F47B8F">
      <w:pPr>
        <w:pStyle w:val="Titre2"/>
        <w:numPr>
          <w:ilvl w:val="0"/>
          <w:numId w:val="0"/>
        </w:numPr>
        <w:ind w:left="360"/>
      </w:pPr>
      <w:bookmarkStart w:id="6" w:name="_Toc502767053"/>
      <w:r>
        <w:lastRenderedPageBreak/>
        <w:t>error</w:t>
      </w:r>
      <w:bookmarkEnd w:id="6"/>
    </w:p>
    <w:sdt>
      <w:sdtPr>
        <w:id w:val="-608584758"/>
        <w:placeholder>
          <w:docPart w:val="A0B6F3F53B504FB28E5B058491C17D45"/>
        </w:placeholder>
      </w:sdtPr>
      <w:sdtEndPr>
        <w:rPr>
          <w:rStyle w:val="Titre5Car"/>
          <w:rFonts w:asciiTheme="majorHAnsi" w:eastAsiaTheme="majorEastAsia" w:hAnsiTheme="majorHAnsi" w:cstheme="majorBidi"/>
          <w:color w:val="2E74B5" w:themeColor="accent1" w:themeShade="BF"/>
        </w:rPr>
      </w:sdtEndPr>
      <w:sdtContent>
        <w:p w:rsidR="00F47B8F" w:rsidRPr="00653424" w:rsidRDefault="00F47B8F" w:rsidP="00F47B8F">
          <w:pPr>
            <w:shd w:val="clear" w:color="auto" w:fill="F2F2F2" w:themeFill="background1" w:themeFillShade="F2"/>
            <w:rPr>
              <w:rStyle w:val="Titre5Car"/>
            </w:rPr>
          </w:pPr>
          <w:r w:rsidRPr="00653424">
            <w:rPr>
              <w:rStyle w:val="Titre5Car"/>
            </w:rPr>
            <w:t xml:space="preserve">param: </w:t>
          </w:r>
          <w:r w:rsidRPr="00653424">
            <w:rPr>
              <w:rFonts w:ascii="Consolas" w:hAnsi="Consolas" w:cs="Consolas"/>
              <w:color w:val="008000"/>
              <w:sz w:val="19"/>
              <w:szCs w:val="19"/>
            </w:rPr>
            <w:t>Aucun</w:t>
          </w:r>
        </w:p>
        <w:p w:rsidR="00F47B8F" w:rsidRDefault="00B35A1C" w:rsidP="00F47B8F">
          <w:pPr>
            <w:shd w:val="clear" w:color="auto" w:fill="F2F2F2" w:themeFill="background1" w:themeFillShade="F2"/>
            <w:spacing w:after="0" w:line="240" w:lineRule="auto"/>
            <w:rPr>
              <w:rStyle w:val="Emphaseple"/>
            </w:rPr>
          </w:pPr>
          <w:sdt>
            <w:sdtPr>
              <w:rPr>
                <w:i/>
                <w:iCs/>
              </w:rPr>
              <w:id w:val="-1916697496"/>
              <w:placeholder>
                <w:docPart w:val="67B2DC5ADCF74D9B87B6BBB72550176A"/>
              </w:placeholder>
            </w:sdtPr>
            <w:sdtEndPr>
              <w:rPr>
                <w:rStyle w:val="Titre5Car"/>
                <w:rFonts w:asciiTheme="majorHAnsi" w:eastAsiaTheme="majorEastAsia" w:hAnsiTheme="majorHAnsi" w:cstheme="majorBidi"/>
                <w:i w:val="0"/>
                <w:iCs w:val="0"/>
                <w:color w:val="2E74B5" w:themeColor="accent1" w:themeShade="BF"/>
              </w:rPr>
            </w:sdtEndPr>
            <w:sdtContent>
              <w:r w:rsidR="00F47B8F" w:rsidRPr="00653424">
                <w:rPr>
                  <w:rStyle w:val="Titre5Car"/>
                </w:rPr>
                <w:t xml:space="preserve">reply : </w:t>
              </w:r>
              <w:r w:rsidR="00F47B8F" w:rsidRPr="00F16155">
                <w:rPr>
                  <w:rFonts w:ascii="Consolas" w:hAnsi="Consolas" w:cs="Consolas"/>
                  <w:color w:val="008000"/>
                  <w:sz w:val="19"/>
                  <w:szCs w:val="19"/>
                </w:rPr>
                <w:t>&lt;</w:t>
              </w:r>
              <w:r w:rsidR="00F47B8F">
                <w:rPr>
                  <w:rFonts w:ascii="Consolas" w:hAnsi="Consolas" w:cs="Consolas"/>
                  <w:color w:val="008000"/>
                  <w:sz w:val="19"/>
                  <w:szCs w:val="19"/>
                </w:rPr>
                <w:t xml:space="preserve">STRING&gt; Error </w:t>
              </w:r>
            </w:sdtContent>
          </w:sdt>
          <w:r w:rsidR="00F47B8F" w:rsidRPr="00653424">
            <w:rPr>
              <w:rStyle w:val="Titre5Car"/>
            </w:rPr>
            <w:br/>
          </w:r>
        </w:p>
        <w:p w:rsidR="00F47B8F" w:rsidRPr="00653424" w:rsidRDefault="00F47B8F" w:rsidP="00F47B8F">
          <w:pPr>
            <w:shd w:val="clear" w:color="auto" w:fill="F2F2F2" w:themeFill="background1" w:themeFillShade="F2"/>
            <w:spacing w:after="0" w:line="240" w:lineRule="auto"/>
            <w:rPr>
              <w:rStyle w:val="Titre5Car"/>
            </w:rPr>
          </w:pPr>
          <w:r>
            <w:rPr>
              <w:rStyle w:val="Emphaseple"/>
            </w:rPr>
            <w:t xml:space="preserve">Evènement émis quand une erreur survient dans le serveur NODE. </w:t>
          </w:r>
        </w:p>
      </w:sdtContent>
    </w:sdt>
    <w:p w:rsidR="00653424" w:rsidRPr="00653424" w:rsidRDefault="001A57F0" w:rsidP="00653424">
      <w:pPr>
        <w:pStyle w:val="Titre2"/>
        <w:numPr>
          <w:ilvl w:val="0"/>
          <w:numId w:val="0"/>
        </w:numPr>
        <w:ind w:left="360"/>
      </w:pPr>
      <w:r w:rsidRPr="001A57F0">
        <w:t>invalid_token</w:t>
      </w:r>
    </w:p>
    <w:sdt>
      <w:sdtPr>
        <w:id w:val="-492182987"/>
        <w:placeholder>
          <w:docPart w:val="E79AF0F2E0054B2D81CD2699CC0FFB13"/>
        </w:placeholder>
      </w:sdtPr>
      <w:sdtEndPr>
        <w:rPr>
          <w:rStyle w:val="Titre5Car"/>
          <w:rFonts w:asciiTheme="majorHAnsi" w:eastAsiaTheme="majorEastAsia" w:hAnsiTheme="majorHAnsi" w:cstheme="majorBidi"/>
          <w:color w:val="2E74B5" w:themeColor="accent1" w:themeShade="BF"/>
        </w:rPr>
      </w:sdtEndPr>
      <w:sdtContent>
        <w:p w:rsidR="00653424" w:rsidRPr="00653424" w:rsidRDefault="00653424" w:rsidP="00653424">
          <w:pPr>
            <w:shd w:val="clear" w:color="auto" w:fill="F2F2F2" w:themeFill="background1" w:themeFillShade="F2"/>
            <w:rPr>
              <w:rStyle w:val="Titre5Car"/>
            </w:rPr>
          </w:pPr>
          <w:r w:rsidRPr="00653424">
            <w:rPr>
              <w:rStyle w:val="Titre5Car"/>
            </w:rPr>
            <w:t xml:space="preserve">param: </w:t>
          </w:r>
          <w:r w:rsidRPr="00653424">
            <w:rPr>
              <w:rFonts w:ascii="Consolas" w:hAnsi="Consolas" w:cs="Consolas"/>
              <w:color w:val="008000"/>
              <w:sz w:val="19"/>
              <w:szCs w:val="19"/>
            </w:rPr>
            <w:t>Aucun</w:t>
          </w:r>
        </w:p>
        <w:p w:rsidR="00653424" w:rsidRDefault="00B35A1C" w:rsidP="00653424">
          <w:pPr>
            <w:shd w:val="clear" w:color="auto" w:fill="F2F2F2" w:themeFill="background1" w:themeFillShade="F2"/>
            <w:spacing w:after="0" w:line="240" w:lineRule="auto"/>
            <w:rPr>
              <w:rStyle w:val="Emphaseple"/>
            </w:rPr>
          </w:pPr>
          <w:sdt>
            <w:sdtPr>
              <w:rPr>
                <w:i/>
                <w:iCs/>
              </w:rPr>
              <w:id w:val="1900007050"/>
              <w:placeholder>
                <w:docPart w:val="E1135BB1260E40148AFDEDB00A0017A1"/>
              </w:placeholder>
            </w:sdtPr>
            <w:sdtEndPr>
              <w:rPr>
                <w:rStyle w:val="Titre5Car"/>
                <w:rFonts w:asciiTheme="majorHAnsi" w:eastAsiaTheme="majorEastAsia" w:hAnsiTheme="majorHAnsi" w:cstheme="majorBidi"/>
                <w:i w:val="0"/>
                <w:iCs w:val="0"/>
                <w:color w:val="2E74B5" w:themeColor="accent1" w:themeShade="BF"/>
              </w:rPr>
            </w:sdtEndPr>
            <w:sdtContent>
              <w:r w:rsidR="00653424" w:rsidRPr="00653424">
                <w:rPr>
                  <w:rStyle w:val="Titre5Car"/>
                </w:rPr>
                <w:t xml:space="preserve">reply : </w:t>
              </w:r>
              <w:r w:rsidR="00F16155" w:rsidRPr="00F16155">
                <w:rPr>
                  <w:rFonts w:ascii="Consolas" w:hAnsi="Consolas" w:cs="Consolas"/>
                  <w:color w:val="008000"/>
                  <w:sz w:val="19"/>
                  <w:szCs w:val="19"/>
                </w:rPr>
                <w:t>&lt;</w:t>
              </w:r>
              <w:r w:rsidR="00FC41C4">
                <w:rPr>
                  <w:rFonts w:ascii="Consolas" w:hAnsi="Consolas" w:cs="Consolas"/>
                  <w:color w:val="008000"/>
                  <w:sz w:val="19"/>
                  <w:szCs w:val="19"/>
                </w:rPr>
                <w:t>STRING</w:t>
              </w:r>
              <w:r w:rsidR="00F16155">
                <w:rPr>
                  <w:rFonts w:ascii="Consolas" w:hAnsi="Consolas" w:cs="Consolas"/>
                  <w:color w:val="008000"/>
                  <w:sz w:val="19"/>
                  <w:szCs w:val="19"/>
                </w:rPr>
                <w:t>&gt; Error</w:t>
              </w:r>
              <w:r w:rsidR="00FC41C4">
                <w:rPr>
                  <w:rFonts w:ascii="Consolas" w:hAnsi="Consolas" w:cs="Consolas"/>
                  <w:color w:val="008000"/>
                  <w:sz w:val="19"/>
                  <w:szCs w:val="19"/>
                </w:rPr>
                <w:t xml:space="preserve"> </w:t>
              </w:r>
            </w:sdtContent>
          </w:sdt>
          <w:r w:rsidR="00653424" w:rsidRPr="00653424">
            <w:rPr>
              <w:rStyle w:val="Titre5Car"/>
            </w:rPr>
            <w:br/>
          </w:r>
        </w:p>
        <w:p w:rsidR="00653424" w:rsidRPr="00653424" w:rsidRDefault="00653424" w:rsidP="00653424">
          <w:pPr>
            <w:shd w:val="clear" w:color="auto" w:fill="F2F2F2" w:themeFill="background1" w:themeFillShade="F2"/>
            <w:spacing w:after="0" w:line="240" w:lineRule="auto"/>
            <w:rPr>
              <w:rStyle w:val="Titre5Car"/>
            </w:rPr>
          </w:pPr>
          <w:r>
            <w:rPr>
              <w:rStyle w:val="Emphaseple"/>
            </w:rPr>
            <w:t xml:space="preserve">Evènement émis quand </w:t>
          </w:r>
          <w:r w:rsidR="00F16155">
            <w:rPr>
              <w:rStyle w:val="Emphaseple"/>
            </w:rPr>
            <w:t xml:space="preserve">la connexion avec le serveur JEE est impossible. </w:t>
          </w:r>
        </w:p>
      </w:sdtContent>
    </w:sdt>
    <w:p w:rsidR="001A57F0" w:rsidRPr="00653424" w:rsidRDefault="001A57F0" w:rsidP="001A57F0">
      <w:pPr>
        <w:pStyle w:val="Titre2"/>
        <w:numPr>
          <w:ilvl w:val="0"/>
          <w:numId w:val="0"/>
        </w:numPr>
        <w:ind w:left="360"/>
      </w:pPr>
      <w:bookmarkStart w:id="7" w:name="_Toc502767055"/>
      <w:r>
        <w:t>node_error</w:t>
      </w:r>
    </w:p>
    <w:sdt>
      <w:sdtPr>
        <w:id w:val="737294314"/>
        <w:placeholder>
          <w:docPart w:val="7D1A250474FA42E08B07B49F1827699B"/>
        </w:placeholder>
      </w:sdtPr>
      <w:sdtEndPr>
        <w:rPr>
          <w:rStyle w:val="Titre5Car"/>
          <w:rFonts w:asciiTheme="majorHAnsi" w:eastAsiaTheme="majorEastAsia" w:hAnsiTheme="majorHAnsi" w:cstheme="majorBidi"/>
          <w:color w:val="2E74B5" w:themeColor="accent1" w:themeShade="BF"/>
        </w:rPr>
      </w:sdtEndPr>
      <w:sdtContent>
        <w:p w:rsidR="001A57F0" w:rsidRPr="00653424" w:rsidRDefault="001A57F0" w:rsidP="001A57F0">
          <w:pPr>
            <w:shd w:val="clear" w:color="auto" w:fill="F2F2F2" w:themeFill="background1" w:themeFillShade="F2"/>
            <w:rPr>
              <w:rStyle w:val="Titre5Car"/>
            </w:rPr>
          </w:pPr>
          <w:r w:rsidRPr="00653424">
            <w:rPr>
              <w:rStyle w:val="Titre5Car"/>
            </w:rPr>
            <w:t xml:space="preserve">param: </w:t>
          </w:r>
          <w:r w:rsidRPr="00653424">
            <w:rPr>
              <w:rFonts w:ascii="Consolas" w:hAnsi="Consolas" w:cs="Consolas"/>
              <w:color w:val="008000"/>
              <w:sz w:val="19"/>
              <w:szCs w:val="19"/>
            </w:rPr>
            <w:t>Aucun</w:t>
          </w:r>
        </w:p>
        <w:p w:rsidR="001A57F0" w:rsidRDefault="001A57F0" w:rsidP="001A57F0">
          <w:pPr>
            <w:shd w:val="clear" w:color="auto" w:fill="F2F2F2" w:themeFill="background1" w:themeFillShade="F2"/>
            <w:spacing w:after="0" w:line="240" w:lineRule="auto"/>
            <w:rPr>
              <w:rStyle w:val="Emphaseple"/>
            </w:rPr>
          </w:pPr>
          <w:sdt>
            <w:sdtPr>
              <w:rPr>
                <w:i/>
                <w:iCs/>
              </w:rPr>
              <w:id w:val="1696578909"/>
              <w:placeholder>
                <w:docPart w:val="FE31CEA13BC24AF4AAA3CD4B70FE8A41"/>
              </w:placeholder>
            </w:sdtPr>
            <w:sdtEndPr>
              <w:rPr>
                <w:rStyle w:val="Titre5Car"/>
                <w:rFonts w:asciiTheme="majorHAnsi" w:eastAsiaTheme="majorEastAsia" w:hAnsiTheme="majorHAnsi" w:cstheme="majorBidi"/>
                <w:i w:val="0"/>
                <w:iCs w:val="0"/>
                <w:color w:val="2E74B5" w:themeColor="accent1" w:themeShade="BF"/>
              </w:rPr>
            </w:sdtEndPr>
            <w:sdtContent>
              <w:r w:rsidRPr="00653424">
                <w:rPr>
                  <w:rStyle w:val="Titre5Car"/>
                </w:rPr>
                <w:t xml:space="preserve">reply : </w:t>
              </w:r>
              <w:r w:rsidRPr="00F16155">
                <w:rPr>
                  <w:rFonts w:ascii="Consolas" w:hAnsi="Consolas" w:cs="Consolas"/>
                  <w:color w:val="008000"/>
                  <w:sz w:val="19"/>
                  <w:szCs w:val="19"/>
                </w:rPr>
                <w:t>&lt;</w:t>
              </w:r>
              <w:r>
                <w:rPr>
                  <w:rFonts w:ascii="Consolas" w:hAnsi="Consolas" w:cs="Consolas"/>
                  <w:color w:val="008000"/>
                  <w:sz w:val="19"/>
                  <w:szCs w:val="19"/>
                </w:rPr>
                <w:t xml:space="preserve">STRING&gt; Error </w:t>
              </w:r>
            </w:sdtContent>
          </w:sdt>
          <w:r w:rsidRPr="00653424">
            <w:rPr>
              <w:rStyle w:val="Titre5Car"/>
            </w:rPr>
            <w:br/>
          </w:r>
        </w:p>
        <w:p w:rsidR="001A57F0" w:rsidRPr="00653424" w:rsidRDefault="001A57F0" w:rsidP="001A57F0">
          <w:pPr>
            <w:shd w:val="clear" w:color="auto" w:fill="F2F2F2" w:themeFill="background1" w:themeFillShade="F2"/>
            <w:spacing w:after="0" w:line="240" w:lineRule="auto"/>
            <w:rPr>
              <w:rStyle w:val="Titre5Car"/>
            </w:rPr>
          </w:pPr>
          <w:r>
            <w:rPr>
              <w:rStyle w:val="Emphaseple"/>
            </w:rPr>
            <w:t xml:space="preserve">Evènement émis quand la connexion avec le serveur JEE est impossible. </w:t>
          </w:r>
        </w:p>
      </w:sdtContent>
    </w:sdt>
    <w:p w:rsidR="009F5993" w:rsidRPr="00765FE4" w:rsidRDefault="009F5993" w:rsidP="009F5993">
      <w:pPr>
        <w:pStyle w:val="Titre2"/>
        <w:numPr>
          <w:ilvl w:val="0"/>
          <w:numId w:val="0"/>
        </w:numPr>
        <w:ind w:left="360"/>
        <w:rPr>
          <w:lang w:val="en-US"/>
        </w:rPr>
      </w:pPr>
      <w:r>
        <w:rPr>
          <w:lang w:val="en-US"/>
        </w:rPr>
        <w:t>registration</w:t>
      </w:r>
      <w:r w:rsidRPr="00765FE4">
        <w:rPr>
          <w:lang w:val="en-US"/>
        </w:rPr>
        <w:t>_failed</w:t>
      </w:r>
      <w:bookmarkEnd w:id="7"/>
    </w:p>
    <w:sdt>
      <w:sdtPr>
        <w:id w:val="1628975385"/>
        <w:placeholder>
          <w:docPart w:val="2D0E2F83FC3644FF96BA06A62D2CDFDE"/>
        </w:placeholder>
      </w:sdtPr>
      <w:sdtEndPr>
        <w:rPr>
          <w:rStyle w:val="Titre5Car"/>
          <w:rFonts w:asciiTheme="majorHAnsi" w:eastAsiaTheme="majorEastAsia" w:hAnsiTheme="majorHAnsi" w:cstheme="majorBidi"/>
          <w:color w:val="2E74B5" w:themeColor="accent1" w:themeShade="BF"/>
        </w:rPr>
      </w:sdtEndPr>
      <w:sdtContent>
        <w:p w:rsidR="009F5993" w:rsidRPr="007857A0" w:rsidRDefault="009F5993" w:rsidP="009F5993">
          <w:pPr>
            <w:shd w:val="clear" w:color="auto" w:fill="F2F2F2" w:themeFill="background1" w:themeFillShade="F2"/>
            <w:rPr>
              <w:rStyle w:val="Titre5Car"/>
              <w:lang w:val="en-US"/>
            </w:rPr>
          </w:pPr>
          <w:r w:rsidRPr="007857A0">
            <w:rPr>
              <w:rStyle w:val="Titre5Car"/>
              <w:lang w:val="en-US"/>
            </w:rPr>
            <w:t xml:space="preserve">param: </w:t>
          </w:r>
          <w:r w:rsidRPr="007857A0">
            <w:rPr>
              <w:rFonts w:ascii="Consolas" w:hAnsi="Consolas" w:cs="Consolas"/>
              <w:color w:val="008000"/>
              <w:sz w:val="19"/>
              <w:szCs w:val="19"/>
              <w:lang w:val="en-US"/>
            </w:rPr>
            <w:t>Aucun</w:t>
          </w:r>
        </w:p>
        <w:p w:rsidR="009F5993" w:rsidRPr="007857A0" w:rsidRDefault="00B35A1C" w:rsidP="009F5993">
          <w:pPr>
            <w:shd w:val="clear" w:color="auto" w:fill="F2F2F2" w:themeFill="background1" w:themeFillShade="F2"/>
            <w:spacing w:after="0" w:line="240" w:lineRule="auto"/>
            <w:rPr>
              <w:rStyle w:val="Emphaseple"/>
              <w:lang w:val="en-US"/>
            </w:rPr>
          </w:pPr>
          <w:sdt>
            <w:sdtPr>
              <w:rPr>
                <w:i/>
                <w:iCs/>
              </w:rPr>
              <w:id w:val="-568423246"/>
              <w:placeholder>
                <w:docPart w:val="B6495E68F5034E80ACC3B7B734333AA5"/>
              </w:placeholder>
            </w:sdtPr>
            <w:sdtEndPr>
              <w:rPr>
                <w:rStyle w:val="Titre5Car"/>
                <w:rFonts w:asciiTheme="majorHAnsi" w:eastAsiaTheme="majorEastAsia" w:hAnsiTheme="majorHAnsi" w:cstheme="majorBidi"/>
                <w:i w:val="0"/>
                <w:iCs w:val="0"/>
                <w:color w:val="2E74B5" w:themeColor="accent1" w:themeShade="BF"/>
              </w:rPr>
            </w:sdtEndPr>
            <w:sdtContent>
              <w:r w:rsidR="009F5993" w:rsidRPr="007857A0">
                <w:rPr>
                  <w:rStyle w:val="Titre5Car"/>
                  <w:lang w:val="en-US"/>
                </w:rPr>
                <w:t xml:space="preserve">reply : </w:t>
              </w:r>
              <w:r w:rsidR="009F5993" w:rsidRPr="007857A0">
                <w:rPr>
                  <w:rFonts w:ascii="Consolas" w:hAnsi="Consolas" w:cs="Consolas"/>
                  <w:color w:val="008000"/>
                  <w:sz w:val="19"/>
                  <w:szCs w:val="19"/>
                  <w:lang w:val="en-US"/>
                </w:rPr>
                <w:t xml:space="preserve">&lt;STRING&gt; Error </w:t>
              </w:r>
            </w:sdtContent>
          </w:sdt>
          <w:r w:rsidR="009F5993" w:rsidRPr="007857A0">
            <w:rPr>
              <w:rStyle w:val="Titre5Car"/>
              <w:lang w:val="en-US"/>
            </w:rPr>
            <w:br/>
          </w:r>
        </w:p>
        <w:p w:rsidR="009F5993" w:rsidRPr="009F5993" w:rsidRDefault="009F5993" w:rsidP="009F5993">
          <w:pPr>
            <w:shd w:val="clear" w:color="auto" w:fill="F2F2F2" w:themeFill="background1" w:themeFillShade="F2"/>
            <w:spacing w:after="0" w:line="240" w:lineRule="auto"/>
            <w:rPr>
              <w:rFonts w:asciiTheme="majorHAnsi" w:eastAsiaTheme="majorEastAsia" w:hAnsiTheme="majorHAnsi" w:cstheme="majorBidi"/>
              <w:color w:val="2E74B5" w:themeColor="accent1" w:themeShade="BF"/>
            </w:rPr>
          </w:pPr>
          <w:r>
            <w:rPr>
              <w:rStyle w:val="Emphaseple"/>
            </w:rPr>
            <w:t>Evènement émis quand</w:t>
          </w:r>
          <w:r w:rsidR="00E6475F">
            <w:rPr>
              <w:rStyle w:val="Emphaseple"/>
            </w:rPr>
            <w:t xml:space="preserve"> l’enregistrement d’un nouvel utilisateur a échoué. </w:t>
          </w:r>
        </w:p>
      </w:sdtContent>
    </w:sdt>
    <w:p w:rsidR="00915611" w:rsidRPr="00765FE4" w:rsidRDefault="00915611" w:rsidP="00915611">
      <w:pPr>
        <w:pStyle w:val="Titre1"/>
        <w:rPr>
          <w:lang w:val="en-US"/>
        </w:rPr>
      </w:pPr>
      <w:bookmarkStart w:id="8" w:name="_Toc502767056"/>
      <w:r w:rsidRPr="00765FE4">
        <w:rPr>
          <w:lang w:val="en-US"/>
        </w:rPr>
        <w:t>FAMILIES</w:t>
      </w:r>
      <w:bookmarkEnd w:id="8"/>
    </w:p>
    <w:p w:rsidR="00915611" w:rsidRPr="00765FE4" w:rsidRDefault="00915611" w:rsidP="00915611">
      <w:pPr>
        <w:pStyle w:val="Titre5"/>
        <w:rPr>
          <w:lang w:val="en-US"/>
        </w:rPr>
      </w:pPr>
      <w:r w:rsidRPr="00765FE4">
        <w:rPr>
          <w:lang w:val="en-US"/>
        </w:rPr>
        <w:t>EVENEMENTS ENTRANT</w:t>
      </w:r>
    </w:p>
    <w:p w:rsidR="00915611" w:rsidRPr="007857A0" w:rsidRDefault="00915611" w:rsidP="00915611">
      <w:pPr>
        <w:pStyle w:val="Titre2"/>
        <w:numPr>
          <w:ilvl w:val="0"/>
          <w:numId w:val="0"/>
        </w:numPr>
        <w:ind w:left="360"/>
        <w:rPr>
          <w:lang w:val="en-US"/>
        </w:rPr>
      </w:pPr>
      <w:bookmarkStart w:id="9" w:name="_Toc502767057"/>
      <w:r w:rsidRPr="007857A0">
        <w:rPr>
          <w:lang w:val="en-US"/>
        </w:rPr>
        <w:t>request_family</w:t>
      </w:r>
      <w:bookmarkEnd w:id="9"/>
    </w:p>
    <w:sdt>
      <w:sdtPr>
        <w:id w:val="-104194239"/>
        <w:placeholder>
          <w:docPart w:val="B4366ED18CE442878FF620D6505EFCDC"/>
        </w:placeholder>
      </w:sdtPr>
      <w:sdtEndPr>
        <w:rPr>
          <w:rStyle w:val="Titre5Car"/>
          <w:rFonts w:asciiTheme="majorHAnsi" w:eastAsiaTheme="majorEastAsia" w:hAnsiTheme="majorHAnsi" w:cstheme="majorBidi"/>
          <w:color w:val="2E74B5" w:themeColor="accent1" w:themeShade="BF"/>
        </w:rPr>
      </w:sdtEndPr>
      <w:sdtContent>
        <w:p w:rsidR="00915611" w:rsidRPr="00F16155" w:rsidRDefault="00915611" w:rsidP="00915611">
          <w:pPr>
            <w:shd w:val="clear" w:color="auto" w:fill="F2F2F2" w:themeFill="background1" w:themeFillShade="F2"/>
            <w:rPr>
              <w:rFonts w:ascii="Consolas" w:hAnsi="Consolas" w:cs="Consolas"/>
              <w:color w:val="008000"/>
              <w:sz w:val="19"/>
              <w:szCs w:val="19"/>
              <w:lang w:val="en-US"/>
            </w:rPr>
          </w:pPr>
          <w:r w:rsidRPr="008B5DB3">
            <w:rPr>
              <w:rStyle w:val="Titre5Car"/>
              <w:lang w:val="en-US"/>
            </w:rPr>
            <w:t xml:space="preserve">param: </w:t>
          </w:r>
          <w:r>
            <w:rPr>
              <w:rFonts w:ascii="Consolas" w:hAnsi="Consolas" w:cs="Consolas"/>
              <w:color w:val="008000"/>
              <w:sz w:val="19"/>
              <w:szCs w:val="19"/>
              <w:lang w:val="en-US"/>
            </w:rPr>
            <w:t xml:space="preserve">JSON </w:t>
          </w:r>
          <w:r w:rsidRPr="00915611">
            <w:rPr>
              <w:rFonts w:ascii="Consolas" w:hAnsi="Consolas" w:cs="Consolas"/>
              <w:color w:val="008000"/>
              <w:sz w:val="19"/>
              <w:szCs w:val="19"/>
              <w:lang w:val="en-US"/>
            </w:rPr>
            <w:t>{'token': </w:t>
          </w:r>
          <w:r w:rsidRPr="00F16155">
            <w:rPr>
              <w:rFonts w:ascii="Consolas" w:hAnsi="Consolas" w:cs="Consolas"/>
              <w:color w:val="008000"/>
              <w:sz w:val="19"/>
              <w:szCs w:val="19"/>
              <w:lang w:val="en-US"/>
            </w:rPr>
            <w:t>""</w:t>
          </w:r>
          <w:r>
            <w:rPr>
              <w:rFonts w:ascii="Consolas" w:hAnsi="Consolas" w:cs="Consolas"/>
              <w:color w:val="008000"/>
              <w:sz w:val="19"/>
              <w:szCs w:val="19"/>
              <w:lang w:val="en-US"/>
            </w:rPr>
            <w:t>,</w:t>
          </w:r>
          <w:r w:rsidRPr="00915611">
            <w:rPr>
              <w:rFonts w:ascii="Consolas" w:hAnsi="Consolas" w:cs="Consolas"/>
              <w:color w:val="008000"/>
              <w:sz w:val="19"/>
              <w:szCs w:val="19"/>
              <w:lang w:val="en-US"/>
            </w:rPr>
            <w:t>'email':</w:t>
          </w:r>
          <w:r w:rsidRPr="00D32910">
            <w:rPr>
              <w:rFonts w:ascii="Consolas" w:hAnsi="Consolas" w:cs="Consolas"/>
              <w:color w:val="008000"/>
              <w:sz w:val="19"/>
              <w:szCs w:val="19"/>
              <w:lang w:val="en-US"/>
            </w:rPr>
            <w:t xml:space="preserve"> </w:t>
          </w:r>
          <w:r w:rsidRPr="00F16155">
            <w:rPr>
              <w:rFonts w:ascii="Consolas" w:hAnsi="Consolas" w:cs="Consolas"/>
              <w:color w:val="008000"/>
              <w:sz w:val="19"/>
              <w:szCs w:val="19"/>
              <w:lang w:val="en-US"/>
            </w:rPr>
            <w:t>""</w:t>
          </w:r>
          <w:r w:rsidRPr="00915611">
            <w:rPr>
              <w:rFonts w:ascii="Consolas" w:hAnsi="Consolas" w:cs="Consolas"/>
              <w:color w:val="008000"/>
              <w:sz w:val="19"/>
              <w:szCs w:val="19"/>
              <w:lang w:val="en-US"/>
            </w:rPr>
            <w:t>}</w:t>
          </w:r>
        </w:p>
        <w:sdt>
          <w:sdtPr>
            <w:id w:val="1447511667"/>
            <w:placeholder>
              <w:docPart w:val="11459023C40E4225A8D6E44FFCA97785"/>
            </w:placeholder>
          </w:sdtPr>
          <w:sdtEndPr>
            <w:rPr>
              <w:rStyle w:val="Titre5Car"/>
              <w:rFonts w:asciiTheme="majorHAnsi" w:eastAsiaTheme="majorEastAsia" w:hAnsiTheme="majorHAnsi" w:cstheme="majorBidi"/>
              <w:color w:val="2E74B5" w:themeColor="accent1" w:themeShade="BF"/>
            </w:rPr>
          </w:sdtEndPr>
          <w:sdtContent>
            <w:p w:rsidR="00915611" w:rsidRPr="00A03E1C" w:rsidRDefault="00915611" w:rsidP="00915611">
              <w:pPr>
                <w:shd w:val="clear" w:color="auto" w:fill="F2F2F2" w:themeFill="background1" w:themeFillShade="F2"/>
                <w:spacing w:after="0" w:line="240" w:lineRule="auto"/>
                <w:rPr>
                  <w:rFonts w:ascii="Consolas" w:hAnsi="Consolas" w:cs="Consolas"/>
                  <w:color w:val="008000"/>
                  <w:sz w:val="19"/>
                  <w:szCs w:val="19"/>
                  <w:lang w:val="en-US"/>
                </w:rPr>
              </w:pPr>
              <w:r w:rsidRPr="008B5DB3">
                <w:rPr>
                  <w:rStyle w:val="Titre5Car"/>
                  <w:lang w:val="en-US"/>
                </w:rPr>
                <w:t>reply :</w:t>
              </w:r>
              <w:r>
                <w:rPr>
                  <w:rStyle w:val="Titre5Car"/>
                  <w:lang w:val="en-US"/>
                </w:rPr>
                <w:t xml:space="preserve">  </w:t>
              </w:r>
              <w:r w:rsidRPr="00653424">
                <w:rPr>
                  <w:rFonts w:ascii="Consolas" w:hAnsi="Consolas" w:cs="Consolas"/>
                  <w:color w:val="008000"/>
                  <w:sz w:val="19"/>
                  <w:szCs w:val="19"/>
                  <w:lang w:val="en-US"/>
                </w:rPr>
                <w:t xml:space="preserve">EVENT </w:t>
              </w:r>
              <w:r w:rsidRPr="00E65462">
                <w:rPr>
                  <w:rFonts w:ascii="Consolas" w:hAnsi="Consolas" w:cs="Consolas"/>
                  <w:color w:val="008000"/>
                  <w:sz w:val="19"/>
                  <w:szCs w:val="19"/>
                  <w:lang w:val="en-US"/>
                </w:rPr>
                <w:t>request_</w:t>
              </w:r>
              <w:r>
                <w:rPr>
                  <w:rFonts w:ascii="Consolas" w:hAnsi="Consolas" w:cs="Consolas"/>
                  <w:color w:val="008000"/>
                  <w:sz w:val="19"/>
                  <w:szCs w:val="19"/>
                  <w:lang w:val="en-US"/>
                </w:rPr>
                <w:t>family</w:t>
              </w:r>
              <w:r w:rsidRPr="00E65462">
                <w:rPr>
                  <w:rFonts w:ascii="Consolas" w:hAnsi="Consolas" w:cs="Consolas"/>
                  <w:color w:val="008000"/>
                  <w:sz w:val="19"/>
                  <w:szCs w:val="19"/>
                  <w:lang w:val="en-US"/>
                </w:rPr>
                <w:t>_reply</w:t>
              </w:r>
              <w:r>
                <w:rPr>
                  <w:rFonts w:ascii="Consolas" w:hAnsi="Consolas" w:cs="Consolas"/>
                  <w:color w:val="008000"/>
                  <w:sz w:val="19"/>
                  <w:szCs w:val="19"/>
                  <w:lang w:val="en-US"/>
                </w:rPr>
                <w:t xml:space="preserve"> </w:t>
              </w:r>
            </w:p>
            <w:p w:rsidR="00915611" w:rsidRPr="00F62695" w:rsidRDefault="00915611" w:rsidP="00915611">
              <w:pPr>
                <w:shd w:val="clear" w:color="auto" w:fill="F2F2F2" w:themeFill="background1" w:themeFillShade="F2"/>
                <w:spacing w:after="0" w:line="240" w:lineRule="auto"/>
                <w:rPr>
                  <w:rFonts w:ascii="Consolas" w:hAnsi="Consolas" w:cs="Consolas"/>
                  <w:color w:val="A31515"/>
                  <w:sz w:val="19"/>
                  <w:szCs w:val="19"/>
                  <w:lang w:val="en-US"/>
                </w:rPr>
              </w:pPr>
              <w:r w:rsidRPr="00653424">
                <w:rPr>
                  <w:rFonts w:ascii="Consolas" w:hAnsi="Consolas" w:cs="Consolas"/>
                  <w:color w:val="008000"/>
                  <w:sz w:val="19"/>
                  <w:szCs w:val="19"/>
                  <w:lang w:val="en-US"/>
                </w:rPr>
                <w:tab/>
                <w:t xml:space="preserve">EVENT </w:t>
              </w:r>
              <w:r w:rsidRPr="00653424">
                <w:rPr>
                  <w:rFonts w:ascii="Consolas" w:hAnsi="Consolas" w:cs="Consolas"/>
                  <w:color w:val="A31515"/>
                  <w:sz w:val="19"/>
                  <w:szCs w:val="19"/>
                  <w:lang w:val="en-US"/>
                </w:rPr>
                <w:t>error</w:t>
              </w:r>
            </w:p>
            <w:p w:rsidR="00915611" w:rsidRDefault="00B35A1C" w:rsidP="00915611">
              <w:pPr>
                <w:shd w:val="clear" w:color="auto" w:fill="F2F2F2" w:themeFill="background1" w:themeFillShade="F2"/>
                <w:spacing w:after="0" w:line="240" w:lineRule="auto"/>
                <w:rPr>
                  <w:rStyle w:val="Emphaseple"/>
                </w:rPr>
              </w:pPr>
            </w:p>
          </w:sdtContent>
        </w:sdt>
        <w:p w:rsidR="00915611" w:rsidRPr="00F16155" w:rsidRDefault="00915611" w:rsidP="00915611">
          <w:pPr>
            <w:shd w:val="clear" w:color="auto" w:fill="F2F2F2" w:themeFill="background1" w:themeFillShade="F2"/>
            <w:spacing w:after="0" w:line="240" w:lineRule="auto"/>
            <w:rPr>
              <w:rFonts w:asciiTheme="majorHAnsi" w:eastAsiaTheme="majorEastAsia" w:hAnsiTheme="majorHAnsi" w:cstheme="majorBidi"/>
              <w:color w:val="2E74B5" w:themeColor="accent1" w:themeShade="BF"/>
            </w:rPr>
          </w:pPr>
          <w:r>
            <w:rPr>
              <w:rStyle w:val="Emphaseple"/>
            </w:rPr>
            <w:t xml:space="preserve">Evènement à émettre pour </w:t>
          </w:r>
          <w:r w:rsidR="00581786">
            <w:rPr>
              <w:rStyle w:val="Emphaseple"/>
            </w:rPr>
            <w:t xml:space="preserve">obtenir la liste des familles associées à un utilisateur. </w:t>
          </w:r>
        </w:p>
      </w:sdtContent>
    </w:sdt>
    <w:p w:rsidR="00581786" w:rsidRPr="00581786" w:rsidRDefault="001A70A6" w:rsidP="00581786">
      <w:pPr>
        <w:pStyle w:val="Titre2"/>
        <w:numPr>
          <w:ilvl w:val="0"/>
          <w:numId w:val="0"/>
        </w:numPr>
        <w:ind w:left="360"/>
        <w:rPr>
          <w:lang w:val="en-US"/>
        </w:rPr>
      </w:pPr>
      <w:bookmarkStart w:id="10" w:name="_Toc502767058"/>
      <w:r w:rsidRPr="00342EEF">
        <w:rPr>
          <w:lang w:val="en-US"/>
        </w:rPr>
        <w:t>select</w:t>
      </w:r>
      <w:r w:rsidR="00581786" w:rsidRPr="00342EEF">
        <w:rPr>
          <w:lang w:val="en-US"/>
        </w:rPr>
        <w:t>_family</w:t>
      </w:r>
      <w:bookmarkEnd w:id="10"/>
    </w:p>
    <w:sdt>
      <w:sdtPr>
        <w:id w:val="916213117"/>
        <w:placeholder>
          <w:docPart w:val="84593ED27BA3446590234EEE47A08D6A"/>
        </w:placeholder>
      </w:sdtPr>
      <w:sdtEndPr>
        <w:rPr>
          <w:rStyle w:val="Titre5Car"/>
          <w:rFonts w:asciiTheme="majorHAnsi" w:eastAsiaTheme="majorEastAsia" w:hAnsiTheme="majorHAnsi" w:cstheme="majorBidi"/>
          <w:color w:val="2E74B5" w:themeColor="accent1" w:themeShade="BF"/>
        </w:rPr>
      </w:sdtEndPr>
      <w:sdtContent>
        <w:p w:rsidR="00581786" w:rsidRPr="00F16155" w:rsidRDefault="00581786" w:rsidP="00581786">
          <w:pPr>
            <w:shd w:val="clear" w:color="auto" w:fill="F2F2F2" w:themeFill="background1" w:themeFillShade="F2"/>
            <w:rPr>
              <w:rFonts w:ascii="Consolas" w:hAnsi="Consolas" w:cs="Consolas"/>
              <w:color w:val="008000"/>
              <w:sz w:val="19"/>
              <w:szCs w:val="19"/>
              <w:lang w:val="en-US"/>
            </w:rPr>
          </w:pPr>
          <w:r w:rsidRPr="008B5DB3">
            <w:rPr>
              <w:rStyle w:val="Titre5Car"/>
              <w:lang w:val="en-US"/>
            </w:rPr>
            <w:t xml:space="preserve">param: </w:t>
          </w:r>
          <w:r>
            <w:rPr>
              <w:rFonts w:ascii="Consolas" w:hAnsi="Consolas" w:cs="Consolas"/>
              <w:color w:val="008000"/>
              <w:sz w:val="19"/>
              <w:szCs w:val="19"/>
              <w:lang w:val="en-US"/>
            </w:rPr>
            <w:t xml:space="preserve">JSON </w:t>
          </w:r>
          <w:r w:rsidRPr="00915611">
            <w:rPr>
              <w:rFonts w:ascii="Consolas" w:hAnsi="Consolas" w:cs="Consolas"/>
              <w:color w:val="008000"/>
              <w:sz w:val="19"/>
              <w:szCs w:val="19"/>
              <w:lang w:val="en-US"/>
            </w:rPr>
            <w:t>{'token': </w:t>
          </w:r>
          <w:r w:rsidRPr="00F16155">
            <w:rPr>
              <w:rFonts w:ascii="Consolas" w:hAnsi="Consolas" w:cs="Consolas"/>
              <w:color w:val="008000"/>
              <w:sz w:val="19"/>
              <w:szCs w:val="19"/>
              <w:lang w:val="en-US"/>
            </w:rPr>
            <w:t>""</w:t>
          </w:r>
          <w:r>
            <w:rPr>
              <w:rFonts w:ascii="Consolas" w:hAnsi="Consolas" w:cs="Consolas"/>
              <w:color w:val="008000"/>
              <w:sz w:val="19"/>
              <w:szCs w:val="19"/>
              <w:lang w:val="en-US"/>
            </w:rPr>
            <w:t>,</w:t>
          </w:r>
          <w:r w:rsidRPr="00915611">
            <w:rPr>
              <w:rFonts w:ascii="Consolas" w:hAnsi="Consolas" w:cs="Consolas"/>
              <w:color w:val="008000"/>
              <w:sz w:val="19"/>
              <w:szCs w:val="19"/>
              <w:lang w:val="en-US"/>
            </w:rPr>
            <w:t>'</w:t>
          </w:r>
          <w:r>
            <w:rPr>
              <w:rFonts w:ascii="Consolas" w:hAnsi="Consolas" w:cs="Consolas"/>
              <w:color w:val="008000"/>
              <w:sz w:val="19"/>
              <w:szCs w:val="19"/>
              <w:lang w:val="en-US"/>
            </w:rPr>
            <w:t>code</w:t>
          </w:r>
          <w:r w:rsidRPr="00915611">
            <w:rPr>
              <w:rFonts w:ascii="Consolas" w:hAnsi="Consolas" w:cs="Consolas"/>
              <w:color w:val="008000"/>
              <w:sz w:val="19"/>
              <w:szCs w:val="19"/>
              <w:lang w:val="en-US"/>
            </w:rPr>
            <w:t>':</w:t>
          </w:r>
          <w:r w:rsidRPr="00D32910">
            <w:rPr>
              <w:rFonts w:ascii="Consolas" w:hAnsi="Consolas" w:cs="Consolas"/>
              <w:color w:val="008000"/>
              <w:sz w:val="19"/>
              <w:szCs w:val="19"/>
              <w:lang w:val="en-US"/>
            </w:rPr>
            <w:t xml:space="preserve"> </w:t>
          </w:r>
          <w:r w:rsidRPr="00F16155">
            <w:rPr>
              <w:rFonts w:ascii="Consolas" w:hAnsi="Consolas" w:cs="Consolas"/>
              <w:color w:val="008000"/>
              <w:sz w:val="19"/>
              <w:szCs w:val="19"/>
              <w:lang w:val="en-US"/>
            </w:rPr>
            <w:t>""</w:t>
          </w:r>
          <w:r w:rsidRPr="00915611">
            <w:rPr>
              <w:rFonts w:ascii="Consolas" w:hAnsi="Consolas" w:cs="Consolas"/>
              <w:color w:val="008000"/>
              <w:sz w:val="19"/>
              <w:szCs w:val="19"/>
              <w:lang w:val="en-US"/>
            </w:rPr>
            <w:t>}</w:t>
          </w:r>
        </w:p>
        <w:sdt>
          <w:sdtPr>
            <w:id w:val="-55626091"/>
            <w:placeholder>
              <w:docPart w:val="240FBFF0F4A54957B06BFED5BFFBD59C"/>
            </w:placeholder>
          </w:sdtPr>
          <w:sdtEndPr>
            <w:rPr>
              <w:rStyle w:val="Titre5Car"/>
              <w:rFonts w:asciiTheme="majorHAnsi" w:eastAsiaTheme="majorEastAsia" w:hAnsiTheme="majorHAnsi" w:cstheme="majorBidi"/>
              <w:color w:val="2E74B5" w:themeColor="accent1" w:themeShade="BF"/>
            </w:rPr>
          </w:sdtEndPr>
          <w:sdtContent>
            <w:p w:rsidR="00581786" w:rsidRPr="00F62695" w:rsidRDefault="00581786" w:rsidP="00581786">
              <w:pPr>
                <w:shd w:val="clear" w:color="auto" w:fill="F2F2F2" w:themeFill="background1" w:themeFillShade="F2"/>
                <w:spacing w:after="0" w:line="240" w:lineRule="auto"/>
                <w:rPr>
                  <w:rFonts w:ascii="Consolas" w:hAnsi="Consolas" w:cs="Consolas"/>
                  <w:color w:val="A31515"/>
                  <w:sz w:val="19"/>
                  <w:szCs w:val="19"/>
                  <w:lang w:val="en-US"/>
                </w:rPr>
              </w:pPr>
              <w:r w:rsidRPr="008B5DB3">
                <w:rPr>
                  <w:rStyle w:val="Titre5Car"/>
                  <w:lang w:val="en-US"/>
                </w:rPr>
                <w:t>reply :</w:t>
              </w:r>
              <w:r>
                <w:rPr>
                  <w:rStyle w:val="Titre5Car"/>
                  <w:lang w:val="en-US"/>
                </w:rPr>
                <w:t xml:space="preserve"> </w:t>
              </w:r>
              <w:r w:rsidRPr="00653424">
                <w:rPr>
                  <w:rFonts w:ascii="Consolas" w:hAnsi="Consolas" w:cs="Consolas"/>
                  <w:color w:val="008000"/>
                  <w:sz w:val="19"/>
                  <w:szCs w:val="19"/>
                  <w:lang w:val="en-US"/>
                </w:rPr>
                <w:tab/>
                <w:t xml:space="preserve">EVENT </w:t>
              </w:r>
              <w:r w:rsidRPr="00653424">
                <w:rPr>
                  <w:rFonts w:ascii="Consolas" w:hAnsi="Consolas" w:cs="Consolas"/>
                  <w:color w:val="A31515"/>
                  <w:sz w:val="19"/>
                  <w:szCs w:val="19"/>
                  <w:lang w:val="en-US"/>
                </w:rPr>
                <w:t>error</w:t>
              </w:r>
            </w:p>
            <w:p w:rsidR="00581786" w:rsidRDefault="00B35A1C" w:rsidP="00581786">
              <w:pPr>
                <w:shd w:val="clear" w:color="auto" w:fill="F2F2F2" w:themeFill="background1" w:themeFillShade="F2"/>
                <w:spacing w:after="0" w:line="240" w:lineRule="auto"/>
                <w:rPr>
                  <w:rStyle w:val="Emphaseple"/>
                </w:rPr>
              </w:pPr>
            </w:p>
          </w:sdtContent>
        </w:sdt>
        <w:p w:rsidR="00581786" w:rsidRPr="00F16155" w:rsidRDefault="00581786" w:rsidP="00581786">
          <w:pPr>
            <w:shd w:val="clear" w:color="auto" w:fill="F2F2F2" w:themeFill="background1" w:themeFillShade="F2"/>
            <w:spacing w:after="0" w:line="240" w:lineRule="auto"/>
            <w:rPr>
              <w:rFonts w:asciiTheme="majorHAnsi" w:eastAsiaTheme="majorEastAsia" w:hAnsiTheme="majorHAnsi" w:cstheme="majorBidi"/>
              <w:color w:val="2E74B5" w:themeColor="accent1" w:themeShade="BF"/>
            </w:rPr>
          </w:pPr>
          <w:r>
            <w:rPr>
              <w:rStyle w:val="Emphaseple"/>
            </w:rPr>
            <w:lastRenderedPageBreak/>
            <w:t xml:space="preserve">Evènement à émettre pour </w:t>
          </w:r>
          <w:r w:rsidR="001E4D78">
            <w:rPr>
              <w:rStyle w:val="Emphaseple"/>
            </w:rPr>
            <w:t xml:space="preserve">sauvegarder le choix de l’utilisateur sur la famille à afficher. Le code correspondant a la famille choisie est enregistrer dans une map avec la socket. </w:t>
          </w:r>
        </w:p>
      </w:sdtContent>
    </w:sdt>
    <w:p w:rsidR="002727F1" w:rsidRPr="00581786" w:rsidRDefault="002727F1" w:rsidP="002727F1">
      <w:pPr>
        <w:pStyle w:val="Titre2"/>
        <w:numPr>
          <w:ilvl w:val="0"/>
          <w:numId w:val="0"/>
        </w:numPr>
        <w:ind w:left="360"/>
        <w:rPr>
          <w:lang w:val="en-US"/>
        </w:rPr>
      </w:pPr>
      <w:bookmarkStart w:id="11" w:name="_Toc502767059"/>
      <w:r w:rsidRPr="00342EEF">
        <w:rPr>
          <w:lang w:val="en-US"/>
        </w:rPr>
        <w:t>switch_family</w:t>
      </w:r>
      <w:bookmarkEnd w:id="11"/>
    </w:p>
    <w:sdt>
      <w:sdtPr>
        <w:id w:val="-397829185"/>
        <w:placeholder>
          <w:docPart w:val="11B860670AC04C5FBFA8355B821A4DA8"/>
        </w:placeholder>
      </w:sdtPr>
      <w:sdtEndPr>
        <w:rPr>
          <w:rStyle w:val="Titre5Car"/>
          <w:rFonts w:asciiTheme="majorHAnsi" w:eastAsiaTheme="majorEastAsia" w:hAnsiTheme="majorHAnsi" w:cstheme="majorBidi"/>
          <w:color w:val="2E74B5" w:themeColor="accent1" w:themeShade="BF"/>
        </w:rPr>
      </w:sdtEndPr>
      <w:sdtContent>
        <w:p w:rsidR="002727F1" w:rsidRDefault="002727F1" w:rsidP="002727F1">
          <w:pPr>
            <w:shd w:val="clear" w:color="auto" w:fill="F2F2F2" w:themeFill="background1" w:themeFillShade="F2"/>
            <w:rPr>
              <w:rFonts w:ascii="Consolas" w:hAnsi="Consolas" w:cs="Consolas"/>
              <w:color w:val="008000"/>
              <w:sz w:val="19"/>
              <w:szCs w:val="19"/>
              <w:lang w:val="en-US"/>
            </w:rPr>
          </w:pPr>
          <w:r w:rsidRPr="008B5DB3">
            <w:rPr>
              <w:rStyle w:val="Titre5Car"/>
              <w:lang w:val="en-US"/>
            </w:rPr>
            <w:t xml:space="preserve">param: </w:t>
          </w:r>
          <w:r>
            <w:rPr>
              <w:rFonts w:ascii="Consolas" w:hAnsi="Consolas" w:cs="Consolas"/>
              <w:color w:val="008000"/>
              <w:sz w:val="19"/>
              <w:szCs w:val="19"/>
              <w:lang w:val="en-US"/>
            </w:rPr>
            <w:t xml:space="preserve">JSON </w:t>
          </w:r>
          <w:r w:rsidRPr="00915611">
            <w:rPr>
              <w:rFonts w:ascii="Consolas" w:hAnsi="Consolas" w:cs="Consolas"/>
              <w:color w:val="008000"/>
              <w:sz w:val="19"/>
              <w:szCs w:val="19"/>
              <w:lang w:val="en-US"/>
            </w:rPr>
            <w:t>{</w:t>
          </w:r>
          <w:r w:rsidRPr="002727F1">
            <w:rPr>
              <w:rFonts w:ascii="Consolas" w:hAnsi="Consolas" w:cs="Consolas"/>
              <w:color w:val="008000"/>
              <w:sz w:val="19"/>
              <w:szCs w:val="19"/>
              <w:lang w:val="en-US"/>
            </w:rPr>
            <w:t xml:space="preserve"> 'token':,'email':,'current_family_id':,'next_family_id'}</w:t>
          </w:r>
        </w:p>
        <w:p w:rsidR="007574C9" w:rsidRPr="007574C9" w:rsidRDefault="007574C9" w:rsidP="007574C9">
          <w:pPr>
            <w:shd w:val="clear" w:color="auto" w:fill="F2F2F2" w:themeFill="background1" w:themeFillShade="F2"/>
            <w:spacing w:after="0" w:line="240" w:lineRule="auto"/>
            <w:rPr>
              <w:rFonts w:ascii="Consolas" w:hAnsi="Consolas" w:cs="Consolas"/>
              <w:color w:val="008000"/>
              <w:sz w:val="19"/>
              <w:szCs w:val="19"/>
            </w:rPr>
          </w:pPr>
          <w:r w:rsidRPr="007574C9">
            <w:rPr>
              <w:rFonts w:ascii="Consolas" w:hAnsi="Consolas" w:cs="Consolas"/>
              <w:color w:val="008000"/>
              <w:sz w:val="19"/>
              <w:szCs w:val="19"/>
            </w:rPr>
            <w:t>current_family_id : id de la famille affichée.</w:t>
          </w:r>
        </w:p>
        <w:p w:rsidR="007574C9" w:rsidRDefault="007574C9" w:rsidP="007574C9">
          <w:pPr>
            <w:shd w:val="clear" w:color="auto" w:fill="F2F2F2" w:themeFill="background1" w:themeFillShade="F2"/>
            <w:spacing w:after="0" w:line="240" w:lineRule="auto"/>
            <w:rPr>
              <w:rFonts w:ascii="Consolas" w:hAnsi="Consolas" w:cs="Consolas"/>
              <w:color w:val="008000"/>
              <w:sz w:val="19"/>
              <w:szCs w:val="19"/>
            </w:rPr>
          </w:pPr>
          <w:r>
            <w:rPr>
              <w:rFonts w:ascii="Consolas" w:hAnsi="Consolas" w:cs="Consolas"/>
              <w:color w:val="008000"/>
              <w:sz w:val="19"/>
              <w:szCs w:val="19"/>
            </w:rPr>
            <w:t xml:space="preserve">next_family_id : id de la famille a affichée. </w:t>
          </w:r>
        </w:p>
        <w:p w:rsidR="007574C9" w:rsidRPr="007574C9" w:rsidRDefault="007574C9" w:rsidP="007574C9">
          <w:pPr>
            <w:shd w:val="clear" w:color="auto" w:fill="F2F2F2" w:themeFill="background1" w:themeFillShade="F2"/>
            <w:spacing w:after="0" w:line="240" w:lineRule="auto"/>
            <w:rPr>
              <w:rFonts w:ascii="Consolas" w:hAnsi="Consolas" w:cs="Consolas"/>
              <w:color w:val="008000"/>
              <w:sz w:val="19"/>
              <w:szCs w:val="19"/>
            </w:rPr>
          </w:pPr>
        </w:p>
        <w:sdt>
          <w:sdtPr>
            <w:id w:val="1368335425"/>
            <w:placeholder>
              <w:docPart w:val="1D5BF2B8EA8B4DAD8542A12C88EF6228"/>
            </w:placeholder>
          </w:sdtPr>
          <w:sdtEndPr>
            <w:rPr>
              <w:rStyle w:val="Titre5Car"/>
              <w:rFonts w:asciiTheme="majorHAnsi" w:eastAsiaTheme="majorEastAsia" w:hAnsiTheme="majorHAnsi" w:cstheme="majorBidi"/>
              <w:color w:val="2E74B5" w:themeColor="accent1" w:themeShade="BF"/>
            </w:rPr>
          </w:sdtEndPr>
          <w:sdtContent>
            <w:p w:rsidR="002727F1" w:rsidRPr="00F62695" w:rsidRDefault="002727F1" w:rsidP="002727F1">
              <w:pPr>
                <w:shd w:val="clear" w:color="auto" w:fill="F2F2F2" w:themeFill="background1" w:themeFillShade="F2"/>
                <w:spacing w:after="0" w:line="240" w:lineRule="auto"/>
                <w:rPr>
                  <w:rFonts w:ascii="Consolas" w:hAnsi="Consolas" w:cs="Consolas"/>
                  <w:color w:val="A31515"/>
                  <w:sz w:val="19"/>
                  <w:szCs w:val="19"/>
                  <w:lang w:val="en-US"/>
                </w:rPr>
              </w:pPr>
              <w:r w:rsidRPr="008B5DB3">
                <w:rPr>
                  <w:rStyle w:val="Titre5Car"/>
                  <w:lang w:val="en-US"/>
                </w:rPr>
                <w:t>reply :</w:t>
              </w:r>
              <w:r>
                <w:rPr>
                  <w:rStyle w:val="Titre5Car"/>
                  <w:lang w:val="en-US"/>
                </w:rPr>
                <w:t xml:space="preserve"> </w:t>
              </w:r>
              <w:r w:rsidRPr="00653424">
                <w:rPr>
                  <w:rFonts w:ascii="Consolas" w:hAnsi="Consolas" w:cs="Consolas"/>
                  <w:color w:val="008000"/>
                  <w:sz w:val="19"/>
                  <w:szCs w:val="19"/>
                  <w:lang w:val="en-US"/>
                </w:rPr>
                <w:tab/>
                <w:t xml:space="preserve">EVENT </w:t>
              </w:r>
              <w:r w:rsidRPr="00653424">
                <w:rPr>
                  <w:rFonts w:ascii="Consolas" w:hAnsi="Consolas" w:cs="Consolas"/>
                  <w:color w:val="A31515"/>
                  <w:sz w:val="19"/>
                  <w:szCs w:val="19"/>
                  <w:lang w:val="en-US"/>
                </w:rPr>
                <w:t>error</w:t>
              </w:r>
            </w:p>
            <w:p w:rsidR="002727F1" w:rsidRDefault="00B35A1C" w:rsidP="002727F1">
              <w:pPr>
                <w:shd w:val="clear" w:color="auto" w:fill="F2F2F2" w:themeFill="background1" w:themeFillShade="F2"/>
                <w:spacing w:after="0" w:line="240" w:lineRule="auto"/>
                <w:rPr>
                  <w:rStyle w:val="Emphaseple"/>
                </w:rPr>
              </w:pPr>
            </w:p>
          </w:sdtContent>
        </w:sdt>
        <w:p w:rsidR="002727F1" w:rsidRPr="00F16155" w:rsidRDefault="002727F1" w:rsidP="002727F1">
          <w:pPr>
            <w:shd w:val="clear" w:color="auto" w:fill="F2F2F2" w:themeFill="background1" w:themeFillShade="F2"/>
            <w:spacing w:after="0" w:line="240" w:lineRule="auto"/>
            <w:rPr>
              <w:rFonts w:asciiTheme="majorHAnsi" w:eastAsiaTheme="majorEastAsia" w:hAnsiTheme="majorHAnsi" w:cstheme="majorBidi"/>
              <w:color w:val="2E74B5" w:themeColor="accent1" w:themeShade="BF"/>
            </w:rPr>
          </w:pPr>
          <w:r>
            <w:rPr>
              <w:rStyle w:val="Emphaseple"/>
            </w:rPr>
            <w:t xml:space="preserve">Evènement à émettre pour </w:t>
          </w:r>
          <w:r w:rsidR="00DC24C1">
            <w:rPr>
              <w:rStyle w:val="Emphaseple"/>
            </w:rPr>
            <w:t xml:space="preserve">changer la famille enregistré en mémoire pour un utilisateur. </w:t>
          </w:r>
          <w:r>
            <w:rPr>
              <w:rStyle w:val="Emphaseple"/>
            </w:rPr>
            <w:t xml:space="preserve"> </w:t>
          </w:r>
        </w:p>
      </w:sdtContent>
    </w:sdt>
    <w:p w:rsidR="00DC24C1" w:rsidRPr="00581786" w:rsidRDefault="00DC24C1" w:rsidP="00DC24C1">
      <w:pPr>
        <w:pStyle w:val="Titre2"/>
        <w:numPr>
          <w:ilvl w:val="0"/>
          <w:numId w:val="0"/>
        </w:numPr>
        <w:ind w:left="360"/>
        <w:rPr>
          <w:lang w:val="en-US"/>
        </w:rPr>
      </w:pPr>
      <w:bookmarkStart w:id="12" w:name="_Toc502767060"/>
      <w:r w:rsidRPr="00342EEF">
        <w:rPr>
          <w:lang w:val="en-US"/>
        </w:rPr>
        <w:t>new_family</w:t>
      </w:r>
      <w:bookmarkEnd w:id="12"/>
    </w:p>
    <w:sdt>
      <w:sdtPr>
        <w:id w:val="-1766991773"/>
        <w:placeholder>
          <w:docPart w:val="780EEBC0E2F84EF6A86562150C3F90A6"/>
        </w:placeholder>
      </w:sdtPr>
      <w:sdtEndPr>
        <w:rPr>
          <w:rStyle w:val="Titre5Car"/>
          <w:rFonts w:asciiTheme="majorHAnsi" w:eastAsiaTheme="majorEastAsia" w:hAnsiTheme="majorHAnsi" w:cstheme="majorBidi"/>
          <w:color w:val="2E74B5" w:themeColor="accent1" w:themeShade="BF"/>
        </w:rPr>
      </w:sdtEndPr>
      <w:sdtContent>
        <w:p w:rsidR="00DC24C1" w:rsidRPr="00342EEF" w:rsidRDefault="00DC24C1" w:rsidP="006F19F2">
          <w:pPr>
            <w:shd w:val="clear" w:color="auto" w:fill="F2F2F2" w:themeFill="background1" w:themeFillShade="F2"/>
            <w:rPr>
              <w:rFonts w:ascii="Consolas" w:hAnsi="Consolas" w:cs="Consolas"/>
              <w:color w:val="008000"/>
              <w:sz w:val="19"/>
              <w:szCs w:val="19"/>
              <w:lang w:val="en-US"/>
            </w:rPr>
          </w:pPr>
          <w:r w:rsidRPr="008B5DB3">
            <w:rPr>
              <w:rStyle w:val="Titre5Car"/>
              <w:lang w:val="en-US"/>
            </w:rPr>
            <w:t xml:space="preserve">param: </w:t>
          </w:r>
          <w:r>
            <w:rPr>
              <w:rFonts w:ascii="Consolas" w:hAnsi="Consolas" w:cs="Consolas"/>
              <w:color w:val="008000"/>
              <w:sz w:val="19"/>
              <w:szCs w:val="19"/>
              <w:lang w:val="en-US"/>
            </w:rPr>
            <w:t xml:space="preserve">JSON </w:t>
          </w:r>
          <w:r w:rsidRPr="00915611">
            <w:rPr>
              <w:rFonts w:ascii="Consolas" w:hAnsi="Consolas" w:cs="Consolas"/>
              <w:color w:val="008000"/>
              <w:sz w:val="19"/>
              <w:szCs w:val="19"/>
              <w:lang w:val="en-US"/>
            </w:rPr>
            <w:t>{</w:t>
          </w:r>
          <w:r w:rsidRPr="002727F1">
            <w:rPr>
              <w:rFonts w:ascii="Consolas" w:hAnsi="Consolas" w:cs="Consolas"/>
              <w:color w:val="008000"/>
              <w:sz w:val="19"/>
              <w:szCs w:val="19"/>
              <w:lang w:val="en-US"/>
            </w:rPr>
            <w:t xml:space="preserve"> </w:t>
          </w:r>
          <w:r w:rsidR="006F19F2">
            <w:rPr>
              <w:rFonts w:ascii="Consolas" w:hAnsi="Consolas" w:cs="Consolas"/>
              <w:color w:val="008000"/>
              <w:sz w:val="19"/>
              <w:szCs w:val="19"/>
              <w:lang w:val="en-US"/>
            </w:rPr>
            <w:t>'token':,</w:t>
          </w:r>
          <w:r w:rsidR="00342EEF">
            <w:rPr>
              <w:rFonts w:ascii="Consolas" w:hAnsi="Consolas" w:cs="Consolas"/>
              <w:color w:val="008000"/>
              <w:sz w:val="19"/>
              <w:szCs w:val="19"/>
              <w:lang w:val="en-US"/>
            </w:rPr>
            <w:t>’email’:,</w:t>
          </w:r>
          <w:r w:rsidR="006F19F2">
            <w:rPr>
              <w:rFonts w:ascii="Consolas" w:hAnsi="Consolas" w:cs="Consolas"/>
              <w:color w:val="008000"/>
              <w:sz w:val="19"/>
              <w:szCs w:val="19"/>
              <w:lang w:val="en-US"/>
            </w:rPr>
            <w:t>'family</w:t>
          </w:r>
          <w:r w:rsidRPr="002727F1">
            <w:rPr>
              <w:rFonts w:ascii="Consolas" w:hAnsi="Consolas" w:cs="Consolas"/>
              <w:color w:val="008000"/>
              <w:sz w:val="19"/>
              <w:szCs w:val="19"/>
              <w:lang w:val="en-US"/>
            </w:rPr>
            <w:t>':}</w:t>
          </w:r>
        </w:p>
        <w:sdt>
          <w:sdtPr>
            <w:id w:val="-1194004251"/>
            <w:placeholder>
              <w:docPart w:val="5DF707E6EF6744B996EB71A93B158259"/>
            </w:placeholder>
          </w:sdtPr>
          <w:sdtEndPr>
            <w:rPr>
              <w:rStyle w:val="Titre5Car"/>
              <w:rFonts w:asciiTheme="majorHAnsi" w:eastAsiaTheme="majorEastAsia" w:hAnsiTheme="majorHAnsi" w:cstheme="majorBidi"/>
              <w:color w:val="2E74B5" w:themeColor="accent1" w:themeShade="BF"/>
            </w:rPr>
          </w:sdtEndPr>
          <w:sdtContent>
            <w:p w:rsidR="00DC24C1" w:rsidRPr="00F62695" w:rsidRDefault="00DC24C1" w:rsidP="00DC24C1">
              <w:pPr>
                <w:shd w:val="clear" w:color="auto" w:fill="F2F2F2" w:themeFill="background1" w:themeFillShade="F2"/>
                <w:spacing w:after="0" w:line="240" w:lineRule="auto"/>
                <w:rPr>
                  <w:rFonts w:ascii="Consolas" w:hAnsi="Consolas" w:cs="Consolas"/>
                  <w:color w:val="A31515"/>
                  <w:sz w:val="19"/>
                  <w:szCs w:val="19"/>
                  <w:lang w:val="en-US"/>
                </w:rPr>
              </w:pPr>
              <w:r w:rsidRPr="008B5DB3">
                <w:rPr>
                  <w:rStyle w:val="Titre5Car"/>
                  <w:lang w:val="en-US"/>
                </w:rPr>
                <w:t>reply :</w:t>
              </w:r>
              <w:r>
                <w:rPr>
                  <w:rStyle w:val="Titre5Car"/>
                  <w:lang w:val="en-US"/>
                </w:rPr>
                <w:t xml:space="preserve"> </w:t>
              </w:r>
              <w:r w:rsidRPr="00653424">
                <w:rPr>
                  <w:rFonts w:ascii="Consolas" w:hAnsi="Consolas" w:cs="Consolas"/>
                  <w:color w:val="008000"/>
                  <w:sz w:val="19"/>
                  <w:szCs w:val="19"/>
                  <w:lang w:val="en-US"/>
                </w:rPr>
                <w:tab/>
                <w:t xml:space="preserve">EVENT </w:t>
              </w:r>
              <w:r w:rsidRPr="00653424">
                <w:rPr>
                  <w:rFonts w:ascii="Consolas" w:hAnsi="Consolas" w:cs="Consolas"/>
                  <w:color w:val="A31515"/>
                  <w:sz w:val="19"/>
                  <w:szCs w:val="19"/>
                  <w:lang w:val="en-US"/>
                </w:rPr>
                <w:t>error</w:t>
              </w:r>
            </w:p>
            <w:p w:rsidR="00DC24C1" w:rsidRDefault="00B35A1C" w:rsidP="00DC24C1">
              <w:pPr>
                <w:shd w:val="clear" w:color="auto" w:fill="F2F2F2" w:themeFill="background1" w:themeFillShade="F2"/>
                <w:spacing w:after="0" w:line="240" w:lineRule="auto"/>
                <w:rPr>
                  <w:rStyle w:val="Emphaseple"/>
                </w:rPr>
              </w:pPr>
            </w:p>
          </w:sdtContent>
        </w:sdt>
        <w:p w:rsidR="00DC24C1" w:rsidRPr="00F16155" w:rsidRDefault="00DC24C1" w:rsidP="00DC24C1">
          <w:pPr>
            <w:shd w:val="clear" w:color="auto" w:fill="F2F2F2" w:themeFill="background1" w:themeFillShade="F2"/>
            <w:spacing w:after="0" w:line="240" w:lineRule="auto"/>
            <w:rPr>
              <w:rFonts w:asciiTheme="majorHAnsi" w:eastAsiaTheme="majorEastAsia" w:hAnsiTheme="majorHAnsi" w:cstheme="majorBidi"/>
              <w:color w:val="2E74B5" w:themeColor="accent1" w:themeShade="BF"/>
            </w:rPr>
          </w:pPr>
          <w:r>
            <w:rPr>
              <w:rStyle w:val="Emphaseple"/>
            </w:rPr>
            <w:t>Evènement à émettre pour c</w:t>
          </w:r>
          <w:r w:rsidR="006F19F2">
            <w:rPr>
              <w:rStyle w:val="Emphaseple"/>
            </w:rPr>
            <w:t>réer une nouvelle famille.</w:t>
          </w:r>
          <w:r w:rsidR="00342EEF">
            <w:rPr>
              <w:rStyle w:val="Emphaseple"/>
            </w:rPr>
            <w:t xml:space="preserve"> La famille est automatiquement associée à l’utilisateur référencé par son email. </w:t>
          </w:r>
        </w:p>
      </w:sdtContent>
    </w:sdt>
    <w:p w:rsidR="00DC24C1" w:rsidRPr="00342EEF" w:rsidRDefault="00342EEF" w:rsidP="00DC24C1">
      <w:pPr>
        <w:pStyle w:val="Titre2"/>
        <w:numPr>
          <w:ilvl w:val="0"/>
          <w:numId w:val="0"/>
        </w:numPr>
        <w:ind w:left="360"/>
        <w:rPr>
          <w:lang w:val="en-US"/>
        </w:rPr>
      </w:pPr>
      <w:bookmarkStart w:id="13" w:name="_Toc502767061"/>
      <w:r w:rsidRPr="00342EEF">
        <w:rPr>
          <w:lang w:val="en-US"/>
        </w:rPr>
        <w:t>add_family_to_user</w:t>
      </w:r>
      <w:bookmarkEnd w:id="13"/>
    </w:p>
    <w:sdt>
      <w:sdtPr>
        <w:id w:val="2113164074"/>
        <w:placeholder>
          <w:docPart w:val="01AC1A63F8F24F16A3D542541E08BC71"/>
        </w:placeholder>
      </w:sdtPr>
      <w:sdtEndPr>
        <w:rPr>
          <w:rStyle w:val="Titre5Car"/>
          <w:rFonts w:asciiTheme="majorHAnsi" w:eastAsiaTheme="majorEastAsia" w:hAnsiTheme="majorHAnsi" w:cstheme="majorBidi"/>
          <w:color w:val="2E74B5" w:themeColor="accent1" w:themeShade="BF"/>
        </w:rPr>
      </w:sdtEndPr>
      <w:sdtContent>
        <w:p w:rsidR="00DC24C1" w:rsidRPr="00342EEF" w:rsidRDefault="00DC24C1" w:rsidP="00342EEF">
          <w:pPr>
            <w:shd w:val="clear" w:color="auto" w:fill="F2F2F2" w:themeFill="background1" w:themeFillShade="F2"/>
            <w:rPr>
              <w:rFonts w:ascii="Consolas" w:hAnsi="Consolas" w:cs="Consolas"/>
              <w:color w:val="008000"/>
              <w:sz w:val="19"/>
              <w:szCs w:val="19"/>
              <w:lang w:val="en-US"/>
            </w:rPr>
          </w:pPr>
          <w:r w:rsidRPr="008B5DB3">
            <w:rPr>
              <w:rStyle w:val="Titre5Car"/>
              <w:lang w:val="en-US"/>
            </w:rPr>
            <w:t xml:space="preserve">param: </w:t>
          </w:r>
          <w:r>
            <w:rPr>
              <w:rFonts w:ascii="Consolas" w:hAnsi="Consolas" w:cs="Consolas"/>
              <w:color w:val="008000"/>
              <w:sz w:val="19"/>
              <w:szCs w:val="19"/>
              <w:lang w:val="en-US"/>
            </w:rPr>
            <w:t xml:space="preserve">JSON </w:t>
          </w:r>
          <w:r w:rsidRPr="00915611">
            <w:rPr>
              <w:rFonts w:ascii="Consolas" w:hAnsi="Consolas" w:cs="Consolas"/>
              <w:color w:val="008000"/>
              <w:sz w:val="19"/>
              <w:szCs w:val="19"/>
              <w:lang w:val="en-US"/>
            </w:rPr>
            <w:t>{</w:t>
          </w:r>
          <w:r w:rsidRPr="002727F1">
            <w:rPr>
              <w:rFonts w:ascii="Consolas" w:hAnsi="Consolas" w:cs="Consolas"/>
              <w:color w:val="008000"/>
              <w:sz w:val="19"/>
              <w:szCs w:val="19"/>
              <w:lang w:val="en-US"/>
            </w:rPr>
            <w:t xml:space="preserve"> </w:t>
          </w:r>
          <w:r w:rsidR="00342EEF">
            <w:rPr>
              <w:rFonts w:ascii="Consolas" w:hAnsi="Consolas" w:cs="Consolas"/>
              <w:color w:val="008000"/>
              <w:sz w:val="19"/>
              <w:szCs w:val="19"/>
              <w:lang w:val="en-US"/>
            </w:rPr>
            <w:t>'token':,'email':,'code</w:t>
          </w:r>
          <w:r w:rsidRPr="002727F1">
            <w:rPr>
              <w:rFonts w:ascii="Consolas" w:hAnsi="Consolas" w:cs="Consolas"/>
              <w:color w:val="008000"/>
              <w:sz w:val="19"/>
              <w:szCs w:val="19"/>
              <w:lang w:val="en-US"/>
            </w:rPr>
            <w:t>'}</w:t>
          </w:r>
          <w:r w:rsidRPr="00342EEF">
            <w:rPr>
              <w:rFonts w:ascii="Consolas" w:hAnsi="Consolas" w:cs="Consolas"/>
              <w:color w:val="008000"/>
              <w:sz w:val="19"/>
              <w:szCs w:val="19"/>
              <w:lang w:val="en-US"/>
            </w:rPr>
            <w:t xml:space="preserve"> </w:t>
          </w:r>
        </w:p>
        <w:sdt>
          <w:sdtPr>
            <w:id w:val="-731377695"/>
            <w:placeholder>
              <w:docPart w:val="8AA15D4391784662985E3FE21C7B355B"/>
            </w:placeholder>
          </w:sdtPr>
          <w:sdtEndPr>
            <w:rPr>
              <w:rStyle w:val="Titre5Car"/>
              <w:rFonts w:asciiTheme="majorHAnsi" w:eastAsiaTheme="majorEastAsia" w:hAnsiTheme="majorHAnsi" w:cstheme="majorBidi"/>
              <w:color w:val="2E74B5" w:themeColor="accent1" w:themeShade="BF"/>
            </w:rPr>
          </w:sdtEndPr>
          <w:sdtContent>
            <w:p w:rsidR="00DC24C1" w:rsidRPr="00F62695" w:rsidRDefault="00DC24C1" w:rsidP="00DC24C1">
              <w:pPr>
                <w:shd w:val="clear" w:color="auto" w:fill="F2F2F2" w:themeFill="background1" w:themeFillShade="F2"/>
                <w:spacing w:after="0" w:line="240" w:lineRule="auto"/>
                <w:rPr>
                  <w:rFonts w:ascii="Consolas" w:hAnsi="Consolas" w:cs="Consolas"/>
                  <w:color w:val="A31515"/>
                  <w:sz w:val="19"/>
                  <w:szCs w:val="19"/>
                  <w:lang w:val="en-US"/>
                </w:rPr>
              </w:pPr>
              <w:r w:rsidRPr="008B5DB3">
                <w:rPr>
                  <w:rStyle w:val="Titre5Car"/>
                  <w:lang w:val="en-US"/>
                </w:rPr>
                <w:t>reply :</w:t>
              </w:r>
              <w:r>
                <w:rPr>
                  <w:rStyle w:val="Titre5Car"/>
                  <w:lang w:val="en-US"/>
                </w:rPr>
                <w:t xml:space="preserve"> </w:t>
              </w:r>
              <w:r w:rsidRPr="00653424">
                <w:rPr>
                  <w:rFonts w:ascii="Consolas" w:hAnsi="Consolas" w:cs="Consolas"/>
                  <w:color w:val="008000"/>
                  <w:sz w:val="19"/>
                  <w:szCs w:val="19"/>
                  <w:lang w:val="en-US"/>
                </w:rPr>
                <w:tab/>
                <w:t xml:space="preserve">EVENT </w:t>
              </w:r>
              <w:r w:rsidRPr="00653424">
                <w:rPr>
                  <w:rFonts w:ascii="Consolas" w:hAnsi="Consolas" w:cs="Consolas"/>
                  <w:color w:val="A31515"/>
                  <w:sz w:val="19"/>
                  <w:szCs w:val="19"/>
                  <w:lang w:val="en-US"/>
                </w:rPr>
                <w:t>error</w:t>
              </w:r>
            </w:p>
            <w:p w:rsidR="00DC24C1" w:rsidRDefault="00B35A1C" w:rsidP="00DC24C1">
              <w:pPr>
                <w:shd w:val="clear" w:color="auto" w:fill="F2F2F2" w:themeFill="background1" w:themeFillShade="F2"/>
                <w:spacing w:after="0" w:line="240" w:lineRule="auto"/>
                <w:rPr>
                  <w:rStyle w:val="Emphaseple"/>
                </w:rPr>
              </w:pPr>
            </w:p>
          </w:sdtContent>
        </w:sdt>
        <w:p w:rsidR="00DC24C1" w:rsidRPr="00F16155" w:rsidRDefault="00DC24C1" w:rsidP="00DC24C1">
          <w:pPr>
            <w:shd w:val="clear" w:color="auto" w:fill="F2F2F2" w:themeFill="background1" w:themeFillShade="F2"/>
            <w:spacing w:after="0" w:line="240" w:lineRule="auto"/>
            <w:rPr>
              <w:rFonts w:asciiTheme="majorHAnsi" w:eastAsiaTheme="majorEastAsia" w:hAnsiTheme="majorHAnsi" w:cstheme="majorBidi"/>
              <w:color w:val="2E74B5" w:themeColor="accent1" w:themeShade="BF"/>
            </w:rPr>
          </w:pPr>
          <w:r>
            <w:rPr>
              <w:rStyle w:val="Emphaseple"/>
            </w:rPr>
            <w:t xml:space="preserve">Evènement à émettre pour </w:t>
          </w:r>
          <w:r w:rsidR="00342EEF">
            <w:rPr>
              <w:rStyle w:val="Emphaseple"/>
            </w:rPr>
            <w:t xml:space="preserve">associer une famille a un utilisateur. </w:t>
          </w:r>
        </w:p>
      </w:sdtContent>
    </w:sdt>
    <w:p w:rsidR="00581786" w:rsidRDefault="00581786" w:rsidP="00653424"/>
    <w:p w:rsidR="00915611" w:rsidRPr="00765FE4" w:rsidRDefault="00915611" w:rsidP="00915611">
      <w:pPr>
        <w:pStyle w:val="Titre5"/>
      </w:pPr>
      <w:r w:rsidRPr="00765FE4">
        <w:t>EVENEMENTS SORTANT</w:t>
      </w:r>
    </w:p>
    <w:p w:rsidR="00486D57" w:rsidRPr="00765FE4" w:rsidRDefault="00486D57" w:rsidP="00486D57">
      <w:pPr>
        <w:pStyle w:val="Titre2"/>
        <w:numPr>
          <w:ilvl w:val="0"/>
          <w:numId w:val="0"/>
        </w:numPr>
        <w:ind w:left="360"/>
      </w:pPr>
      <w:bookmarkStart w:id="14" w:name="_Toc502767062"/>
      <w:r w:rsidRPr="00765FE4">
        <w:t>request_family_reply</w:t>
      </w:r>
      <w:bookmarkEnd w:id="14"/>
    </w:p>
    <w:sdt>
      <w:sdtPr>
        <w:id w:val="1882512705"/>
        <w:placeholder>
          <w:docPart w:val="405ECDBC86524E2D99DCC95D7E4EEA4F"/>
        </w:placeholder>
      </w:sdtPr>
      <w:sdtEndPr>
        <w:rPr>
          <w:rStyle w:val="Titre5Car"/>
          <w:rFonts w:asciiTheme="majorHAnsi" w:eastAsiaTheme="majorEastAsia" w:hAnsiTheme="majorHAnsi" w:cstheme="majorBidi"/>
          <w:color w:val="2E74B5" w:themeColor="accent1" w:themeShade="BF"/>
        </w:rPr>
      </w:sdtEndPr>
      <w:sdtContent>
        <w:p w:rsidR="00486D57" w:rsidRPr="007857A0" w:rsidRDefault="00486D57" w:rsidP="00486D57">
          <w:pPr>
            <w:shd w:val="clear" w:color="auto" w:fill="F2F2F2" w:themeFill="background1" w:themeFillShade="F2"/>
            <w:rPr>
              <w:rStyle w:val="Titre5Car"/>
            </w:rPr>
          </w:pPr>
          <w:r w:rsidRPr="007857A0">
            <w:rPr>
              <w:rStyle w:val="Titre5Car"/>
            </w:rPr>
            <w:t xml:space="preserve">param: </w:t>
          </w:r>
          <w:r w:rsidRPr="007857A0">
            <w:rPr>
              <w:rFonts w:ascii="Consolas" w:hAnsi="Consolas" w:cs="Consolas"/>
              <w:color w:val="008000"/>
              <w:sz w:val="19"/>
              <w:szCs w:val="19"/>
            </w:rPr>
            <w:t>Aucun</w:t>
          </w:r>
        </w:p>
        <w:p w:rsidR="00486D57" w:rsidRDefault="00B35A1C" w:rsidP="00486D57">
          <w:pPr>
            <w:shd w:val="clear" w:color="auto" w:fill="F2F2F2" w:themeFill="background1" w:themeFillShade="F2"/>
            <w:spacing w:after="0" w:line="240" w:lineRule="auto"/>
            <w:rPr>
              <w:rStyle w:val="Emphaseple"/>
            </w:rPr>
          </w:pPr>
          <w:sdt>
            <w:sdtPr>
              <w:rPr>
                <w:i/>
                <w:iCs/>
              </w:rPr>
              <w:id w:val="1820464760"/>
              <w:placeholder>
                <w:docPart w:val="C50E780F4A0B4755858AE4A4E876983C"/>
              </w:placeholder>
            </w:sdtPr>
            <w:sdtEndPr>
              <w:rPr>
                <w:rStyle w:val="Titre5Car"/>
                <w:rFonts w:asciiTheme="majorHAnsi" w:eastAsiaTheme="majorEastAsia" w:hAnsiTheme="majorHAnsi" w:cstheme="majorBidi"/>
                <w:i w:val="0"/>
                <w:iCs w:val="0"/>
                <w:color w:val="2E74B5" w:themeColor="accent1" w:themeShade="BF"/>
              </w:rPr>
            </w:sdtEndPr>
            <w:sdtContent>
              <w:r w:rsidR="00486D57" w:rsidRPr="00486D57">
                <w:rPr>
                  <w:rStyle w:val="Titre5Car"/>
                </w:rPr>
                <w:t xml:space="preserve">reply : </w:t>
              </w:r>
              <w:r w:rsidR="00486D57">
                <w:rPr>
                  <w:rFonts w:ascii="Consolas" w:hAnsi="Consolas" w:cs="Consolas"/>
                  <w:color w:val="008000"/>
                  <w:sz w:val="19"/>
                  <w:szCs w:val="19"/>
                </w:rPr>
                <w:t>JSON { ‘email’ : , ‘families’ : []}</w:t>
              </w:r>
              <w:r w:rsidR="00486D57" w:rsidRPr="00486D57">
                <w:rPr>
                  <w:rFonts w:ascii="Consolas" w:hAnsi="Consolas" w:cs="Consolas"/>
                  <w:color w:val="008000"/>
                  <w:sz w:val="19"/>
                  <w:szCs w:val="19"/>
                </w:rPr>
                <w:t xml:space="preserve"> </w:t>
              </w:r>
            </w:sdtContent>
          </w:sdt>
          <w:r w:rsidR="00486D57" w:rsidRPr="00486D57">
            <w:rPr>
              <w:rStyle w:val="Titre5Car"/>
            </w:rPr>
            <w:br/>
          </w:r>
        </w:p>
        <w:p w:rsidR="00343809" w:rsidRPr="00343809" w:rsidRDefault="00343809" w:rsidP="00486D57">
          <w:pPr>
            <w:shd w:val="clear" w:color="auto" w:fill="F2F2F2" w:themeFill="background1" w:themeFillShade="F2"/>
            <w:spacing w:after="0" w:line="240" w:lineRule="auto"/>
            <w:rPr>
              <w:rFonts w:ascii="Consolas" w:hAnsi="Consolas" w:cs="Consolas"/>
              <w:i/>
              <w:iCs/>
              <w:color w:val="008000"/>
              <w:sz w:val="19"/>
              <w:szCs w:val="19"/>
            </w:rPr>
          </w:pPr>
          <w:r w:rsidRPr="00343809">
            <w:rPr>
              <w:rFonts w:ascii="Consolas" w:hAnsi="Consolas" w:cs="Consolas"/>
              <w:color w:val="008000"/>
              <w:sz w:val="19"/>
              <w:szCs w:val="19"/>
            </w:rPr>
            <w:t xml:space="preserve">Families : &lt;Array&gt; Contient tous les JSON de familles associées à un utilisateur. </w:t>
          </w:r>
        </w:p>
        <w:p w:rsidR="00343809" w:rsidRPr="00486D57" w:rsidRDefault="00343809" w:rsidP="00486D57">
          <w:pPr>
            <w:shd w:val="clear" w:color="auto" w:fill="F2F2F2" w:themeFill="background1" w:themeFillShade="F2"/>
            <w:spacing w:after="0" w:line="240" w:lineRule="auto"/>
            <w:rPr>
              <w:rStyle w:val="Emphaseple"/>
            </w:rPr>
          </w:pPr>
        </w:p>
        <w:p w:rsidR="00486D57" w:rsidRPr="00653424" w:rsidRDefault="00486D57" w:rsidP="00486D57">
          <w:pPr>
            <w:shd w:val="clear" w:color="auto" w:fill="F2F2F2" w:themeFill="background1" w:themeFillShade="F2"/>
            <w:spacing w:after="0" w:line="240" w:lineRule="auto"/>
            <w:rPr>
              <w:rStyle w:val="Titre5Car"/>
            </w:rPr>
          </w:pPr>
          <w:r>
            <w:rPr>
              <w:rStyle w:val="Emphaseple"/>
            </w:rPr>
            <w:t xml:space="preserve">Evènement émis </w:t>
          </w:r>
          <w:r w:rsidR="00343809">
            <w:rPr>
              <w:rStyle w:val="Emphaseple"/>
            </w:rPr>
            <w:t xml:space="preserve">après une demande de familles associées à un utilisateur. </w:t>
          </w:r>
          <w:r>
            <w:rPr>
              <w:rStyle w:val="Emphaseple"/>
            </w:rPr>
            <w:t xml:space="preserve"> </w:t>
          </w:r>
        </w:p>
      </w:sdtContent>
    </w:sdt>
    <w:p w:rsidR="00B572AE" w:rsidRPr="00B572AE" w:rsidRDefault="00B572AE" w:rsidP="00B572AE">
      <w:pPr>
        <w:pStyle w:val="Titre2"/>
        <w:numPr>
          <w:ilvl w:val="0"/>
          <w:numId w:val="0"/>
        </w:numPr>
        <w:ind w:left="360"/>
      </w:pPr>
      <w:bookmarkStart w:id="15" w:name="_Toc502767063"/>
      <w:r w:rsidRPr="00B572AE">
        <w:t>selected_family_ok</w:t>
      </w:r>
    </w:p>
    <w:sdt>
      <w:sdtPr>
        <w:id w:val="671232598"/>
        <w:placeholder>
          <w:docPart w:val="3FE72D7ADD8E4A67B912CFCA8DF7ED54"/>
        </w:placeholder>
      </w:sdtPr>
      <w:sdtEndPr>
        <w:rPr>
          <w:rStyle w:val="Titre5Car"/>
          <w:rFonts w:asciiTheme="majorHAnsi" w:eastAsiaTheme="majorEastAsia" w:hAnsiTheme="majorHAnsi" w:cstheme="majorBidi"/>
          <w:color w:val="2E74B5" w:themeColor="accent1" w:themeShade="BF"/>
        </w:rPr>
      </w:sdtEndPr>
      <w:sdtContent>
        <w:p w:rsidR="00B572AE" w:rsidRPr="00B572AE" w:rsidRDefault="00B572AE" w:rsidP="00B572AE">
          <w:pPr>
            <w:shd w:val="clear" w:color="auto" w:fill="F2F2F2" w:themeFill="background1" w:themeFillShade="F2"/>
            <w:rPr>
              <w:rStyle w:val="Titre5Car"/>
              <w:lang w:val="en-US"/>
            </w:rPr>
          </w:pPr>
          <w:r w:rsidRPr="00B572AE">
            <w:rPr>
              <w:rStyle w:val="Titre5Car"/>
              <w:lang w:val="en-US"/>
            </w:rPr>
            <w:t xml:space="preserve">param: </w:t>
          </w:r>
          <w:r w:rsidRPr="00B572AE">
            <w:rPr>
              <w:rFonts w:ascii="Consolas" w:hAnsi="Consolas" w:cs="Consolas"/>
              <w:color w:val="008000"/>
              <w:sz w:val="19"/>
              <w:szCs w:val="19"/>
              <w:lang w:val="en-US"/>
            </w:rPr>
            <w:t>Aucun</w:t>
          </w:r>
        </w:p>
        <w:p w:rsidR="00B572AE" w:rsidRPr="00B572AE" w:rsidRDefault="00B572AE" w:rsidP="00B572AE">
          <w:pPr>
            <w:shd w:val="clear" w:color="auto" w:fill="F2F2F2" w:themeFill="background1" w:themeFillShade="F2"/>
            <w:spacing w:after="0" w:line="240" w:lineRule="auto"/>
            <w:rPr>
              <w:rStyle w:val="Emphaseple"/>
              <w:lang w:val="en-US"/>
            </w:rPr>
          </w:pPr>
          <w:sdt>
            <w:sdtPr>
              <w:rPr>
                <w:i/>
                <w:iCs/>
              </w:rPr>
              <w:id w:val="1478958142"/>
              <w:placeholder>
                <w:docPart w:val="CE14EC184ADD45298B4D733358F51B85"/>
              </w:placeholder>
            </w:sdtPr>
            <w:sdtEndPr>
              <w:rPr>
                <w:rStyle w:val="Titre5Car"/>
                <w:rFonts w:asciiTheme="majorHAnsi" w:eastAsiaTheme="majorEastAsia" w:hAnsiTheme="majorHAnsi" w:cstheme="majorBidi"/>
                <w:i w:val="0"/>
                <w:iCs w:val="0"/>
                <w:color w:val="2E74B5" w:themeColor="accent1" w:themeShade="BF"/>
              </w:rPr>
            </w:sdtEndPr>
            <w:sdtContent>
              <w:r w:rsidRPr="00B572AE">
                <w:rPr>
                  <w:rStyle w:val="Titre5Car"/>
                  <w:lang w:val="en-US"/>
                </w:rPr>
                <w:t xml:space="preserve">reply : </w:t>
              </w:r>
              <w:r>
                <w:rPr>
                  <w:rFonts w:ascii="Consolas" w:hAnsi="Consolas" w:cs="Consolas"/>
                  <w:color w:val="008000"/>
                  <w:sz w:val="19"/>
                  <w:szCs w:val="19"/>
                  <w:lang w:val="en-US"/>
                </w:rPr>
                <w:t>Aucune</w:t>
              </w:r>
              <w:r w:rsidRPr="00B572AE">
                <w:rPr>
                  <w:rFonts w:ascii="Consolas" w:hAnsi="Consolas" w:cs="Consolas"/>
                  <w:color w:val="008000"/>
                  <w:sz w:val="19"/>
                  <w:szCs w:val="19"/>
                  <w:lang w:val="en-US"/>
                </w:rPr>
                <w:t xml:space="preserve"> </w:t>
              </w:r>
            </w:sdtContent>
          </w:sdt>
          <w:r w:rsidRPr="00B572AE">
            <w:rPr>
              <w:rStyle w:val="Titre5Car"/>
              <w:lang w:val="en-US"/>
            </w:rPr>
            <w:br/>
          </w:r>
        </w:p>
        <w:p w:rsidR="00B572AE" w:rsidRPr="00653424" w:rsidRDefault="00B572AE" w:rsidP="00B572AE">
          <w:pPr>
            <w:shd w:val="clear" w:color="auto" w:fill="F2F2F2" w:themeFill="background1" w:themeFillShade="F2"/>
            <w:spacing w:after="0" w:line="240" w:lineRule="auto"/>
            <w:rPr>
              <w:rStyle w:val="Titre5Car"/>
            </w:rPr>
          </w:pPr>
          <w:r>
            <w:rPr>
              <w:rStyle w:val="Emphaseple"/>
            </w:rPr>
            <w:t xml:space="preserve">Evènement émis quand le set de la famille sélectionnée a marché.   </w:t>
          </w:r>
        </w:p>
      </w:sdtContent>
    </w:sdt>
    <w:p w:rsidR="00B572AE" w:rsidRPr="00BC01D8" w:rsidRDefault="00B572AE" w:rsidP="00B572AE">
      <w:pPr>
        <w:pStyle w:val="Titre2"/>
        <w:numPr>
          <w:ilvl w:val="0"/>
          <w:numId w:val="0"/>
        </w:numPr>
        <w:ind w:left="360"/>
      </w:pPr>
      <w:r w:rsidRPr="00BC01D8">
        <w:lastRenderedPageBreak/>
        <w:t>selected_family_ko</w:t>
      </w:r>
    </w:p>
    <w:sdt>
      <w:sdtPr>
        <w:id w:val="262262623"/>
        <w:placeholder>
          <w:docPart w:val="D1575DF21961417E80D141326C9E71B4"/>
        </w:placeholder>
      </w:sdtPr>
      <w:sdtEndPr>
        <w:rPr>
          <w:rStyle w:val="Titre5Car"/>
          <w:rFonts w:asciiTheme="majorHAnsi" w:eastAsiaTheme="majorEastAsia" w:hAnsiTheme="majorHAnsi" w:cstheme="majorBidi"/>
          <w:color w:val="2E74B5" w:themeColor="accent1" w:themeShade="BF"/>
        </w:rPr>
      </w:sdtEndPr>
      <w:sdtContent>
        <w:p w:rsidR="00B572AE" w:rsidRPr="00B572AE" w:rsidRDefault="00B572AE" w:rsidP="00B572AE">
          <w:pPr>
            <w:shd w:val="clear" w:color="auto" w:fill="F2F2F2" w:themeFill="background1" w:themeFillShade="F2"/>
            <w:rPr>
              <w:rStyle w:val="Titre5Car"/>
              <w:lang w:val="en-US"/>
            </w:rPr>
          </w:pPr>
          <w:r w:rsidRPr="00B572AE">
            <w:rPr>
              <w:rStyle w:val="Titre5Car"/>
              <w:lang w:val="en-US"/>
            </w:rPr>
            <w:t xml:space="preserve">param: </w:t>
          </w:r>
          <w:r w:rsidRPr="00B572AE">
            <w:rPr>
              <w:rFonts w:ascii="Consolas" w:hAnsi="Consolas" w:cs="Consolas"/>
              <w:color w:val="008000"/>
              <w:sz w:val="19"/>
              <w:szCs w:val="19"/>
              <w:lang w:val="en-US"/>
            </w:rPr>
            <w:t>Aucun</w:t>
          </w:r>
        </w:p>
        <w:p w:rsidR="00B572AE" w:rsidRPr="00B572AE" w:rsidRDefault="00B572AE" w:rsidP="00B572AE">
          <w:pPr>
            <w:shd w:val="clear" w:color="auto" w:fill="F2F2F2" w:themeFill="background1" w:themeFillShade="F2"/>
            <w:spacing w:after="0" w:line="240" w:lineRule="auto"/>
            <w:rPr>
              <w:i/>
              <w:iCs/>
              <w:lang w:val="en-US"/>
            </w:rPr>
          </w:pPr>
          <w:sdt>
            <w:sdtPr>
              <w:rPr>
                <w:i/>
                <w:iCs/>
              </w:rPr>
              <w:id w:val="-767697510"/>
              <w:placeholder>
                <w:docPart w:val="FC81F8084D1541B9952F6FFDED01CEFB"/>
              </w:placeholder>
            </w:sdtPr>
            <w:sdtEndPr>
              <w:rPr>
                <w:rStyle w:val="Titre5Car"/>
                <w:rFonts w:asciiTheme="majorHAnsi" w:eastAsiaTheme="majorEastAsia" w:hAnsiTheme="majorHAnsi" w:cstheme="majorBidi"/>
                <w:i w:val="0"/>
                <w:iCs w:val="0"/>
                <w:color w:val="2E74B5" w:themeColor="accent1" w:themeShade="BF"/>
              </w:rPr>
            </w:sdtEndPr>
            <w:sdtContent>
              <w:r w:rsidRPr="00B572AE">
                <w:rPr>
                  <w:rStyle w:val="Titre5Car"/>
                  <w:lang w:val="en-US"/>
                </w:rPr>
                <w:t xml:space="preserve">reply : </w:t>
              </w:r>
              <w:r>
                <w:rPr>
                  <w:rFonts w:ascii="Consolas" w:hAnsi="Consolas" w:cs="Consolas"/>
                  <w:color w:val="008000"/>
                  <w:sz w:val="19"/>
                  <w:szCs w:val="19"/>
                  <w:lang w:val="en-US"/>
                </w:rPr>
                <w:t>Aucune</w:t>
              </w:r>
              <w:r w:rsidRPr="00B572AE">
                <w:rPr>
                  <w:rFonts w:ascii="Consolas" w:hAnsi="Consolas" w:cs="Consolas"/>
                  <w:color w:val="008000"/>
                  <w:sz w:val="19"/>
                  <w:szCs w:val="19"/>
                  <w:lang w:val="en-US"/>
                </w:rPr>
                <w:t xml:space="preserve"> </w:t>
              </w:r>
            </w:sdtContent>
          </w:sdt>
          <w:r w:rsidRPr="00B572AE">
            <w:rPr>
              <w:rStyle w:val="Titre5Car"/>
              <w:lang w:val="en-US"/>
            </w:rPr>
            <w:br/>
          </w:r>
        </w:p>
        <w:p w:rsidR="00B572AE" w:rsidRPr="00486D57" w:rsidRDefault="00B572AE" w:rsidP="00B572AE">
          <w:pPr>
            <w:shd w:val="clear" w:color="auto" w:fill="F2F2F2" w:themeFill="background1" w:themeFillShade="F2"/>
            <w:spacing w:after="0" w:line="240" w:lineRule="auto"/>
            <w:rPr>
              <w:rStyle w:val="Emphaseple"/>
            </w:rPr>
          </w:pPr>
        </w:p>
        <w:p w:rsidR="00B572AE" w:rsidRPr="00653424" w:rsidRDefault="00B572AE" w:rsidP="00B572AE">
          <w:pPr>
            <w:shd w:val="clear" w:color="auto" w:fill="F2F2F2" w:themeFill="background1" w:themeFillShade="F2"/>
            <w:spacing w:after="0" w:line="240" w:lineRule="auto"/>
            <w:rPr>
              <w:rStyle w:val="Titre5Car"/>
            </w:rPr>
          </w:pPr>
          <w:r>
            <w:rPr>
              <w:rStyle w:val="Emphaseple"/>
            </w:rPr>
            <w:t xml:space="preserve">Evènement émis quand le set de la famille sélectionnée </w:t>
          </w:r>
          <w:r w:rsidR="00BC01D8">
            <w:rPr>
              <w:rStyle w:val="Emphaseple"/>
            </w:rPr>
            <w:t>n’est pas</w:t>
          </w:r>
          <w:r>
            <w:rPr>
              <w:rStyle w:val="Emphaseple"/>
            </w:rPr>
            <w:t xml:space="preserve"> marché. </w:t>
          </w:r>
        </w:p>
      </w:sdtContent>
    </w:sdt>
    <w:p w:rsidR="00B572AE" w:rsidRDefault="00B572AE" w:rsidP="00B572AE">
      <w:pPr>
        <w:pStyle w:val="Titre2"/>
        <w:numPr>
          <w:ilvl w:val="0"/>
          <w:numId w:val="0"/>
        </w:numPr>
        <w:ind w:left="360" w:hanging="360"/>
      </w:pPr>
    </w:p>
    <w:p w:rsidR="00F62695" w:rsidRPr="007857A0" w:rsidRDefault="00F62695" w:rsidP="00F62695">
      <w:pPr>
        <w:pStyle w:val="Titre2"/>
        <w:numPr>
          <w:ilvl w:val="0"/>
          <w:numId w:val="0"/>
        </w:numPr>
        <w:ind w:left="360"/>
      </w:pPr>
      <w:r w:rsidRPr="007857A0">
        <w:t>error</w:t>
      </w:r>
      <w:bookmarkEnd w:id="15"/>
    </w:p>
    <w:sdt>
      <w:sdtPr>
        <w:id w:val="-64107387"/>
        <w:placeholder>
          <w:docPart w:val="947F3F8F226144A7A2B68FD11BB4DBA0"/>
        </w:placeholder>
      </w:sdtPr>
      <w:sdtEndPr>
        <w:rPr>
          <w:rStyle w:val="Titre5Car"/>
          <w:rFonts w:asciiTheme="majorHAnsi" w:eastAsiaTheme="majorEastAsia" w:hAnsiTheme="majorHAnsi" w:cstheme="majorBidi"/>
          <w:color w:val="2E74B5" w:themeColor="accent1" w:themeShade="BF"/>
        </w:rPr>
      </w:sdtEndPr>
      <w:sdtContent>
        <w:p w:rsidR="00F62695" w:rsidRPr="007857A0" w:rsidRDefault="00F62695" w:rsidP="00F62695">
          <w:pPr>
            <w:shd w:val="clear" w:color="auto" w:fill="F2F2F2" w:themeFill="background1" w:themeFillShade="F2"/>
            <w:rPr>
              <w:rStyle w:val="Titre5Car"/>
            </w:rPr>
          </w:pPr>
          <w:r w:rsidRPr="007857A0">
            <w:rPr>
              <w:rStyle w:val="Titre5Car"/>
            </w:rPr>
            <w:t xml:space="preserve">param: </w:t>
          </w:r>
          <w:r w:rsidRPr="007857A0">
            <w:rPr>
              <w:rFonts w:ascii="Consolas" w:hAnsi="Consolas" w:cs="Consolas"/>
              <w:color w:val="008000"/>
              <w:sz w:val="19"/>
              <w:szCs w:val="19"/>
            </w:rPr>
            <w:t>Aucun</w:t>
          </w:r>
        </w:p>
        <w:p w:rsidR="00F62695" w:rsidRPr="007857A0" w:rsidRDefault="00B35A1C" w:rsidP="00F62695">
          <w:pPr>
            <w:shd w:val="clear" w:color="auto" w:fill="F2F2F2" w:themeFill="background1" w:themeFillShade="F2"/>
            <w:spacing w:after="0" w:line="240" w:lineRule="auto"/>
            <w:rPr>
              <w:rStyle w:val="Emphaseple"/>
            </w:rPr>
          </w:pPr>
          <w:sdt>
            <w:sdtPr>
              <w:rPr>
                <w:i/>
                <w:iCs/>
              </w:rPr>
              <w:id w:val="-2059460080"/>
              <w:placeholder>
                <w:docPart w:val="CCDD65BC03B94AEEBBFD15DC06F2E198"/>
              </w:placeholder>
            </w:sdtPr>
            <w:sdtEndPr>
              <w:rPr>
                <w:rStyle w:val="Titre5Car"/>
                <w:rFonts w:asciiTheme="majorHAnsi" w:eastAsiaTheme="majorEastAsia" w:hAnsiTheme="majorHAnsi" w:cstheme="majorBidi"/>
                <w:i w:val="0"/>
                <w:iCs w:val="0"/>
                <w:color w:val="2E74B5" w:themeColor="accent1" w:themeShade="BF"/>
              </w:rPr>
            </w:sdtEndPr>
            <w:sdtContent>
              <w:r w:rsidR="00F62695" w:rsidRPr="007857A0">
                <w:rPr>
                  <w:rStyle w:val="Titre5Car"/>
                </w:rPr>
                <w:t xml:space="preserve">reply : </w:t>
              </w:r>
              <w:r w:rsidR="00F62695" w:rsidRPr="007857A0">
                <w:rPr>
                  <w:rFonts w:ascii="Consolas" w:hAnsi="Consolas" w:cs="Consolas"/>
                  <w:color w:val="008000"/>
                  <w:sz w:val="19"/>
                  <w:szCs w:val="19"/>
                </w:rPr>
                <w:t xml:space="preserve">&lt;STRING&gt; Error </w:t>
              </w:r>
            </w:sdtContent>
          </w:sdt>
          <w:r w:rsidR="00F62695" w:rsidRPr="007857A0">
            <w:rPr>
              <w:rStyle w:val="Titre5Car"/>
            </w:rPr>
            <w:br/>
          </w:r>
        </w:p>
        <w:p w:rsidR="00F62695" w:rsidRPr="00653424" w:rsidRDefault="00F62695" w:rsidP="00F62695">
          <w:pPr>
            <w:shd w:val="clear" w:color="auto" w:fill="F2F2F2" w:themeFill="background1" w:themeFillShade="F2"/>
            <w:spacing w:after="0" w:line="240" w:lineRule="auto"/>
            <w:rPr>
              <w:rStyle w:val="Titre5Car"/>
            </w:rPr>
          </w:pPr>
          <w:r>
            <w:rPr>
              <w:rStyle w:val="Emphaseple"/>
            </w:rPr>
            <w:t xml:space="preserve">Evènement émis quand une erreur survient dans le serveur NODE. </w:t>
          </w:r>
        </w:p>
      </w:sdtContent>
    </w:sdt>
    <w:p w:rsidR="009F5993" w:rsidRDefault="009F5993" w:rsidP="00653424"/>
    <w:p w:rsidR="000E159E" w:rsidRDefault="000E159E" w:rsidP="00653424"/>
    <w:p w:rsidR="00E142C1" w:rsidRDefault="000E159E" w:rsidP="00E142C1">
      <w:pPr>
        <w:pStyle w:val="Titre1"/>
      </w:pPr>
      <w:bookmarkStart w:id="16" w:name="_Toc502767064"/>
      <w:r>
        <w:t>PROFIL</w:t>
      </w:r>
      <w:bookmarkEnd w:id="16"/>
    </w:p>
    <w:p w:rsidR="00E142C1" w:rsidRPr="006E6132" w:rsidRDefault="00E142C1" w:rsidP="00E142C1">
      <w:pPr>
        <w:pStyle w:val="Titre5"/>
      </w:pPr>
      <w:r>
        <w:t>EVENEMENTS ENTRANT</w:t>
      </w:r>
    </w:p>
    <w:p w:rsidR="003D10BE" w:rsidRPr="00E6475F" w:rsidRDefault="003D10BE" w:rsidP="003D10BE">
      <w:pPr>
        <w:pStyle w:val="Titre2"/>
        <w:numPr>
          <w:ilvl w:val="0"/>
          <w:numId w:val="0"/>
        </w:numPr>
        <w:ind w:left="360"/>
        <w:rPr>
          <w:lang w:val="en-US"/>
        </w:rPr>
      </w:pPr>
      <w:bookmarkStart w:id="17" w:name="_Toc502767065"/>
      <w:r w:rsidRPr="00E6475F">
        <w:rPr>
          <w:lang w:val="en-US"/>
        </w:rPr>
        <w:t>request_profile</w:t>
      </w:r>
      <w:bookmarkEnd w:id="17"/>
    </w:p>
    <w:sdt>
      <w:sdtPr>
        <w:id w:val="1297884905"/>
        <w:placeholder>
          <w:docPart w:val="18271E54F681413A891B5275DE4B5B27"/>
        </w:placeholder>
      </w:sdtPr>
      <w:sdtEndPr>
        <w:rPr>
          <w:rStyle w:val="Titre5Car"/>
          <w:rFonts w:asciiTheme="majorHAnsi" w:eastAsiaTheme="majorEastAsia" w:hAnsiTheme="majorHAnsi" w:cstheme="majorBidi"/>
          <w:color w:val="2E74B5" w:themeColor="accent1" w:themeShade="BF"/>
        </w:rPr>
      </w:sdtEndPr>
      <w:sdtContent>
        <w:p w:rsidR="003D10BE" w:rsidRPr="00F16155" w:rsidRDefault="003D10BE" w:rsidP="003D10BE">
          <w:pPr>
            <w:shd w:val="clear" w:color="auto" w:fill="F2F2F2" w:themeFill="background1" w:themeFillShade="F2"/>
            <w:rPr>
              <w:rFonts w:ascii="Consolas" w:hAnsi="Consolas" w:cs="Consolas"/>
              <w:color w:val="008000"/>
              <w:sz w:val="19"/>
              <w:szCs w:val="19"/>
              <w:lang w:val="en-US"/>
            </w:rPr>
          </w:pPr>
          <w:r w:rsidRPr="008B5DB3">
            <w:rPr>
              <w:rStyle w:val="Titre5Car"/>
              <w:lang w:val="en-US"/>
            </w:rPr>
            <w:t xml:space="preserve">param: </w:t>
          </w:r>
          <w:r>
            <w:rPr>
              <w:rFonts w:ascii="Consolas" w:hAnsi="Consolas" w:cs="Consolas"/>
              <w:color w:val="008000"/>
              <w:sz w:val="19"/>
              <w:szCs w:val="19"/>
              <w:lang w:val="en-US"/>
            </w:rPr>
            <w:t xml:space="preserve">JSON </w:t>
          </w:r>
          <w:r w:rsidRPr="007857A0">
            <w:rPr>
              <w:rFonts w:ascii="Consolas" w:hAnsi="Consolas" w:cs="Consolas"/>
              <w:color w:val="008000"/>
              <w:sz w:val="19"/>
              <w:szCs w:val="19"/>
              <w:lang w:val="en-US"/>
            </w:rPr>
            <w:t>{'token': </w:t>
          </w:r>
          <w:r w:rsidRPr="00F16155">
            <w:rPr>
              <w:rFonts w:ascii="Consolas" w:hAnsi="Consolas" w:cs="Consolas"/>
              <w:color w:val="008000"/>
              <w:sz w:val="19"/>
              <w:szCs w:val="19"/>
              <w:lang w:val="en-US"/>
            </w:rPr>
            <w:t>""</w:t>
          </w:r>
          <w:r>
            <w:rPr>
              <w:rFonts w:ascii="Consolas" w:hAnsi="Consolas" w:cs="Consolas"/>
              <w:color w:val="008000"/>
              <w:sz w:val="19"/>
              <w:szCs w:val="19"/>
              <w:lang w:val="en-US"/>
            </w:rPr>
            <w:t>,</w:t>
          </w:r>
          <w:r w:rsidRPr="007857A0">
            <w:rPr>
              <w:rFonts w:ascii="Consolas" w:hAnsi="Consolas" w:cs="Consolas"/>
              <w:color w:val="008000"/>
              <w:sz w:val="19"/>
              <w:szCs w:val="19"/>
              <w:lang w:val="en-US"/>
            </w:rPr>
            <w:t>'email':</w:t>
          </w:r>
          <w:r w:rsidRPr="00D32910">
            <w:rPr>
              <w:rFonts w:ascii="Consolas" w:hAnsi="Consolas" w:cs="Consolas"/>
              <w:color w:val="008000"/>
              <w:sz w:val="19"/>
              <w:szCs w:val="19"/>
              <w:lang w:val="en-US"/>
            </w:rPr>
            <w:t xml:space="preserve"> </w:t>
          </w:r>
          <w:r w:rsidRPr="00F16155">
            <w:rPr>
              <w:rFonts w:ascii="Consolas" w:hAnsi="Consolas" w:cs="Consolas"/>
              <w:color w:val="008000"/>
              <w:sz w:val="19"/>
              <w:szCs w:val="19"/>
              <w:lang w:val="en-US"/>
            </w:rPr>
            <w:t>""</w:t>
          </w:r>
          <w:r w:rsidRPr="007857A0">
            <w:rPr>
              <w:rFonts w:ascii="Consolas" w:hAnsi="Consolas" w:cs="Consolas"/>
              <w:color w:val="008000"/>
              <w:sz w:val="19"/>
              <w:szCs w:val="19"/>
              <w:lang w:val="en-US"/>
            </w:rPr>
            <w:t>}</w:t>
          </w:r>
        </w:p>
        <w:sdt>
          <w:sdtPr>
            <w:id w:val="161586776"/>
            <w:placeholder>
              <w:docPart w:val="F6F251FB009D42B2B1FAA4E2B95E0F61"/>
            </w:placeholder>
          </w:sdtPr>
          <w:sdtEndPr>
            <w:rPr>
              <w:rStyle w:val="Titre5Car"/>
              <w:rFonts w:asciiTheme="majorHAnsi" w:eastAsiaTheme="majorEastAsia" w:hAnsiTheme="majorHAnsi" w:cstheme="majorBidi"/>
              <w:color w:val="2E74B5" w:themeColor="accent1" w:themeShade="BF"/>
            </w:rPr>
          </w:sdtEndPr>
          <w:sdtContent>
            <w:p w:rsidR="003D10BE" w:rsidRPr="00A03E1C" w:rsidRDefault="003D10BE" w:rsidP="003D10BE">
              <w:pPr>
                <w:shd w:val="clear" w:color="auto" w:fill="F2F2F2" w:themeFill="background1" w:themeFillShade="F2"/>
                <w:spacing w:after="0" w:line="240" w:lineRule="auto"/>
                <w:rPr>
                  <w:rFonts w:ascii="Consolas" w:hAnsi="Consolas" w:cs="Consolas"/>
                  <w:color w:val="008000"/>
                  <w:sz w:val="19"/>
                  <w:szCs w:val="19"/>
                  <w:lang w:val="en-US"/>
                </w:rPr>
              </w:pPr>
              <w:r w:rsidRPr="008B5DB3">
                <w:rPr>
                  <w:rStyle w:val="Titre5Car"/>
                  <w:lang w:val="en-US"/>
                </w:rPr>
                <w:t>reply :</w:t>
              </w:r>
              <w:r>
                <w:rPr>
                  <w:rStyle w:val="Titre5Car"/>
                  <w:lang w:val="en-US"/>
                </w:rPr>
                <w:t xml:space="preserve">  </w:t>
              </w:r>
              <w:r w:rsidRPr="00653424">
                <w:rPr>
                  <w:rFonts w:ascii="Consolas" w:hAnsi="Consolas" w:cs="Consolas"/>
                  <w:color w:val="008000"/>
                  <w:sz w:val="19"/>
                  <w:szCs w:val="19"/>
                  <w:lang w:val="en-US"/>
                </w:rPr>
                <w:t xml:space="preserve">EVENT </w:t>
              </w:r>
              <w:r w:rsidRPr="00E65462">
                <w:rPr>
                  <w:rFonts w:ascii="Consolas" w:hAnsi="Consolas" w:cs="Consolas"/>
                  <w:color w:val="008000"/>
                  <w:sz w:val="19"/>
                  <w:szCs w:val="19"/>
                  <w:lang w:val="en-US"/>
                </w:rPr>
                <w:t>request_profile_reply</w:t>
              </w:r>
            </w:p>
            <w:p w:rsidR="003D10BE" w:rsidRDefault="003D10BE" w:rsidP="003D10BE">
              <w:pPr>
                <w:shd w:val="clear" w:color="auto" w:fill="F2F2F2" w:themeFill="background1" w:themeFillShade="F2"/>
                <w:spacing w:after="0" w:line="240" w:lineRule="auto"/>
                <w:rPr>
                  <w:rFonts w:ascii="Consolas" w:hAnsi="Consolas" w:cs="Consolas"/>
                  <w:color w:val="A31515"/>
                  <w:sz w:val="19"/>
                  <w:szCs w:val="19"/>
                </w:rPr>
              </w:pPr>
              <w:r w:rsidRPr="00653424">
                <w:rPr>
                  <w:rFonts w:ascii="Consolas" w:hAnsi="Consolas" w:cs="Consolas"/>
                  <w:color w:val="008000"/>
                  <w:sz w:val="19"/>
                  <w:szCs w:val="19"/>
                  <w:lang w:val="en-US"/>
                </w:rPr>
                <w:tab/>
                <w:t xml:space="preserve">EVENT </w:t>
              </w:r>
              <w:r w:rsidR="00CB69E5">
                <w:rPr>
                  <w:rFonts w:ascii="Consolas" w:hAnsi="Consolas" w:cs="Consolas"/>
                  <w:color w:val="A31515"/>
                  <w:sz w:val="19"/>
                  <w:szCs w:val="19"/>
                  <w:lang w:val="en-US"/>
                </w:rPr>
                <w:t>node_error</w:t>
              </w:r>
            </w:p>
            <w:p w:rsidR="003D10BE" w:rsidRDefault="00B35A1C" w:rsidP="003D10BE">
              <w:pPr>
                <w:shd w:val="clear" w:color="auto" w:fill="F2F2F2" w:themeFill="background1" w:themeFillShade="F2"/>
                <w:spacing w:after="0" w:line="240" w:lineRule="auto"/>
                <w:rPr>
                  <w:rStyle w:val="Emphaseple"/>
                </w:rPr>
              </w:pPr>
            </w:p>
          </w:sdtContent>
        </w:sdt>
        <w:p w:rsidR="003D10BE" w:rsidRPr="00F16155" w:rsidRDefault="003D10BE" w:rsidP="003D10BE">
          <w:pPr>
            <w:shd w:val="clear" w:color="auto" w:fill="F2F2F2" w:themeFill="background1" w:themeFillShade="F2"/>
            <w:spacing w:after="0" w:line="240" w:lineRule="auto"/>
            <w:rPr>
              <w:rFonts w:asciiTheme="majorHAnsi" w:eastAsiaTheme="majorEastAsia" w:hAnsiTheme="majorHAnsi" w:cstheme="majorBidi"/>
              <w:color w:val="2E74B5" w:themeColor="accent1" w:themeShade="BF"/>
            </w:rPr>
          </w:pPr>
          <w:r>
            <w:rPr>
              <w:rStyle w:val="Emphaseple"/>
            </w:rPr>
            <w:t xml:space="preserve">Evènement à émettre pour </w:t>
          </w:r>
          <w:r w:rsidR="007D6AA9">
            <w:rPr>
              <w:rStyle w:val="Emphaseple"/>
            </w:rPr>
            <w:t>obtenir les informations du profile d’un utilisateur</w:t>
          </w:r>
          <w:r w:rsidR="00AC6BF3">
            <w:rPr>
              <w:rStyle w:val="Emphaseple"/>
            </w:rPr>
            <w:t>.</w:t>
          </w:r>
        </w:p>
      </w:sdtContent>
    </w:sdt>
    <w:p w:rsidR="003D10BE" w:rsidRPr="003D10BE" w:rsidRDefault="003D10BE" w:rsidP="003D10BE">
      <w:pPr>
        <w:pStyle w:val="Titre2"/>
        <w:numPr>
          <w:ilvl w:val="0"/>
          <w:numId w:val="0"/>
        </w:numPr>
        <w:ind w:left="360"/>
      </w:pPr>
      <w:bookmarkStart w:id="18" w:name="_Toc502767066"/>
      <w:r w:rsidRPr="003D10BE">
        <w:t>update_user_profil</w:t>
      </w:r>
      <w:bookmarkEnd w:id="18"/>
    </w:p>
    <w:sdt>
      <w:sdtPr>
        <w:id w:val="1679853630"/>
        <w:placeholder>
          <w:docPart w:val="D3998FE4E03A4E6AB840318929527A71"/>
        </w:placeholder>
      </w:sdtPr>
      <w:sdtEndPr>
        <w:rPr>
          <w:rStyle w:val="Titre5Car"/>
          <w:rFonts w:asciiTheme="majorHAnsi" w:eastAsiaTheme="majorEastAsia" w:hAnsiTheme="majorHAnsi" w:cstheme="majorBidi"/>
          <w:color w:val="2E74B5" w:themeColor="accent1" w:themeShade="BF"/>
        </w:rPr>
      </w:sdtEndPr>
      <w:sdtContent>
        <w:p w:rsidR="003D10BE" w:rsidRPr="003D10BE" w:rsidRDefault="003D10BE" w:rsidP="003D10BE">
          <w:pPr>
            <w:shd w:val="clear" w:color="auto" w:fill="F2F2F2" w:themeFill="background1" w:themeFillShade="F2"/>
            <w:rPr>
              <w:rFonts w:ascii="Consolas" w:hAnsi="Consolas" w:cs="Consolas"/>
              <w:color w:val="008000"/>
              <w:sz w:val="19"/>
              <w:szCs w:val="19"/>
            </w:rPr>
          </w:pPr>
          <w:r w:rsidRPr="003D10BE">
            <w:rPr>
              <w:rStyle w:val="Titre5Car"/>
            </w:rPr>
            <w:t xml:space="preserve">param: </w:t>
          </w:r>
          <w:r w:rsidRPr="003D10BE">
            <w:rPr>
              <w:rFonts w:ascii="Consolas" w:hAnsi="Consolas" w:cs="Consolas"/>
              <w:color w:val="008000"/>
              <w:sz w:val="19"/>
              <w:szCs w:val="19"/>
            </w:rPr>
            <w:t>JSON {'token': "",'email': "",'profile':{‘cp’:””,’city’:””}}</w:t>
          </w:r>
        </w:p>
        <w:p w:rsidR="003D10BE" w:rsidRPr="00C11ED4" w:rsidRDefault="003D10BE" w:rsidP="003D10BE">
          <w:pPr>
            <w:shd w:val="clear" w:color="auto" w:fill="F2F2F2" w:themeFill="background1" w:themeFillShade="F2"/>
            <w:rPr>
              <w:rStyle w:val="Emphaseple"/>
            </w:rPr>
          </w:pPr>
          <w:r w:rsidRPr="00C11ED4">
            <w:rPr>
              <w:rStyle w:val="Emphaseple"/>
            </w:rPr>
            <w:t xml:space="preserve">Le champ profile doit contenir tous les changements </w:t>
          </w:r>
          <w:r>
            <w:rPr>
              <w:rStyle w:val="Emphaseple"/>
            </w:rPr>
            <w:t>sur le</w:t>
          </w:r>
          <w:r w:rsidRPr="00C11ED4">
            <w:rPr>
              <w:rStyle w:val="Emphaseple"/>
            </w:rPr>
            <w:t xml:space="preserve"> profi</w:t>
          </w:r>
          <w:r>
            <w:rPr>
              <w:rStyle w:val="Emphaseple"/>
            </w:rPr>
            <w:t>le associé à l’email</w:t>
          </w:r>
          <w:r w:rsidRPr="00C11ED4">
            <w:rPr>
              <w:rStyle w:val="Emphaseple"/>
            </w:rPr>
            <w:t xml:space="preserve">. </w:t>
          </w:r>
        </w:p>
        <w:sdt>
          <w:sdtPr>
            <w:id w:val="335341684"/>
            <w:placeholder>
              <w:docPart w:val="19EFA1B9A7094207ADFB2F6419A44BF8"/>
            </w:placeholder>
          </w:sdtPr>
          <w:sdtEndPr>
            <w:rPr>
              <w:rStyle w:val="Titre5Car"/>
              <w:rFonts w:asciiTheme="majorHAnsi" w:eastAsiaTheme="majorEastAsia" w:hAnsiTheme="majorHAnsi" w:cstheme="majorBidi"/>
              <w:color w:val="2E74B5" w:themeColor="accent1" w:themeShade="BF"/>
            </w:rPr>
          </w:sdtEndPr>
          <w:sdtContent>
            <w:p w:rsidR="003D10BE" w:rsidRDefault="003D10BE" w:rsidP="003D10BE">
              <w:pPr>
                <w:shd w:val="clear" w:color="auto" w:fill="F2F2F2" w:themeFill="background1" w:themeFillShade="F2"/>
                <w:spacing w:after="0" w:line="240" w:lineRule="auto"/>
                <w:rPr>
                  <w:rFonts w:ascii="Consolas" w:hAnsi="Consolas" w:cs="Consolas"/>
                  <w:color w:val="A31515"/>
                  <w:sz w:val="19"/>
                  <w:szCs w:val="19"/>
                  <w:lang w:val="en-US"/>
                </w:rPr>
              </w:pPr>
              <w:r w:rsidRPr="008B5DB3">
                <w:rPr>
                  <w:rStyle w:val="Titre5Car"/>
                  <w:lang w:val="en-US"/>
                </w:rPr>
                <w:t>reply :</w:t>
              </w:r>
              <w:r>
                <w:rPr>
                  <w:rStyle w:val="Titre5Car"/>
                  <w:lang w:val="en-US"/>
                </w:rPr>
                <w:t xml:space="preserve"> </w:t>
              </w:r>
              <w:r w:rsidRPr="00653424">
                <w:rPr>
                  <w:rFonts w:ascii="Consolas" w:hAnsi="Consolas" w:cs="Consolas"/>
                  <w:color w:val="008000"/>
                  <w:sz w:val="19"/>
                  <w:szCs w:val="19"/>
                  <w:lang w:val="en-US"/>
                </w:rPr>
                <w:tab/>
                <w:t xml:space="preserve">EVENT </w:t>
              </w:r>
              <w:r w:rsidRPr="00653424">
                <w:rPr>
                  <w:rFonts w:ascii="Consolas" w:hAnsi="Consolas" w:cs="Consolas"/>
                  <w:color w:val="A31515"/>
                  <w:sz w:val="19"/>
                  <w:szCs w:val="19"/>
                  <w:lang w:val="en-US"/>
                </w:rPr>
                <w:t>error</w:t>
              </w:r>
            </w:p>
            <w:p w:rsidR="00CB69E5" w:rsidRPr="00DC5A27" w:rsidRDefault="00CB69E5" w:rsidP="003D10BE">
              <w:pPr>
                <w:shd w:val="clear" w:color="auto" w:fill="F2F2F2" w:themeFill="background1" w:themeFillShade="F2"/>
                <w:spacing w:after="0" w:line="240" w:lineRule="auto"/>
                <w:rPr>
                  <w:rFonts w:ascii="Consolas" w:hAnsi="Consolas" w:cs="Consolas"/>
                  <w:color w:val="A31515"/>
                  <w:sz w:val="19"/>
                  <w:szCs w:val="19"/>
                  <w:lang w:val="en-US"/>
                </w:rPr>
              </w:pPr>
              <w:r>
                <w:rPr>
                  <w:rFonts w:ascii="Consolas" w:hAnsi="Consolas" w:cs="Consolas"/>
                  <w:color w:val="A31515"/>
                  <w:sz w:val="19"/>
                  <w:szCs w:val="19"/>
                  <w:lang w:val="en-US"/>
                </w:rPr>
                <w:tab/>
              </w:r>
              <w:r w:rsidRPr="00CB69E5">
                <w:rPr>
                  <w:rFonts w:ascii="Consolas" w:hAnsi="Consolas" w:cs="Consolas"/>
                  <w:color w:val="008000"/>
                  <w:sz w:val="19"/>
                  <w:szCs w:val="19"/>
                  <w:lang w:val="en-US"/>
                </w:rPr>
                <w:t>EVENT update_user_profil_success</w:t>
              </w:r>
            </w:p>
            <w:p w:rsidR="003D10BE" w:rsidRDefault="00B35A1C" w:rsidP="003D10BE">
              <w:pPr>
                <w:shd w:val="clear" w:color="auto" w:fill="F2F2F2" w:themeFill="background1" w:themeFillShade="F2"/>
                <w:spacing w:after="0" w:line="240" w:lineRule="auto"/>
                <w:rPr>
                  <w:rStyle w:val="Emphaseple"/>
                </w:rPr>
              </w:pPr>
            </w:p>
          </w:sdtContent>
        </w:sdt>
        <w:p w:rsidR="003D10BE" w:rsidRPr="00F16155" w:rsidRDefault="003D10BE" w:rsidP="003D10BE">
          <w:pPr>
            <w:shd w:val="clear" w:color="auto" w:fill="F2F2F2" w:themeFill="background1" w:themeFillShade="F2"/>
            <w:spacing w:after="0" w:line="240" w:lineRule="auto"/>
            <w:rPr>
              <w:rFonts w:asciiTheme="majorHAnsi" w:eastAsiaTheme="majorEastAsia" w:hAnsiTheme="majorHAnsi" w:cstheme="majorBidi"/>
              <w:color w:val="2E74B5" w:themeColor="accent1" w:themeShade="BF"/>
            </w:rPr>
          </w:pPr>
          <w:r>
            <w:rPr>
              <w:rStyle w:val="Emphaseple"/>
            </w:rPr>
            <w:t xml:space="preserve">Evènement à émettre pour </w:t>
          </w:r>
          <w:r w:rsidR="007D6AA9">
            <w:rPr>
              <w:rStyle w:val="Emphaseple"/>
            </w:rPr>
            <w:t xml:space="preserve">mettre à jour un profile utilisateur. </w:t>
          </w:r>
        </w:p>
      </w:sdtContent>
    </w:sdt>
    <w:p w:rsidR="003D10BE" w:rsidRDefault="003D10BE" w:rsidP="00653424"/>
    <w:p w:rsidR="00E142C1" w:rsidRPr="00F62695" w:rsidRDefault="00E142C1" w:rsidP="00E142C1">
      <w:pPr>
        <w:pStyle w:val="Titre5"/>
        <w:rPr>
          <w:lang w:val="en-US"/>
        </w:rPr>
      </w:pPr>
      <w:r w:rsidRPr="00F62695">
        <w:rPr>
          <w:lang w:val="en-US"/>
        </w:rPr>
        <w:t>EVENEMENTS SORTANT</w:t>
      </w:r>
    </w:p>
    <w:p w:rsidR="003D10BE" w:rsidRPr="003D10BE" w:rsidRDefault="003D10BE" w:rsidP="003D10BE">
      <w:pPr>
        <w:pStyle w:val="Titre2"/>
        <w:numPr>
          <w:ilvl w:val="0"/>
          <w:numId w:val="0"/>
        </w:numPr>
        <w:ind w:left="360"/>
        <w:rPr>
          <w:lang w:val="en-US"/>
        </w:rPr>
      </w:pPr>
      <w:bookmarkStart w:id="19" w:name="_Toc502767067"/>
      <w:r w:rsidRPr="003D10BE">
        <w:rPr>
          <w:lang w:val="en-US"/>
        </w:rPr>
        <w:t>request_profile_reply</w:t>
      </w:r>
      <w:bookmarkEnd w:id="19"/>
    </w:p>
    <w:sdt>
      <w:sdtPr>
        <w:id w:val="-2072878791"/>
        <w:placeholder>
          <w:docPart w:val="922C2C51A67746E591799841EC657AD8"/>
        </w:placeholder>
      </w:sdtPr>
      <w:sdtEndPr>
        <w:rPr>
          <w:rStyle w:val="Titre5Car"/>
          <w:rFonts w:asciiTheme="majorHAnsi" w:eastAsiaTheme="majorEastAsia" w:hAnsiTheme="majorHAnsi" w:cstheme="majorBidi"/>
          <w:color w:val="2E74B5" w:themeColor="accent1" w:themeShade="BF"/>
        </w:rPr>
      </w:sdtEndPr>
      <w:sdtContent>
        <w:p w:rsidR="003D10BE" w:rsidRPr="003D10BE" w:rsidRDefault="003D10BE" w:rsidP="003D10BE">
          <w:pPr>
            <w:shd w:val="clear" w:color="auto" w:fill="F2F2F2" w:themeFill="background1" w:themeFillShade="F2"/>
            <w:rPr>
              <w:rStyle w:val="Titre5Car"/>
              <w:lang w:val="en-US"/>
            </w:rPr>
          </w:pPr>
          <w:r w:rsidRPr="003D10BE">
            <w:rPr>
              <w:rStyle w:val="Titre5Car"/>
              <w:lang w:val="en-US"/>
            </w:rPr>
            <w:t xml:space="preserve">param: </w:t>
          </w:r>
          <w:r w:rsidRPr="003D10BE">
            <w:rPr>
              <w:rFonts w:ascii="Consolas" w:hAnsi="Consolas" w:cs="Consolas"/>
              <w:color w:val="008000"/>
              <w:sz w:val="19"/>
              <w:szCs w:val="19"/>
              <w:lang w:val="en-US"/>
            </w:rPr>
            <w:t>Aucun</w:t>
          </w:r>
        </w:p>
        <w:p w:rsidR="003D10BE" w:rsidRPr="002212DD" w:rsidRDefault="00B35A1C" w:rsidP="007D6AA9">
          <w:pPr>
            <w:shd w:val="clear" w:color="auto" w:fill="F2F2F2" w:themeFill="background1" w:themeFillShade="F2"/>
            <w:spacing w:after="0" w:line="240" w:lineRule="auto"/>
            <w:rPr>
              <w:rStyle w:val="Emphaseple"/>
              <w:lang w:val="en-US"/>
            </w:rPr>
          </w:pPr>
          <w:sdt>
            <w:sdtPr>
              <w:rPr>
                <w:i/>
                <w:iCs/>
              </w:rPr>
              <w:id w:val="288491324"/>
              <w:placeholder>
                <w:docPart w:val="91A9D6FF362246A7BB2BF8DDA9E599CA"/>
              </w:placeholder>
            </w:sdtPr>
            <w:sdtEndPr>
              <w:rPr>
                <w:rStyle w:val="Titre5Car"/>
                <w:rFonts w:asciiTheme="majorHAnsi" w:eastAsiaTheme="majorEastAsia" w:hAnsiTheme="majorHAnsi" w:cstheme="majorBidi"/>
                <w:i w:val="0"/>
                <w:iCs w:val="0"/>
                <w:color w:val="2E74B5" w:themeColor="accent1" w:themeShade="BF"/>
              </w:rPr>
            </w:sdtEndPr>
            <w:sdtContent>
              <w:r w:rsidR="003D10BE" w:rsidRPr="002212DD">
                <w:rPr>
                  <w:rStyle w:val="Titre5Car"/>
                  <w:lang w:val="en-US"/>
                </w:rPr>
                <w:t>reply :</w:t>
              </w:r>
              <w:r w:rsidR="003D10BE" w:rsidRPr="002212DD">
                <w:rPr>
                  <w:rFonts w:ascii="Consolas" w:hAnsi="Consolas" w:cs="Consolas"/>
                  <w:color w:val="008000"/>
                  <w:sz w:val="19"/>
                  <w:szCs w:val="19"/>
                  <w:lang w:val="en-US"/>
                </w:rPr>
                <w:t xml:space="preserve"> </w:t>
              </w:r>
              <w:r w:rsidR="003D10BE">
                <w:rPr>
                  <w:rFonts w:ascii="Consolas" w:hAnsi="Consolas" w:cs="Consolas"/>
                  <w:color w:val="008000"/>
                  <w:sz w:val="19"/>
                  <w:szCs w:val="19"/>
                  <w:lang w:val="en-US"/>
                </w:rPr>
                <w:t xml:space="preserve">JSON </w:t>
              </w:r>
              <w:r w:rsidR="003D10BE" w:rsidRPr="00F16155">
                <w:rPr>
                  <w:rFonts w:ascii="Consolas" w:hAnsi="Consolas" w:cs="Consolas"/>
                  <w:color w:val="008000"/>
                  <w:sz w:val="19"/>
                  <w:szCs w:val="19"/>
                  <w:lang w:val="en-US"/>
                </w:rPr>
                <w:t>{ 'email': "", 'name': "", 'surname': "</w:t>
              </w:r>
              <w:r w:rsidR="003D10BE">
                <w:rPr>
                  <w:rFonts w:ascii="Consolas" w:hAnsi="Consolas" w:cs="Consolas"/>
                  <w:color w:val="008000"/>
                  <w:sz w:val="19"/>
                  <w:szCs w:val="19"/>
                  <w:lang w:val="en-US"/>
                </w:rPr>
                <w:t>", 'address': "</w:t>
              </w:r>
              <w:r w:rsidR="003D10BE" w:rsidRPr="00F16155">
                <w:rPr>
                  <w:rFonts w:ascii="Consolas" w:hAnsi="Consolas" w:cs="Consolas"/>
                  <w:color w:val="008000"/>
                  <w:sz w:val="19"/>
                  <w:szCs w:val="19"/>
                  <w:lang w:val="en-US"/>
                </w:rPr>
                <w:t>", 'cp': "", 'city': "", 'country': "</w:t>
              </w:r>
              <w:r w:rsidR="003D10BE">
                <w:rPr>
                  <w:rFonts w:ascii="Consolas" w:hAnsi="Consolas" w:cs="Consolas"/>
                  <w:color w:val="008000"/>
                  <w:sz w:val="19"/>
                  <w:szCs w:val="19"/>
                  <w:lang w:val="en-US"/>
                </w:rPr>
                <w:t>", 'birthday': "</w:t>
              </w:r>
              <w:r w:rsidR="003D10BE" w:rsidRPr="00F16155">
                <w:rPr>
                  <w:rFonts w:ascii="Consolas" w:hAnsi="Consolas" w:cs="Consolas"/>
                  <w:color w:val="008000"/>
                  <w:sz w:val="19"/>
                  <w:szCs w:val="19"/>
                  <w:lang w:val="en-US"/>
                </w:rPr>
                <w:t>" }</w:t>
              </w:r>
            </w:sdtContent>
          </w:sdt>
          <w:r w:rsidR="003D10BE" w:rsidRPr="002212DD">
            <w:rPr>
              <w:rStyle w:val="Titre5Car"/>
              <w:lang w:val="en-US"/>
            </w:rPr>
            <w:br/>
          </w:r>
        </w:p>
        <w:p w:rsidR="003D10BE" w:rsidRDefault="003D10BE" w:rsidP="007D6AA9">
          <w:pPr>
            <w:shd w:val="clear" w:color="auto" w:fill="F2F2F2" w:themeFill="background1" w:themeFillShade="F2"/>
          </w:pPr>
          <w:r>
            <w:rPr>
              <w:rStyle w:val="Emphaseple"/>
            </w:rPr>
            <w:t xml:space="preserve">Evènement émis après une requête demandant le profil d’un utilisateur. </w:t>
          </w:r>
        </w:p>
      </w:sdtContent>
    </w:sdt>
    <w:p w:rsidR="00CB69E5" w:rsidRPr="003D10BE" w:rsidRDefault="00CB69E5" w:rsidP="00CB69E5">
      <w:pPr>
        <w:pStyle w:val="Titre2"/>
        <w:numPr>
          <w:ilvl w:val="0"/>
          <w:numId w:val="0"/>
        </w:numPr>
        <w:ind w:left="360"/>
      </w:pPr>
      <w:bookmarkStart w:id="20" w:name="_Toc502767068"/>
      <w:r>
        <w:t>update_user_profil_success</w:t>
      </w:r>
    </w:p>
    <w:sdt>
      <w:sdtPr>
        <w:id w:val="-531490557"/>
        <w:placeholder>
          <w:docPart w:val="8A7800D4BCBC4392B3DE38321D87999B"/>
        </w:placeholder>
      </w:sdtPr>
      <w:sdtEndPr>
        <w:rPr>
          <w:rStyle w:val="Titre5Car"/>
          <w:rFonts w:asciiTheme="majorHAnsi" w:eastAsiaTheme="majorEastAsia" w:hAnsiTheme="majorHAnsi" w:cstheme="majorBidi"/>
          <w:color w:val="2E74B5" w:themeColor="accent1" w:themeShade="BF"/>
        </w:rPr>
      </w:sdtEndPr>
      <w:sdtContent>
        <w:p w:rsidR="00CB69E5" w:rsidRPr="003D10BE" w:rsidRDefault="00CB69E5" w:rsidP="00CB69E5">
          <w:pPr>
            <w:shd w:val="clear" w:color="auto" w:fill="F2F2F2" w:themeFill="background1" w:themeFillShade="F2"/>
            <w:rPr>
              <w:rStyle w:val="Titre5Car"/>
            </w:rPr>
          </w:pPr>
          <w:r w:rsidRPr="003D10BE">
            <w:rPr>
              <w:rStyle w:val="Titre5Car"/>
            </w:rPr>
            <w:t xml:space="preserve">param: </w:t>
          </w:r>
          <w:r w:rsidRPr="003D10BE">
            <w:rPr>
              <w:rFonts w:ascii="Consolas" w:hAnsi="Consolas" w:cs="Consolas"/>
              <w:color w:val="008000"/>
              <w:sz w:val="19"/>
              <w:szCs w:val="19"/>
            </w:rPr>
            <w:t>Aucun</w:t>
          </w:r>
        </w:p>
        <w:p w:rsidR="00CB69E5" w:rsidRPr="003D10BE" w:rsidRDefault="00CB69E5" w:rsidP="00CB69E5">
          <w:pPr>
            <w:shd w:val="clear" w:color="auto" w:fill="F2F2F2" w:themeFill="background1" w:themeFillShade="F2"/>
            <w:spacing w:after="0" w:line="240" w:lineRule="auto"/>
            <w:rPr>
              <w:rStyle w:val="Emphaseple"/>
            </w:rPr>
          </w:pPr>
          <w:sdt>
            <w:sdtPr>
              <w:rPr>
                <w:i/>
                <w:iCs/>
              </w:rPr>
              <w:id w:val="-947312488"/>
              <w:placeholder>
                <w:docPart w:val="EA7C495E2918417FADBE4CFF1CBC8A18"/>
              </w:placeholder>
            </w:sdtPr>
            <w:sdtEndPr>
              <w:rPr>
                <w:rStyle w:val="Titre5Car"/>
                <w:rFonts w:asciiTheme="majorHAnsi" w:eastAsiaTheme="majorEastAsia" w:hAnsiTheme="majorHAnsi" w:cstheme="majorBidi"/>
                <w:i w:val="0"/>
                <w:iCs w:val="0"/>
                <w:color w:val="2E74B5" w:themeColor="accent1" w:themeShade="BF"/>
              </w:rPr>
            </w:sdtEndPr>
            <w:sdtContent>
              <w:r w:rsidRPr="003D10BE">
                <w:rPr>
                  <w:rStyle w:val="Titre5Car"/>
                </w:rPr>
                <w:t xml:space="preserve">reply : </w:t>
              </w:r>
              <w:r w:rsidRPr="003D10BE">
                <w:rPr>
                  <w:rFonts w:ascii="Consolas" w:hAnsi="Consolas" w:cs="Consolas"/>
                  <w:color w:val="008000"/>
                  <w:sz w:val="19"/>
                  <w:szCs w:val="19"/>
                </w:rPr>
                <w:t xml:space="preserve">&lt;STRING&gt; Error </w:t>
              </w:r>
            </w:sdtContent>
          </w:sdt>
          <w:r w:rsidRPr="003D10BE">
            <w:rPr>
              <w:rStyle w:val="Titre5Car"/>
            </w:rPr>
            <w:br/>
          </w:r>
        </w:p>
        <w:p w:rsidR="00CB69E5" w:rsidRPr="00CB69E5" w:rsidRDefault="00CB69E5" w:rsidP="00CB69E5">
          <w:pPr>
            <w:shd w:val="clear" w:color="auto" w:fill="F2F2F2" w:themeFill="background1" w:themeFillShade="F2"/>
            <w:spacing w:after="0" w:line="240" w:lineRule="auto"/>
            <w:rPr>
              <w:rStyle w:val="Titre5Car"/>
              <w:rFonts w:asciiTheme="minorHAnsi" w:eastAsiaTheme="minorHAnsi" w:hAnsiTheme="minorHAnsi" w:cstheme="minorBidi"/>
              <w:i/>
              <w:iCs/>
              <w:color w:val="404040" w:themeColor="text1" w:themeTint="BF"/>
            </w:rPr>
          </w:pPr>
          <w:r>
            <w:rPr>
              <w:rStyle w:val="Emphaseple"/>
            </w:rPr>
            <w:t xml:space="preserve">Evènement émis quand un profile a été mis a été  jour correctement.  </w:t>
          </w:r>
        </w:p>
      </w:sdtContent>
    </w:sdt>
    <w:p w:rsidR="003D10BE" w:rsidRPr="003D10BE" w:rsidRDefault="003D10BE" w:rsidP="00CB69E5">
      <w:pPr>
        <w:pStyle w:val="Titre2"/>
        <w:numPr>
          <w:ilvl w:val="0"/>
          <w:numId w:val="0"/>
        </w:numPr>
      </w:pPr>
      <w:r w:rsidRPr="003D10BE">
        <w:t>error</w:t>
      </w:r>
      <w:bookmarkEnd w:id="20"/>
    </w:p>
    <w:sdt>
      <w:sdtPr>
        <w:id w:val="-1140570377"/>
        <w:placeholder>
          <w:docPart w:val="F92660AD528A4B63B286724E5A671D1E"/>
        </w:placeholder>
      </w:sdtPr>
      <w:sdtEndPr>
        <w:rPr>
          <w:rStyle w:val="Titre5Car"/>
          <w:rFonts w:asciiTheme="majorHAnsi" w:eastAsiaTheme="majorEastAsia" w:hAnsiTheme="majorHAnsi" w:cstheme="majorBidi"/>
          <w:color w:val="2E74B5" w:themeColor="accent1" w:themeShade="BF"/>
        </w:rPr>
      </w:sdtEndPr>
      <w:sdtContent>
        <w:p w:rsidR="003D10BE" w:rsidRPr="003D10BE" w:rsidRDefault="003D10BE" w:rsidP="003D10BE">
          <w:pPr>
            <w:shd w:val="clear" w:color="auto" w:fill="F2F2F2" w:themeFill="background1" w:themeFillShade="F2"/>
            <w:rPr>
              <w:rStyle w:val="Titre5Car"/>
            </w:rPr>
          </w:pPr>
          <w:r w:rsidRPr="003D10BE">
            <w:rPr>
              <w:rStyle w:val="Titre5Car"/>
            </w:rPr>
            <w:t xml:space="preserve">param: </w:t>
          </w:r>
          <w:r w:rsidRPr="003D10BE">
            <w:rPr>
              <w:rFonts w:ascii="Consolas" w:hAnsi="Consolas" w:cs="Consolas"/>
              <w:color w:val="008000"/>
              <w:sz w:val="19"/>
              <w:szCs w:val="19"/>
            </w:rPr>
            <w:t>Aucun</w:t>
          </w:r>
        </w:p>
        <w:p w:rsidR="003D10BE" w:rsidRPr="003D10BE" w:rsidRDefault="00B35A1C" w:rsidP="003D10BE">
          <w:pPr>
            <w:shd w:val="clear" w:color="auto" w:fill="F2F2F2" w:themeFill="background1" w:themeFillShade="F2"/>
            <w:spacing w:after="0" w:line="240" w:lineRule="auto"/>
            <w:rPr>
              <w:rStyle w:val="Emphaseple"/>
            </w:rPr>
          </w:pPr>
          <w:sdt>
            <w:sdtPr>
              <w:rPr>
                <w:i/>
                <w:iCs/>
              </w:rPr>
              <w:id w:val="-1257817806"/>
              <w:placeholder>
                <w:docPart w:val="07AB365FA34040198069FE367E19273C"/>
              </w:placeholder>
            </w:sdtPr>
            <w:sdtEndPr>
              <w:rPr>
                <w:rStyle w:val="Titre5Car"/>
                <w:rFonts w:asciiTheme="majorHAnsi" w:eastAsiaTheme="majorEastAsia" w:hAnsiTheme="majorHAnsi" w:cstheme="majorBidi"/>
                <w:i w:val="0"/>
                <w:iCs w:val="0"/>
                <w:color w:val="2E74B5" w:themeColor="accent1" w:themeShade="BF"/>
              </w:rPr>
            </w:sdtEndPr>
            <w:sdtContent>
              <w:r w:rsidR="003D10BE" w:rsidRPr="003D10BE">
                <w:rPr>
                  <w:rStyle w:val="Titre5Car"/>
                </w:rPr>
                <w:t xml:space="preserve">reply : </w:t>
              </w:r>
              <w:r w:rsidR="003D10BE" w:rsidRPr="003D10BE">
                <w:rPr>
                  <w:rFonts w:ascii="Consolas" w:hAnsi="Consolas" w:cs="Consolas"/>
                  <w:color w:val="008000"/>
                  <w:sz w:val="19"/>
                  <w:szCs w:val="19"/>
                </w:rPr>
                <w:t xml:space="preserve">&lt;STRING&gt; Error </w:t>
              </w:r>
            </w:sdtContent>
          </w:sdt>
          <w:r w:rsidR="003D10BE" w:rsidRPr="003D10BE">
            <w:rPr>
              <w:rStyle w:val="Titre5Car"/>
            </w:rPr>
            <w:br/>
          </w:r>
        </w:p>
        <w:p w:rsidR="00280832" w:rsidRDefault="003D10BE" w:rsidP="00280832">
          <w:pPr>
            <w:shd w:val="clear" w:color="auto" w:fill="F2F2F2" w:themeFill="background1" w:themeFillShade="F2"/>
            <w:spacing w:after="0" w:line="240" w:lineRule="auto"/>
            <w:rPr>
              <w:rStyle w:val="Emphaseple"/>
            </w:rPr>
          </w:pPr>
          <w:r>
            <w:rPr>
              <w:rStyle w:val="Emphaseple"/>
            </w:rPr>
            <w:t xml:space="preserve">Evènement émis quand une erreur survient dans le serveur NODE. </w:t>
          </w:r>
        </w:p>
        <w:p w:rsidR="00280832" w:rsidRDefault="00280832" w:rsidP="00280832">
          <w:pPr>
            <w:shd w:val="clear" w:color="auto" w:fill="F2F2F2" w:themeFill="background1" w:themeFillShade="F2"/>
            <w:spacing w:after="0" w:line="240" w:lineRule="auto"/>
            <w:rPr>
              <w:rStyle w:val="Emphaseple"/>
            </w:rPr>
          </w:pPr>
        </w:p>
        <w:p w:rsidR="00280832" w:rsidRPr="00280832" w:rsidRDefault="00B35A1C" w:rsidP="00280832">
          <w:pPr>
            <w:shd w:val="clear" w:color="auto" w:fill="F2F2F2" w:themeFill="background1" w:themeFillShade="F2"/>
            <w:spacing w:after="0" w:line="240" w:lineRule="auto"/>
            <w:rPr>
              <w:rFonts w:asciiTheme="majorHAnsi" w:eastAsiaTheme="majorEastAsia" w:hAnsiTheme="majorHAnsi" w:cstheme="majorBidi"/>
              <w:color w:val="2E74B5" w:themeColor="accent1" w:themeShade="BF"/>
            </w:rPr>
          </w:pPr>
        </w:p>
      </w:sdtContent>
    </w:sdt>
    <w:p w:rsidR="003D10BE" w:rsidRDefault="003D10BE" w:rsidP="003D10BE">
      <w:pPr>
        <w:pStyle w:val="Titre1"/>
      </w:pPr>
      <w:bookmarkStart w:id="21" w:name="_Toc502767069"/>
      <w:r>
        <w:t>CHAT</w:t>
      </w:r>
      <w:bookmarkEnd w:id="21"/>
    </w:p>
    <w:p w:rsidR="003D10BE" w:rsidRPr="006E6132" w:rsidRDefault="003D10BE" w:rsidP="003D10BE">
      <w:pPr>
        <w:pStyle w:val="Titre5"/>
      </w:pPr>
      <w:r>
        <w:t>EVENEMENTS ENTRANT</w:t>
      </w:r>
    </w:p>
    <w:p w:rsidR="00280832" w:rsidRPr="00765FE4" w:rsidRDefault="00280832" w:rsidP="00280832">
      <w:pPr>
        <w:pStyle w:val="Titre2"/>
        <w:numPr>
          <w:ilvl w:val="0"/>
          <w:numId w:val="0"/>
        </w:numPr>
        <w:ind w:left="360"/>
      </w:pPr>
      <w:bookmarkStart w:id="22" w:name="_Toc502767070"/>
      <w:r w:rsidRPr="00765FE4">
        <w:t>new_message</w:t>
      </w:r>
      <w:bookmarkEnd w:id="22"/>
    </w:p>
    <w:sdt>
      <w:sdtPr>
        <w:id w:val="-1935197639"/>
        <w:placeholder>
          <w:docPart w:val="862BEB1A99F143709583AC8FFAC722E2"/>
        </w:placeholder>
      </w:sdtPr>
      <w:sdtEndPr>
        <w:rPr>
          <w:rStyle w:val="Titre5Car"/>
          <w:rFonts w:asciiTheme="majorHAnsi" w:eastAsiaTheme="majorEastAsia" w:hAnsiTheme="majorHAnsi" w:cstheme="majorBidi"/>
          <w:color w:val="2E74B5" w:themeColor="accent1" w:themeShade="BF"/>
        </w:rPr>
      </w:sdtEndPr>
      <w:sdtContent>
        <w:p w:rsidR="00280832" w:rsidRPr="00765FE4" w:rsidRDefault="00280832" w:rsidP="00280832">
          <w:pPr>
            <w:shd w:val="clear" w:color="auto" w:fill="F2F2F2" w:themeFill="background1" w:themeFillShade="F2"/>
            <w:rPr>
              <w:rFonts w:ascii="Consolas" w:hAnsi="Consolas" w:cs="Consolas"/>
              <w:color w:val="008000"/>
              <w:sz w:val="19"/>
              <w:szCs w:val="19"/>
            </w:rPr>
          </w:pPr>
          <w:r w:rsidRPr="00765FE4">
            <w:rPr>
              <w:rStyle w:val="Titre5Car"/>
            </w:rPr>
            <w:t xml:space="preserve">param: </w:t>
          </w:r>
          <w:r w:rsidRPr="00765FE4">
            <w:rPr>
              <w:rFonts w:ascii="Consolas" w:hAnsi="Consolas" w:cs="Consolas"/>
              <w:color w:val="008000"/>
              <w:sz w:val="19"/>
              <w:szCs w:val="19"/>
            </w:rPr>
            <w:t>JSON {'token': "",'msg': ""}</w:t>
          </w:r>
        </w:p>
        <w:p w:rsidR="00280832" w:rsidRPr="00280832" w:rsidRDefault="00280832" w:rsidP="00280832">
          <w:pPr>
            <w:shd w:val="clear" w:color="auto" w:fill="F2F2F2" w:themeFill="background1" w:themeFillShade="F2"/>
            <w:rPr>
              <w:rFonts w:ascii="Consolas" w:hAnsi="Consolas" w:cs="Consolas"/>
              <w:color w:val="008000"/>
              <w:sz w:val="19"/>
              <w:szCs w:val="19"/>
            </w:rPr>
          </w:pPr>
          <w:r>
            <w:rPr>
              <w:rFonts w:ascii="Consolas" w:hAnsi="Consolas" w:cs="Consolas"/>
              <w:color w:val="008000"/>
              <w:sz w:val="19"/>
              <w:szCs w:val="19"/>
            </w:rPr>
            <w:t>Msg : JSON {code:</w:t>
          </w:r>
          <w:r w:rsidR="005920B6">
            <w:rPr>
              <w:rFonts w:ascii="Consolas" w:hAnsi="Consolas" w:cs="Consolas"/>
              <w:color w:val="008000"/>
              <w:sz w:val="19"/>
              <w:szCs w:val="19"/>
            </w:rPr>
            <w:t xml:space="preserve"> </w:t>
          </w:r>
          <w:r>
            <w:rPr>
              <w:rFonts w:ascii="Consolas" w:hAnsi="Consolas" w:cs="Consolas"/>
              <w:color w:val="008000"/>
              <w:sz w:val="19"/>
              <w:szCs w:val="19"/>
            </w:rPr>
            <w:t>, user:, date: , content: }</w:t>
          </w:r>
        </w:p>
        <w:sdt>
          <w:sdtPr>
            <w:id w:val="-564253439"/>
            <w:placeholder>
              <w:docPart w:val="4D3C7D1C764944168651248FE17695C4"/>
            </w:placeholder>
          </w:sdtPr>
          <w:sdtEndPr>
            <w:rPr>
              <w:rStyle w:val="Titre5Car"/>
              <w:rFonts w:asciiTheme="majorHAnsi" w:eastAsiaTheme="majorEastAsia" w:hAnsiTheme="majorHAnsi" w:cstheme="majorBidi"/>
              <w:color w:val="2E74B5" w:themeColor="accent1" w:themeShade="BF"/>
            </w:rPr>
          </w:sdtEndPr>
          <w:sdtContent>
            <w:p w:rsidR="00C13412" w:rsidRPr="00765FE4" w:rsidRDefault="00280832" w:rsidP="00280832">
              <w:pPr>
                <w:shd w:val="clear" w:color="auto" w:fill="F2F2F2" w:themeFill="background1" w:themeFillShade="F2"/>
                <w:spacing w:after="0" w:line="240" w:lineRule="auto"/>
                <w:rPr>
                  <w:rFonts w:ascii="Consolas" w:hAnsi="Consolas" w:cs="Consolas"/>
                  <w:color w:val="A31515"/>
                  <w:sz w:val="19"/>
                  <w:szCs w:val="19"/>
                </w:rPr>
              </w:pPr>
              <w:r w:rsidRPr="00765FE4">
                <w:rPr>
                  <w:rStyle w:val="Titre5Car"/>
                </w:rPr>
                <w:t xml:space="preserve">reply :  </w:t>
              </w:r>
              <w:r w:rsidRPr="00765FE4">
                <w:rPr>
                  <w:rFonts w:ascii="Consolas" w:hAnsi="Consolas" w:cs="Consolas"/>
                  <w:color w:val="008000"/>
                  <w:sz w:val="19"/>
                  <w:szCs w:val="19"/>
                </w:rPr>
                <w:t xml:space="preserve">EVENT </w:t>
              </w:r>
              <w:r w:rsidR="00C13412" w:rsidRPr="00765FE4">
                <w:rPr>
                  <w:rFonts w:ascii="Consolas" w:hAnsi="Consolas" w:cs="Consolas"/>
                  <w:color w:val="008000"/>
                  <w:sz w:val="19"/>
                  <w:szCs w:val="19"/>
                </w:rPr>
                <w:t>new_message_available</w:t>
              </w:r>
            </w:p>
            <w:p w:rsidR="00280832" w:rsidRPr="00765FE4" w:rsidRDefault="00280832" w:rsidP="00280832">
              <w:pPr>
                <w:shd w:val="clear" w:color="auto" w:fill="F2F2F2" w:themeFill="background1" w:themeFillShade="F2"/>
                <w:spacing w:after="0" w:line="240" w:lineRule="auto"/>
                <w:rPr>
                  <w:rFonts w:ascii="Consolas" w:hAnsi="Consolas" w:cs="Consolas"/>
                  <w:color w:val="A31515"/>
                  <w:sz w:val="19"/>
                  <w:szCs w:val="19"/>
                </w:rPr>
              </w:pPr>
              <w:r w:rsidRPr="00765FE4">
                <w:rPr>
                  <w:rFonts w:ascii="Consolas" w:hAnsi="Consolas" w:cs="Consolas"/>
                  <w:color w:val="008000"/>
                  <w:sz w:val="19"/>
                  <w:szCs w:val="19"/>
                </w:rPr>
                <w:tab/>
                <w:t xml:space="preserve">EVENT </w:t>
              </w:r>
              <w:r w:rsidRPr="00765FE4">
                <w:rPr>
                  <w:rFonts w:ascii="Consolas" w:hAnsi="Consolas" w:cs="Consolas"/>
                  <w:color w:val="A31515"/>
                  <w:sz w:val="19"/>
                  <w:szCs w:val="19"/>
                </w:rPr>
                <w:t>error</w:t>
              </w:r>
            </w:p>
            <w:p w:rsidR="00280832" w:rsidRDefault="00B35A1C" w:rsidP="00280832">
              <w:pPr>
                <w:shd w:val="clear" w:color="auto" w:fill="F2F2F2" w:themeFill="background1" w:themeFillShade="F2"/>
                <w:spacing w:after="0" w:line="240" w:lineRule="auto"/>
                <w:rPr>
                  <w:rStyle w:val="Emphaseple"/>
                </w:rPr>
              </w:pPr>
            </w:p>
          </w:sdtContent>
        </w:sdt>
        <w:p w:rsidR="00280832" w:rsidRPr="00F16155" w:rsidRDefault="00280832" w:rsidP="00280832">
          <w:pPr>
            <w:shd w:val="clear" w:color="auto" w:fill="F2F2F2" w:themeFill="background1" w:themeFillShade="F2"/>
            <w:spacing w:after="0" w:line="240" w:lineRule="auto"/>
            <w:rPr>
              <w:rFonts w:asciiTheme="majorHAnsi" w:eastAsiaTheme="majorEastAsia" w:hAnsiTheme="majorHAnsi" w:cstheme="majorBidi"/>
              <w:color w:val="2E74B5" w:themeColor="accent1" w:themeShade="BF"/>
            </w:rPr>
          </w:pPr>
          <w:r>
            <w:rPr>
              <w:rStyle w:val="Emphaseple"/>
            </w:rPr>
            <w:t xml:space="preserve">Evènement à émettre </w:t>
          </w:r>
          <w:r w:rsidR="00C14D8E">
            <w:rPr>
              <w:rStyle w:val="Emphaseple"/>
            </w:rPr>
            <w:t xml:space="preserve">lors d’un nouveau message. </w:t>
          </w:r>
        </w:p>
      </w:sdtContent>
    </w:sdt>
    <w:p w:rsidR="00C13412" w:rsidRPr="006D0534" w:rsidRDefault="00C13412" w:rsidP="00C13412">
      <w:pPr>
        <w:pStyle w:val="Titre2"/>
        <w:numPr>
          <w:ilvl w:val="0"/>
          <w:numId w:val="0"/>
        </w:numPr>
        <w:ind w:left="360"/>
        <w:rPr>
          <w:lang w:val="en-US"/>
        </w:rPr>
      </w:pPr>
      <w:bookmarkStart w:id="23" w:name="_Toc502767071"/>
      <w:r w:rsidRPr="006D0534">
        <w:rPr>
          <w:lang w:val="en-US"/>
        </w:rPr>
        <w:t>load_messages</w:t>
      </w:r>
      <w:bookmarkEnd w:id="23"/>
    </w:p>
    <w:sdt>
      <w:sdtPr>
        <w:id w:val="309755126"/>
        <w:placeholder>
          <w:docPart w:val="022070CDA86040AABACAB867B9475A5C"/>
        </w:placeholder>
      </w:sdtPr>
      <w:sdtEndPr>
        <w:rPr>
          <w:rStyle w:val="Titre5Car"/>
          <w:rFonts w:asciiTheme="majorHAnsi" w:eastAsiaTheme="majorEastAsia" w:hAnsiTheme="majorHAnsi" w:cstheme="majorBidi"/>
          <w:color w:val="2E74B5" w:themeColor="accent1" w:themeShade="BF"/>
        </w:rPr>
      </w:sdtEndPr>
      <w:sdtContent>
        <w:p w:rsidR="00C13412" w:rsidRPr="006D0534" w:rsidRDefault="00C13412" w:rsidP="00C13412">
          <w:pPr>
            <w:shd w:val="clear" w:color="auto" w:fill="F2F2F2" w:themeFill="background1" w:themeFillShade="F2"/>
            <w:rPr>
              <w:rFonts w:ascii="Consolas" w:hAnsi="Consolas" w:cs="Consolas"/>
              <w:color w:val="008000"/>
              <w:sz w:val="19"/>
              <w:szCs w:val="19"/>
              <w:lang w:val="en-US"/>
            </w:rPr>
          </w:pPr>
          <w:r w:rsidRPr="006D0534">
            <w:rPr>
              <w:rStyle w:val="Titre5Car"/>
              <w:lang w:val="en-US"/>
            </w:rPr>
            <w:t xml:space="preserve">param: </w:t>
          </w:r>
          <w:r w:rsidRPr="006D0534">
            <w:rPr>
              <w:rFonts w:ascii="Consolas" w:hAnsi="Consolas" w:cs="Consolas"/>
              <w:color w:val="008000"/>
              <w:sz w:val="19"/>
              <w:szCs w:val="19"/>
              <w:lang w:val="en-US"/>
            </w:rPr>
            <w:t>JSON {'token': "",'</w:t>
          </w:r>
          <w:r w:rsidR="006D0534" w:rsidRPr="006D0534">
            <w:rPr>
              <w:rFonts w:ascii="Consolas" w:hAnsi="Consolas" w:cs="Consolas"/>
              <w:color w:val="008000"/>
              <w:sz w:val="19"/>
              <w:szCs w:val="19"/>
              <w:lang w:val="en-US"/>
            </w:rPr>
            <w:t>code</w:t>
          </w:r>
          <w:r w:rsidRPr="006D0534">
            <w:rPr>
              <w:rFonts w:ascii="Consolas" w:hAnsi="Consolas" w:cs="Consolas"/>
              <w:color w:val="008000"/>
              <w:sz w:val="19"/>
              <w:szCs w:val="19"/>
              <w:lang w:val="en-US"/>
            </w:rPr>
            <w:t>': ""}</w:t>
          </w:r>
        </w:p>
        <w:p w:rsidR="00C13412" w:rsidRPr="005920B6" w:rsidRDefault="006D0534" w:rsidP="00C13412">
          <w:pPr>
            <w:shd w:val="clear" w:color="auto" w:fill="F2F2F2" w:themeFill="background1" w:themeFillShade="F2"/>
            <w:rPr>
              <w:rFonts w:ascii="Consolas" w:hAnsi="Consolas" w:cs="Consolas"/>
              <w:color w:val="008000"/>
              <w:sz w:val="19"/>
              <w:szCs w:val="19"/>
              <w:lang w:val="en-US"/>
            </w:rPr>
          </w:pPr>
          <w:r w:rsidRPr="005920B6">
            <w:rPr>
              <w:rFonts w:ascii="Consolas" w:hAnsi="Consolas" w:cs="Consolas"/>
              <w:color w:val="008000"/>
              <w:sz w:val="19"/>
              <w:szCs w:val="19"/>
              <w:lang w:val="en-US"/>
            </w:rPr>
            <w:t>code</w:t>
          </w:r>
          <w:r w:rsidR="00C13412" w:rsidRPr="005920B6">
            <w:rPr>
              <w:rFonts w:ascii="Consolas" w:hAnsi="Consolas" w:cs="Consolas"/>
              <w:color w:val="008000"/>
              <w:sz w:val="19"/>
              <w:szCs w:val="19"/>
              <w:lang w:val="en-US"/>
            </w:rPr>
            <w:t xml:space="preserve"> : </w:t>
          </w:r>
          <w:r w:rsidRPr="005920B6">
            <w:rPr>
              <w:rFonts w:ascii="Consolas" w:hAnsi="Consolas" w:cs="Consolas"/>
              <w:color w:val="008000"/>
              <w:sz w:val="19"/>
              <w:szCs w:val="19"/>
              <w:lang w:val="en-US"/>
            </w:rPr>
            <w:t>Code of the current family</w:t>
          </w:r>
        </w:p>
        <w:sdt>
          <w:sdtPr>
            <w:id w:val="1150104396"/>
            <w:placeholder>
              <w:docPart w:val="6F59F1B15BCC47DFBE25326A22058A4D"/>
            </w:placeholder>
          </w:sdtPr>
          <w:sdtEndPr>
            <w:rPr>
              <w:rStyle w:val="Titre5Car"/>
              <w:rFonts w:asciiTheme="majorHAnsi" w:eastAsiaTheme="majorEastAsia" w:hAnsiTheme="majorHAnsi" w:cstheme="majorBidi"/>
              <w:color w:val="2E74B5" w:themeColor="accent1" w:themeShade="BF"/>
            </w:rPr>
          </w:sdtEndPr>
          <w:sdtContent>
            <w:p w:rsidR="00C13412" w:rsidRPr="007857A0" w:rsidRDefault="00C13412" w:rsidP="00C13412">
              <w:pPr>
                <w:shd w:val="clear" w:color="auto" w:fill="F2F2F2" w:themeFill="background1" w:themeFillShade="F2"/>
                <w:spacing w:after="0" w:line="240" w:lineRule="auto"/>
                <w:rPr>
                  <w:rFonts w:ascii="Consolas" w:hAnsi="Consolas" w:cs="Consolas"/>
                  <w:color w:val="A31515"/>
                  <w:sz w:val="19"/>
                  <w:szCs w:val="19"/>
                  <w:lang w:val="en-US"/>
                </w:rPr>
              </w:pPr>
              <w:r w:rsidRPr="007857A0">
                <w:rPr>
                  <w:rStyle w:val="Titre5Car"/>
                  <w:lang w:val="en-US"/>
                </w:rPr>
                <w:t xml:space="preserve">reply :  </w:t>
              </w:r>
              <w:r w:rsidRPr="007857A0">
                <w:rPr>
                  <w:rFonts w:ascii="Consolas" w:hAnsi="Consolas" w:cs="Consolas"/>
                  <w:color w:val="008000"/>
                  <w:sz w:val="19"/>
                  <w:szCs w:val="19"/>
                  <w:lang w:val="en-US"/>
                </w:rPr>
                <w:t xml:space="preserve">EVENT </w:t>
              </w:r>
              <w:r w:rsidR="00121746" w:rsidRPr="007857A0">
                <w:rPr>
                  <w:rFonts w:ascii="Consolas" w:hAnsi="Consolas" w:cs="Consolas"/>
                  <w:color w:val="008000"/>
                  <w:sz w:val="19"/>
                  <w:szCs w:val="19"/>
                  <w:lang w:val="en-US"/>
                </w:rPr>
                <w:t>load_messages_reply</w:t>
              </w:r>
            </w:p>
            <w:p w:rsidR="00C13412" w:rsidRPr="007857A0" w:rsidRDefault="00C13412" w:rsidP="00C13412">
              <w:pPr>
                <w:shd w:val="clear" w:color="auto" w:fill="F2F2F2" w:themeFill="background1" w:themeFillShade="F2"/>
                <w:spacing w:after="0" w:line="240" w:lineRule="auto"/>
                <w:rPr>
                  <w:rFonts w:ascii="Consolas" w:hAnsi="Consolas" w:cs="Consolas"/>
                  <w:color w:val="A31515"/>
                  <w:sz w:val="19"/>
                  <w:szCs w:val="19"/>
                  <w:lang w:val="en-US"/>
                </w:rPr>
              </w:pPr>
              <w:r w:rsidRPr="007857A0">
                <w:rPr>
                  <w:rFonts w:ascii="Consolas" w:hAnsi="Consolas" w:cs="Consolas"/>
                  <w:color w:val="008000"/>
                  <w:sz w:val="19"/>
                  <w:szCs w:val="19"/>
                  <w:lang w:val="en-US"/>
                </w:rPr>
                <w:tab/>
                <w:t xml:space="preserve">EVENT </w:t>
              </w:r>
              <w:r w:rsidRPr="007857A0">
                <w:rPr>
                  <w:rFonts w:ascii="Consolas" w:hAnsi="Consolas" w:cs="Consolas"/>
                  <w:color w:val="A31515"/>
                  <w:sz w:val="19"/>
                  <w:szCs w:val="19"/>
                  <w:lang w:val="en-US"/>
                </w:rPr>
                <w:t>error</w:t>
              </w:r>
            </w:p>
            <w:p w:rsidR="00C13412" w:rsidRDefault="00B35A1C" w:rsidP="00C13412">
              <w:pPr>
                <w:shd w:val="clear" w:color="auto" w:fill="F2F2F2" w:themeFill="background1" w:themeFillShade="F2"/>
                <w:spacing w:after="0" w:line="240" w:lineRule="auto"/>
                <w:rPr>
                  <w:rStyle w:val="Emphaseple"/>
                </w:rPr>
              </w:pPr>
            </w:p>
          </w:sdtContent>
        </w:sdt>
        <w:p w:rsidR="00C13412" w:rsidRPr="00F16155" w:rsidRDefault="00C13412" w:rsidP="00C13412">
          <w:pPr>
            <w:shd w:val="clear" w:color="auto" w:fill="F2F2F2" w:themeFill="background1" w:themeFillShade="F2"/>
            <w:spacing w:after="0" w:line="240" w:lineRule="auto"/>
            <w:rPr>
              <w:rFonts w:asciiTheme="majorHAnsi" w:eastAsiaTheme="majorEastAsia" w:hAnsiTheme="majorHAnsi" w:cstheme="majorBidi"/>
              <w:color w:val="2E74B5" w:themeColor="accent1" w:themeShade="BF"/>
            </w:rPr>
          </w:pPr>
          <w:r>
            <w:rPr>
              <w:rStyle w:val="Emphaseple"/>
            </w:rPr>
            <w:t xml:space="preserve">Evènement à émettre </w:t>
          </w:r>
          <w:r w:rsidR="00C14D8E">
            <w:rPr>
              <w:rStyle w:val="Emphaseple"/>
            </w:rPr>
            <w:t xml:space="preserve">pour charger tous les messages relatifs à une famille. </w:t>
          </w:r>
        </w:p>
      </w:sdtContent>
    </w:sdt>
    <w:p w:rsidR="00C13412" w:rsidRDefault="00C13412" w:rsidP="00653424"/>
    <w:p w:rsidR="003D10BE" w:rsidRPr="00765FE4" w:rsidRDefault="003D10BE" w:rsidP="003D10BE">
      <w:pPr>
        <w:pStyle w:val="Titre5"/>
      </w:pPr>
      <w:r w:rsidRPr="00765FE4">
        <w:lastRenderedPageBreak/>
        <w:t>EVENEMENTS SORTANT</w:t>
      </w:r>
    </w:p>
    <w:p w:rsidR="00FA74FC" w:rsidRPr="007857A0" w:rsidRDefault="00FA74FC" w:rsidP="00FA74FC">
      <w:pPr>
        <w:pStyle w:val="Titre2"/>
        <w:numPr>
          <w:ilvl w:val="0"/>
          <w:numId w:val="0"/>
        </w:numPr>
        <w:ind w:left="360"/>
      </w:pPr>
      <w:bookmarkStart w:id="24" w:name="_Toc502767072"/>
      <w:r w:rsidRPr="00FA74FC">
        <w:t>new_message_available</w:t>
      </w:r>
      <w:bookmarkEnd w:id="24"/>
    </w:p>
    <w:sdt>
      <w:sdtPr>
        <w:id w:val="-1892020675"/>
        <w:placeholder>
          <w:docPart w:val="74F012DD76E142959E14B41B7623923B"/>
        </w:placeholder>
      </w:sdtPr>
      <w:sdtEndPr>
        <w:rPr>
          <w:rStyle w:val="Titre5Car"/>
          <w:rFonts w:asciiTheme="majorHAnsi" w:eastAsiaTheme="majorEastAsia" w:hAnsiTheme="majorHAnsi" w:cstheme="majorBidi"/>
          <w:color w:val="2E74B5" w:themeColor="accent1" w:themeShade="BF"/>
        </w:rPr>
      </w:sdtEndPr>
      <w:sdtContent>
        <w:p w:rsidR="00FA74FC" w:rsidRPr="007857A0" w:rsidRDefault="00FA74FC" w:rsidP="00FA74FC">
          <w:pPr>
            <w:shd w:val="clear" w:color="auto" w:fill="F2F2F2" w:themeFill="background1" w:themeFillShade="F2"/>
            <w:rPr>
              <w:rStyle w:val="Titre5Car"/>
            </w:rPr>
          </w:pPr>
          <w:r w:rsidRPr="007857A0">
            <w:rPr>
              <w:rStyle w:val="Titre5Car"/>
            </w:rPr>
            <w:t xml:space="preserve">param: </w:t>
          </w:r>
          <w:r w:rsidRPr="007857A0">
            <w:rPr>
              <w:rFonts w:ascii="Consolas" w:hAnsi="Consolas" w:cs="Consolas"/>
              <w:color w:val="008000"/>
              <w:sz w:val="19"/>
              <w:szCs w:val="19"/>
            </w:rPr>
            <w:t>Aucun</w:t>
          </w:r>
        </w:p>
        <w:p w:rsidR="00FA74FC" w:rsidRPr="00430A8F" w:rsidRDefault="00B35A1C" w:rsidP="00FA74FC">
          <w:pPr>
            <w:shd w:val="clear" w:color="auto" w:fill="F2F2F2" w:themeFill="background1" w:themeFillShade="F2"/>
            <w:spacing w:after="0" w:line="240" w:lineRule="auto"/>
            <w:rPr>
              <w:rStyle w:val="Emphaseple"/>
            </w:rPr>
          </w:pPr>
          <w:sdt>
            <w:sdtPr>
              <w:rPr>
                <w:i/>
                <w:iCs/>
              </w:rPr>
              <w:id w:val="-2123451896"/>
              <w:placeholder>
                <w:docPart w:val="67235B7AE4754DFBB76683F73EACD079"/>
              </w:placeholder>
            </w:sdtPr>
            <w:sdtEndPr>
              <w:rPr>
                <w:rStyle w:val="Titre5Car"/>
                <w:rFonts w:asciiTheme="majorHAnsi" w:eastAsiaTheme="majorEastAsia" w:hAnsiTheme="majorHAnsi" w:cstheme="majorBidi"/>
                <w:i w:val="0"/>
                <w:iCs w:val="0"/>
                <w:color w:val="2E74B5" w:themeColor="accent1" w:themeShade="BF"/>
              </w:rPr>
            </w:sdtEndPr>
            <w:sdtContent>
              <w:r w:rsidR="00FA74FC" w:rsidRPr="00430A8F">
                <w:rPr>
                  <w:rStyle w:val="Titre5Car"/>
                </w:rPr>
                <w:t>reply :</w:t>
              </w:r>
              <w:r w:rsidR="00FA74FC" w:rsidRPr="00430A8F">
                <w:rPr>
                  <w:rFonts w:ascii="Consolas" w:hAnsi="Consolas" w:cs="Consolas"/>
                  <w:color w:val="008000"/>
                  <w:sz w:val="19"/>
                  <w:szCs w:val="19"/>
                </w:rPr>
                <w:t xml:space="preserve"> </w:t>
              </w:r>
              <w:r w:rsidR="00C14D8E">
                <w:rPr>
                  <w:rFonts w:ascii="Consolas" w:hAnsi="Consolas" w:cs="Consolas"/>
                  <w:color w:val="008000"/>
                  <w:sz w:val="19"/>
                  <w:szCs w:val="19"/>
                </w:rPr>
                <w:t xml:space="preserve">JSON </w:t>
              </w:r>
              <w:r w:rsidR="00430A8F">
                <w:rPr>
                  <w:rFonts w:ascii="Consolas" w:hAnsi="Consolas" w:cs="Consolas"/>
                  <w:color w:val="008000"/>
                  <w:sz w:val="19"/>
                  <w:szCs w:val="19"/>
                </w:rPr>
                <w:t xml:space="preserve">Message </w:t>
              </w:r>
              <w:r w:rsidR="00C14D8E">
                <w:rPr>
                  <w:rFonts w:ascii="Consolas" w:hAnsi="Consolas" w:cs="Consolas"/>
                  <w:color w:val="008000"/>
                  <w:sz w:val="19"/>
                  <w:szCs w:val="19"/>
                </w:rPr>
                <w:t>{code: , user:, date: , content: }</w:t>
              </w:r>
              <w:r w:rsidR="00C14D8E" w:rsidRPr="008B5DB3">
                <w:rPr>
                  <w:rStyle w:val="Titre5Car"/>
                </w:rPr>
                <w:t xml:space="preserve"> </w:t>
              </w:r>
            </w:sdtContent>
          </w:sdt>
          <w:r w:rsidR="00FA74FC" w:rsidRPr="00430A8F">
            <w:rPr>
              <w:rStyle w:val="Titre5Car"/>
            </w:rPr>
            <w:br/>
          </w:r>
        </w:p>
        <w:p w:rsidR="00FA74FC" w:rsidRDefault="00FA74FC" w:rsidP="00FA74FC">
          <w:r>
            <w:rPr>
              <w:rStyle w:val="Emphaseple"/>
            </w:rPr>
            <w:t xml:space="preserve">Evènement émis </w:t>
          </w:r>
          <w:r w:rsidR="00430A8F">
            <w:rPr>
              <w:rStyle w:val="Emphaseple"/>
            </w:rPr>
            <w:t xml:space="preserve">à toutes les sockets authentifiées. L’évènement contient le nouveau message. Cet événement est émis après l’émission d’un nouveau message. </w:t>
          </w:r>
        </w:p>
      </w:sdtContent>
    </w:sdt>
    <w:p w:rsidR="00FA74FC" w:rsidRPr="00765FE4" w:rsidRDefault="00FA74FC" w:rsidP="00FA74FC">
      <w:pPr>
        <w:pStyle w:val="Titre2"/>
        <w:numPr>
          <w:ilvl w:val="0"/>
          <w:numId w:val="0"/>
        </w:numPr>
        <w:ind w:left="360"/>
      </w:pPr>
      <w:bookmarkStart w:id="25" w:name="_Toc502767073"/>
      <w:r w:rsidRPr="00765FE4">
        <w:t>load_messages_reply</w:t>
      </w:r>
      <w:bookmarkEnd w:id="25"/>
    </w:p>
    <w:sdt>
      <w:sdtPr>
        <w:id w:val="-193079808"/>
        <w:placeholder>
          <w:docPart w:val="85930DF31D9342DAB80DC1223FF3EC5D"/>
        </w:placeholder>
      </w:sdtPr>
      <w:sdtEndPr>
        <w:rPr>
          <w:rStyle w:val="Titre5Car"/>
          <w:rFonts w:asciiTheme="majorHAnsi" w:eastAsiaTheme="majorEastAsia" w:hAnsiTheme="majorHAnsi" w:cstheme="majorBidi"/>
          <w:color w:val="2E74B5" w:themeColor="accent1" w:themeShade="BF"/>
        </w:rPr>
      </w:sdtEndPr>
      <w:sdtContent>
        <w:p w:rsidR="00FA74FC" w:rsidRPr="00765FE4" w:rsidRDefault="00FA74FC" w:rsidP="00FA74FC">
          <w:pPr>
            <w:shd w:val="clear" w:color="auto" w:fill="F2F2F2" w:themeFill="background1" w:themeFillShade="F2"/>
            <w:rPr>
              <w:rStyle w:val="Titre5Car"/>
            </w:rPr>
          </w:pPr>
          <w:r w:rsidRPr="00765FE4">
            <w:rPr>
              <w:rStyle w:val="Titre5Car"/>
            </w:rPr>
            <w:t xml:space="preserve">param: </w:t>
          </w:r>
          <w:r w:rsidRPr="00765FE4">
            <w:rPr>
              <w:rFonts w:ascii="Consolas" w:hAnsi="Consolas" w:cs="Consolas"/>
              <w:color w:val="008000"/>
              <w:sz w:val="19"/>
              <w:szCs w:val="19"/>
            </w:rPr>
            <w:t>Aucun</w:t>
          </w:r>
        </w:p>
        <w:p w:rsidR="00FA74FC" w:rsidRPr="00765FE4" w:rsidRDefault="00B35A1C" w:rsidP="00FA74FC">
          <w:pPr>
            <w:shd w:val="clear" w:color="auto" w:fill="F2F2F2" w:themeFill="background1" w:themeFillShade="F2"/>
            <w:spacing w:after="0" w:line="240" w:lineRule="auto"/>
            <w:rPr>
              <w:rStyle w:val="Emphaseple"/>
            </w:rPr>
          </w:pPr>
          <w:sdt>
            <w:sdtPr>
              <w:rPr>
                <w:i/>
                <w:iCs/>
              </w:rPr>
              <w:id w:val="354239528"/>
              <w:placeholder>
                <w:docPart w:val="89F516D8300E42AC8F82FD9FC9337FFB"/>
              </w:placeholder>
            </w:sdtPr>
            <w:sdtEndPr>
              <w:rPr>
                <w:rStyle w:val="Titre5Car"/>
                <w:rFonts w:asciiTheme="majorHAnsi" w:eastAsiaTheme="majorEastAsia" w:hAnsiTheme="majorHAnsi" w:cstheme="majorBidi"/>
                <w:i w:val="0"/>
                <w:iCs w:val="0"/>
                <w:color w:val="2E74B5" w:themeColor="accent1" w:themeShade="BF"/>
              </w:rPr>
            </w:sdtEndPr>
            <w:sdtContent>
              <w:r w:rsidR="00FA74FC" w:rsidRPr="00765FE4">
                <w:rPr>
                  <w:rStyle w:val="Titre5Car"/>
                </w:rPr>
                <w:t>reply :</w:t>
              </w:r>
              <w:r w:rsidR="00FA74FC" w:rsidRPr="00765FE4">
                <w:rPr>
                  <w:rFonts w:ascii="Consolas" w:hAnsi="Consolas" w:cs="Consolas"/>
                  <w:color w:val="008000"/>
                  <w:sz w:val="19"/>
                  <w:szCs w:val="19"/>
                </w:rPr>
                <w:t xml:space="preserve"> </w:t>
              </w:r>
              <w:r w:rsidR="00430A8F" w:rsidRPr="00765FE4">
                <w:rPr>
                  <w:rFonts w:ascii="Consolas" w:hAnsi="Consolas" w:cs="Consolas"/>
                  <w:color w:val="008000"/>
                  <w:sz w:val="19"/>
                  <w:szCs w:val="19"/>
                </w:rPr>
                <w:t xml:space="preserve">&lt;Array&gt; Messages </w:t>
              </w:r>
            </w:sdtContent>
          </w:sdt>
          <w:r w:rsidR="00FA74FC" w:rsidRPr="00765FE4">
            <w:rPr>
              <w:rStyle w:val="Titre5Car"/>
            </w:rPr>
            <w:br/>
          </w:r>
        </w:p>
        <w:p w:rsidR="00FA74FC" w:rsidRDefault="00FA74FC" w:rsidP="00FA74FC">
          <w:r>
            <w:rPr>
              <w:rStyle w:val="Emphaseple"/>
            </w:rPr>
            <w:t xml:space="preserve">Evènement émis après </w:t>
          </w:r>
          <w:r w:rsidR="00430A8F">
            <w:rPr>
              <w:rStyle w:val="Emphaseple"/>
            </w:rPr>
            <w:t xml:space="preserve">une demande de chargement des messages. Cet événement renvoi un tableau contenant tous les messages d’un chat de famille. </w:t>
          </w:r>
          <w:r>
            <w:rPr>
              <w:rStyle w:val="Emphaseple"/>
            </w:rPr>
            <w:t xml:space="preserve"> </w:t>
          </w:r>
        </w:p>
      </w:sdtContent>
    </w:sdt>
    <w:p w:rsidR="00D36FBB" w:rsidRDefault="00D36FBB" w:rsidP="00D36FBB">
      <w:pPr>
        <w:pStyle w:val="Titre1"/>
      </w:pPr>
      <w:r>
        <w:t>METEO</w:t>
      </w:r>
    </w:p>
    <w:p w:rsidR="00D36FBB" w:rsidRPr="006E6132" w:rsidRDefault="00D36FBB" w:rsidP="00D36FBB">
      <w:pPr>
        <w:pStyle w:val="Titre5"/>
      </w:pPr>
      <w:r>
        <w:t>EVENEMENTS ENTRANT</w:t>
      </w:r>
    </w:p>
    <w:p w:rsidR="00266A2E" w:rsidRPr="00266A2E" w:rsidRDefault="00F1403E" w:rsidP="00266A2E">
      <w:pPr>
        <w:pStyle w:val="Titre2"/>
        <w:numPr>
          <w:ilvl w:val="0"/>
          <w:numId w:val="0"/>
        </w:numPr>
        <w:ind w:left="360"/>
        <w:rPr>
          <w:lang w:val="en-US"/>
        </w:rPr>
      </w:pPr>
      <w:r>
        <w:rPr>
          <w:lang w:val="en-US"/>
        </w:rPr>
        <w:t>request_family_meteo</w:t>
      </w:r>
    </w:p>
    <w:sdt>
      <w:sdtPr>
        <w:id w:val="1042709316"/>
        <w:placeholder>
          <w:docPart w:val="F68F90D5B74041D7984E0D7AE8C5DCF7"/>
        </w:placeholder>
      </w:sdtPr>
      <w:sdtEndPr>
        <w:rPr>
          <w:rStyle w:val="Titre5Car"/>
          <w:rFonts w:asciiTheme="majorHAnsi" w:eastAsiaTheme="majorEastAsia" w:hAnsiTheme="majorHAnsi" w:cstheme="majorBidi"/>
          <w:color w:val="2E74B5" w:themeColor="accent1" w:themeShade="BF"/>
        </w:rPr>
      </w:sdtEndPr>
      <w:sdtContent>
        <w:p w:rsidR="00266A2E" w:rsidRPr="00266A2E" w:rsidRDefault="00266A2E" w:rsidP="00266A2E">
          <w:pPr>
            <w:shd w:val="clear" w:color="auto" w:fill="F2F2F2" w:themeFill="background1" w:themeFillShade="F2"/>
            <w:rPr>
              <w:rFonts w:ascii="Consolas" w:hAnsi="Consolas" w:cs="Consolas"/>
              <w:color w:val="008000"/>
              <w:sz w:val="19"/>
              <w:szCs w:val="19"/>
              <w:lang w:val="en-US"/>
            </w:rPr>
          </w:pPr>
          <w:r w:rsidRPr="00266A2E">
            <w:rPr>
              <w:rStyle w:val="Titre5Car"/>
              <w:lang w:val="en-US"/>
            </w:rPr>
            <w:t>param: JSON</w:t>
          </w:r>
          <w:r w:rsidRPr="00266A2E">
            <w:rPr>
              <w:rFonts w:ascii="Consolas" w:hAnsi="Consolas" w:cs="Consolas"/>
              <w:color w:val="008000"/>
              <w:sz w:val="19"/>
              <w:szCs w:val="19"/>
              <w:lang w:val="en-US"/>
            </w:rPr>
            <w:t>{token: , code:, }</w:t>
          </w:r>
        </w:p>
        <w:p w:rsidR="00266A2E" w:rsidRPr="00DB352D" w:rsidRDefault="00266A2E" w:rsidP="00266A2E">
          <w:pPr>
            <w:shd w:val="clear" w:color="auto" w:fill="F2F2F2" w:themeFill="background1" w:themeFillShade="F2"/>
            <w:rPr>
              <w:rStyle w:val="Titre5Car"/>
            </w:rPr>
          </w:pPr>
          <w:r w:rsidRPr="00DB352D">
            <w:rPr>
              <w:rFonts w:ascii="Consolas" w:hAnsi="Consolas" w:cs="Consolas"/>
              <w:color w:val="008000"/>
              <w:sz w:val="19"/>
              <w:szCs w:val="19"/>
            </w:rPr>
            <w:t>Code is family code.</w:t>
          </w:r>
        </w:p>
        <w:p w:rsidR="00266A2E" w:rsidRPr="00DF22C8" w:rsidRDefault="00266A2E" w:rsidP="00266A2E">
          <w:pPr>
            <w:shd w:val="clear" w:color="auto" w:fill="F2F2F2" w:themeFill="background1" w:themeFillShade="F2"/>
            <w:spacing w:after="0" w:line="240" w:lineRule="auto"/>
            <w:rPr>
              <w:rStyle w:val="Emphaseple"/>
              <w:lang w:val="en-US"/>
            </w:rPr>
          </w:pPr>
          <w:sdt>
            <w:sdtPr>
              <w:rPr>
                <w:i/>
                <w:iCs/>
              </w:rPr>
              <w:id w:val="1005241295"/>
              <w:placeholder>
                <w:docPart w:val="A68CD69C09C54B36A1C43095C9BF289B"/>
              </w:placeholder>
            </w:sdtPr>
            <w:sdtEndPr>
              <w:rPr>
                <w:rStyle w:val="Titre5Car"/>
                <w:rFonts w:asciiTheme="majorHAnsi" w:eastAsiaTheme="majorEastAsia" w:hAnsiTheme="majorHAnsi" w:cstheme="majorBidi"/>
                <w:i w:val="0"/>
                <w:iCs w:val="0"/>
                <w:color w:val="2E74B5" w:themeColor="accent1" w:themeShade="BF"/>
              </w:rPr>
            </w:sdtEndPr>
            <w:sdtContent>
              <w:r w:rsidRPr="00DF22C8">
                <w:rPr>
                  <w:rStyle w:val="Titre5Car"/>
                  <w:lang w:val="en-US"/>
                </w:rPr>
                <w:t>reply :</w:t>
              </w:r>
              <w:r w:rsidRPr="00DF22C8">
                <w:rPr>
                  <w:rFonts w:ascii="Consolas" w:hAnsi="Consolas" w:cs="Consolas"/>
                  <w:color w:val="008000"/>
                  <w:sz w:val="19"/>
                  <w:szCs w:val="19"/>
                  <w:lang w:val="en-US"/>
                </w:rPr>
                <w:t xml:space="preserve"> </w:t>
              </w:r>
              <w:sdt>
                <w:sdtPr>
                  <w:rPr>
                    <w:i/>
                    <w:iCs/>
                  </w:rPr>
                  <w:id w:val="1308277163"/>
                  <w:placeholder>
                    <w:docPart w:val="AB0E1A1E861542709361938BE6A86B43"/>
                  </w:placeholder>
                </w:sdtPr>
                <w:sdtEndPr>
                  <w:rPr>
                    <w:rStyle w:val="Titre5Car"/>
                    <w:rFonts w:asciiTheme="majorHAnsi" w:eastAsiaTheme="majorEastAsia" w:hAnsiTheme="majorHAnsi" w:cstheme="majorBidi"/>
                    <w:i w:val="0"/>
                    <w:iCs w:val="0"/>
                    <w:color w:val="2E74B5" w:themeColor="accent1" w:themeShade="BF"/>
                  </w:rPr>
                </w:sdtEndPr>
                <w:sdtContent>
                  <w:r w:rsidR="00DF22C8" w:rsidRPr="007857A0">
                    <w:rPr>
                      <w:rFonts w:ascii="Consolas" w:hAnsi="Consolas" w:cs="Consolas"/>
                      <w:color w:val="008000"/>
                      <w:sz w:val="19"/>
                      <w:szCs w:val="19"/>
                      <w:lang w:val="en-US"/>
                    </w:rPr>
                    <w:t xml:space="preserve">EVENT </w:t>
                  </w:r>
                  <w:r w:rsidR="00DF22C8">
                    <w:rPr>
                      <w:rFonts w:ascii="Consolas" w:hAnsi="Consolas" w:cs="Consolas"/>
                      <w:color w:val="008000"/>
                      <w:sz w:val="19"/>
                      <w:szCs w:val="19"/>
                      <w:lang w:val="en-US"/>
                    </w:rPr>
                    <w:t xml:space="preserve">request_family_meteo_reply                                                    </w:t>
                  </w:r>
                  <w:r w:rsidR="00DF22C8" w:rsidRPr="007857A0">
                    <w:rPr>
                      <w:rFonts w:ascii="Consolas" w:hAnsi="Consolas" w:cs="Consolas"/>
                      <w:color w:val="008000"/>
                      <w:sz w:val="19"/>
                      <w:szCs w:val="19"/>
                      <w:lang w:val="en-US"/>
                    </w:rPr>
                    <w:tab/>
                    <w:t xml:space="preserve">EVENT </w:t>
                  </w:r>
                  <w:r w:rsidR="00DF22C8" w:rsidRPr="00DF22C8">
                    <w:rPr>
                      <w:rFonts w:ascii="Consolas" w:hAnsi="Consolas" w:cs="Consolas"/>
                      <w:color w:val="A31515"/>
                      <w:sz w:val="19"/>
                      <w:szCs w:val="19"/>
                      <w:lang w:val="en-US"/>
                    </w:rPr>
                    <w:t>request_family_meteo_</w:t>
                  </w:r>
                  <w:r w:rsidR="00DF22C8" w:rsidRPr="007857A0">
                    <w:rPr>
                      <w:rFonts w:ascii="Consolas" w:hAnsi="Consolas" w:cs="Consolas"/>
                      <w:color w:val="A31515"/>
                      <w:sz w:val="19"/>
                      <w:szCs w:val="19"/>
                      <w:lang w:val="en-US"/>
                    </w:rPr>
                    <w:t>err</w:t>
                  </w:r>
                  <w:r w:rsidR="00DF22C8">
                    <w:rPr>
                      <w:rFonts w:ascii="Consolas" w:hAnsi="Consolas" w:cs="Consolas"/>
                      <w:color w:val="A31515"/>
                      <w:sz w:val="19"/>
                      <w:szCs w:val="19"/>
                      <w:lang w:val="en-US"/>
                    </w:rPr>
                    <w:t xml:space="preserve"> </w:t>
                  </w:r>
                </w:sdtContent>
              </w:sdt>
            </w:sdtContent>
          </w:sdt>
          <w:r w:rsidRPr="00DF22C8">
            <w:rPr>
              <w:rStyle w:val="Titre5Car"/>
              <w:lang w:val="en-US"/>
            </w:rPr>
            <w:br/>
          </w:r>
        </w:p>
        <w:p w:rsidR="00266A2E" w:rsidRDefault="00096B3A" w:rsidP="00266A2E">
          <w:r>
            <w:rPr>
              <w:rStyle w:val="Emphaseple"/>
            </w:rPr>
            <w:t xml:space="preserve">Evènement a emmètre afin d’obtenir la météo relative à tous les membres d’une même famille.  </w:t>
          </w:r>
        </w:p>
      </w:sdtContent>
    </w:sdt>
    <w:p w:rsidR="003D10BE" w:rsidRDefault="003D10BE" w:rsidP="00653424"/>
    <w:p w:rsidR="00F1403E" w:rsidRPr="00F1403E" w:rsidRDefault="00F1403E" w:rsidP="00F1403E">
      <w:pPr>
        <w:pStyle w:val="Titre5"/>
        <w:rPr>
          <w:lang w:val="en-US"/>
        </w:rPr>
      </w:pPr>
      <w:r w:rsidRPr="00F1403E">
        <w:rPr>
          <w:lang w:val="en-US"/>
        </w:rPr>
        <w:t>EVENEMENTS SORTANT</w:t>
      </w:r>
    </w:p>
    <w:p w:rsidR="00F1403E" w:rsidRPr="00266A2E" w:rsidRDefault="00F1403E" w:rsidP="00F1403E">
      <w:pPr>
        <w:pStyle w:val="Titre2"/>
        <w:numPr>
          <w:ilvl w:val="0"/>
          <w:numId w:val="0"/>
        </w:numPr>
        <w:ind w:left="360"/>
        <w:rPr>
          <w:lang w:val="en-US"/>
        </w:rPr>
      </w:pPr>
      <w:r w:rsidRPr="00F1403E">
        <w:rPr>
          <w:lang w:val="en-US"/>
        </w:rPr>
        <w:t>request_family_meteo_reply</w:t>
      </w:r>
    </w:p>
    <w:sdt>
      <w:sdtPr>
        <w:id w:val="751394318"/>
        <w:placeholder>
          <w:docPart w:val="76EDCEFA11F347159D7E556438E4C28C"/>
        </w:placeholder>
      </w:sdtPr>
      <w:sdtEndPr>
        <w:rPr>
          <w:rStyle w:val="Titre5Car"/>
          <w:rFonts w:asciiTheme="majorHAnsi" w:eastAsiaTheme="majorEastAsia" w:hAnsiTheme="majorHAnsi" w:cstheme="majorBidi"/>
          <w:color w:val="2E74B5" w:themeColor="accent1" w:themeShade="BF"/>
        </w:rPr>
      </w:sdtEndPr>
      <w:sdtContent>
        <w:p w:rsidR="00F1403E" w:rsidRPr="00266A2E" w:rsidRDefault="00F1403E" w:rsidP="00F1403E">
          <w:pPr>
            <w:shd w:val="clear" w:color="auto" w:fill="F2F2F2" w:themeFill="background1" w:themeFillShade="F2"/>
            <w:rPr>
              <w:rFonts w:ascii="Consolas" w:hAnsi="Consolas" w:cs="Consolas"/>
              <w:color w:val="008000"/>
              <w:sz w:val="19"/>
              <w:szCs w:val="19"/>
              <w:lang w:val="en-US"/>
            </w:rPr>
          </w:pPr>
          <w:r w:rsidRPr="00266A2E">
            <w:rPr>
              <w:rStyle w:val="Titre5Car"/>
              <w:lang w:val="en-US"/>
            </w:rPr>
            <w:t>param:</w:t>
          </w:r>
          <w:r w:rsidRPr="003C431C">
            <w:rPr>
              <w:rFonts w:ascii="Consolas" w:hAnsi="Consolas" w:cs="Consolas"/>
              <w:color w:val="008000"/>
              <w:sz w:val="19"/>
              <w:szCs w:val="19"/>
            </w:rPr>
            <w:t xml:space="preserve"> </w:t>
          </w:r>
          <w:r w:rsidR="003C431C" w:rsidRPr="003C431C">
            <w:rPr>
              <w:rFonts w:ascii="Consolas" w:hAnsi="Consolas" w:cs="Consolas"/>
              <w:color w:val="008000"/>
              <w:sz w:val="19"/>
              <w:szCs w:val="19"/>
            </w:rPr>
            <w:t>Aucun</w:t>
          </w:r>
        </w:p>
        <w:p w:rsidR="00F1403E" w:rsidRPr="00430A8F" w:rsidRDefault="00F1403E" w:rsidP="00F1403E">
          <w:pPr>
            <w:shd w:val="clear" w:color="auto" w:fill="F2F2F2" w:themeFill="background1" w:themeFillShade="F2"/>
            <w:spacing w:after="0" w:line="240" w:lineRule="auto"/>
            <w:rPr>
              <w:rStyle w:val="Emphaseple"/>
            </w:rPr>
          </w:pPr>
          <w:sdt>
            <w:sdtPr>
              <w:rPr>
                <w:i/>
                <w:iCs/>
              </w:rPr>
              <w:id w:val="-2084832424"/>
              <w:placeholder>
                <w:docPart w:val="4ADC16B507054B26A4542FF033640879"/>
              </w:placeholder>
            </w:sdtPr>
            <w:sdtEndPr>
              <w:rPr>
                <w:rStyle w:val="Titre5Car"/>
                <w:rFonts w:asciiTheme="majorHAnsi" w:eastAsiaTheme="majorEastAsia" w:hAnsiTheme="majorHAnsi" w:cstheme="majorBidi"/>
                <w:i w:val="0"/>
                <w:iCs w:val="0"/>
                <w:color w:val="2E74B5" w:themeColor="accent1" w:themeShade="BF"/>
              </w:rPr>
            </w:sdtEndPr>
            <w:sdtContent>
              <w:r w:rsidRPr="00430A8F">
                <w:rPr>
                  <w:rStyle w:val="Titre5Car"/>
                </w:rPr>
                <w:t>reply :</w:t>
              </w:r>
              <w:r w:rsidRPr="00430A8F">
                <w:rPr>
                  <w:rFonts w:ascii="Consolas" w:hAnsi="Consolas" w:cs="Consolas"/>
                  <w:color w:val="008000"/>
                  <w:sz w:val="19"/>
                  <w:szCs w:val="19"/>
                </w:rPr>
                <w:t xml:space="preserve"> </w:t>
              </w:r>
              <w:r>
                <w:rPr>
                  <w:rFonts w:ascii="Consolas" w:hAnsi="Consolas" w:cs="Consolas"/>
                  <w:color w:val="008000"/>
                  <w:sz w:val="19"/>
                  <w:szCs w:val="19"/>
                </w:rPr>
                <w:t>JSON Message { ??? }</w:t>
              </w:r>
              <w:r w:rsidRPr="008B5DB3">
                <w:rPr>
                  <w:rStyle w:val="Titre5Car"/>
                </w:rPr>
                <w:t xml:space="preserve"> </w:t>
              </w:r>
            </w:sdtContent>
          </w:sdt>
          <w:r w:rsidRPr="00430A8F">
            <w:rPr>
              <w:rStyle w:val="Titre5Car"/>
            </w:rPr>
            <w:br/>
          </w:r>
        </w:p>
        <w:p w:rsidR="00F1403E" w:rsidRDefault="00F1403E" w:rsidP="00F1403E">
          <w:r>
            <w:rPr>
              <w:rStyle w:val="Emphaseple"/>
            </w:rPr>
            <w:t xml:space="preserve">Evènement a emmètre afin d’obtenir la météo relative à tous les membres d’une même famille.  </w:t>
          </w:r>
        </w:p>
      </w:sdtContent>
    </w:sdt>
    <w:p w:rsidR="00F1403E" w:rsidRDefault="00F1403E" w:rsidP="00653424"/>
    <w:p w:rsidR="00F1403E" w:rsidRPr="00266A2E" w:rsidRDefault="00F1403E" w:rsidP="00F1403E">
      <w:pPr>
        <w:pStyle w:val="Titre2"/>
        <w:numPr>
          <w:ilvl w:val="0"/>
          <w:numId w:val="0"/>
        </w:numPr>
        <w:ind w:left="360"/>
        <w:rPr>
          <w:lang w:val="en-US"/>
        </w:rPr>
      </w:pPr>
      <w:r w:rsidRPr="00266A2E">
        <w:rPr>
          <w:lang w:val="en-US"/>
        </w:rPr>
        <w:lastRenderedPageBreak/>
        <w:t>request_family_meteo</w:t>
      </w:r>
      <w:r>
        <w:rPr>
          <w:lang w:val="en-US"/>
        </w:rPr>
        <w:t>_err</w:t>
      </w:r>
    </w:p>
    <w:sdt>
      <w:sdtPr>
        <w:id w:val="-251438186"/>
        <w:placeholder>
          <w:docPart w:val="F361FE2C9C434280AC47F27DA03423E2"/>
        </w:placeholder>
      </w:sdtPr>
      <w:sdtEndPr>
        <w:rPr>
          <w:rStyle w:val="Titre5Car"/>
          <w:rFonts w:asciiTheme="majorHAnsi" w:eastAsiaTheme="majorEastAsia" w:hAnsiTheme="majorHAnsi" w:cstheme="majorBidi"/>
          <w:color w:val="2E74B5" w:themeColor="accent1" w:themeShade="BF"/>
        </w:rPr>
      </w:sdtEndPr>
      <w:sdtContent>
        <w:p w:rsidR="00F1403E" w:rsidRPr="00F1403E" w:rsidRDefault="00F1403E" w:rsidP="00F1403E">
          <w:pPr>
            <w:shd w:val="clear" w:color="auto" w:fill="F2F2F2" w:themeFill="background1" w:themeFillShade="F2"/>
            <w:rPr>
              <w:rStyle w:val="Titre5Car"/>
              <w:lang w:val="en-US"/>
            </w:rPr>
          </w:pPr>
          <w:r w:rsidRPr="00266A2E">
            <w:rPr>
              <w:rStyle w:val="Titre5Car"/>
              <w:lang w:val="en-US"/>
            </w:rPr>
            <w:t xml:space="preserve">param: </w:t>
          </w:r>
          <w:r w:rsidRPr="00F1403E">
            <w:rPr>
              <w:rFonts w:ascii="Consolas" w:hAnsi="Consolas" w:cs="Consolas"/>
              <w:color w:val="008000"/>
              <w:sz w:val="19"/>
              <w:szCs w:val="19"/>
            </w:rPr>
            <w:t>Aucun</w:t>
          </w:r>
        </w:p>
        <w:p w:rsidR="00F1403E" w:rsidRPr="00F1403E" w:rsidRDefault="00F1403E" w:rsidP="00F1403E">
          <w:pPr>
            <w:shd w:val="clear" w:color="auto" w:fill="F2F2F2" w:themeFill="background1" w:themeFillShade="F2"/>
            <w:spacing w:after="0" w:line="240" w:lineRule="auto"/>
            <w:rPr>
              <w:rStyle w:val="Emphaseple"/>
              <w:lang w:val="en-US"/>
            </w:rPr>
          </w:pPr>
          <w:sdt>
            <w:sdtPr>
              <w:rPr>
                <w:i/>
                <w:iCs/>
              </w:rPr>
              <w:id w:val="-834917612"/>
              <w:placeholder>
                <w:docPart w:val="F00C500D24094C9F985271E4CE98D8CC"/>
              </w:placeholder>
            </w:sdtPr>
            <w:sdtEndPr>
              <w:rPr>
                <w:rStyle w:val="Titre5Car"/>
                <w:rFonts w:asciiTheme="majorHAnsi" w:eastAsiaTheme="majorEastAsia" w:hAnsiTheme="majorHAnsi" w:cstheme="majorBidi"/>
                <w:i w:val="0"/>
                <w:iCs w:val="0"/>
                <w:color w:val="2E74B5" w:themeColor="accent1" w:themeShade="BF"/>
              </w:rPr>
            </w:sdtEndPr>
            <w:sdtContent>
              <w:r w:rsidRPr="00F1403E">
                <w:rPr>
                  <w:rStyle w:val="Titre5Car"/>
                  <w:lang w:val="en-US"/>
                </w:rPr>
                <w:t>reply :</w:t>
              </w:r>
              <w:r w:rsidRPr="00F1403E">
                <w:rPr>
                  <w:rFonts w:ascii="Consolas" w:hAnsi="Consolas" w:cs="Consolas"/>
                  <w:color w:val="008000"/>
                  <w:sz w:val="19"/>
                  <w:szCs w:val="19"/>
                  <w:lang w:val="en-US"/>
                </w:rPr>
                <w:t xml:space="preserve"> JSON error </w:t>
              </w:r>
            </w:sdtContent>
          </w:sdt>
          <w:r w:rsidRPr="00F1403E">
            <w:rPr>
              <w:rStyle w:val="Titre5Car"/>
              <w:lang w:val="en-US"/>
            </w:rPr>
            <w:br/>
          </w:r>
        </w:p>
        <w:p w:rsidR="00F1403E" w:rsidRDefault="00F1403E" w:rsidP="00F1403E">
          <w:r>
            <w:rPr>
              <w:rStyle w:val="Emphaseple"/>
            </w:rPr>
            <w:t xml:space="preserve">Evènement émis lors d’une erreur lors de la récupération de la météo. </w:t>
          </w:r>
        </w:p>
      </w:sdtContent>
    </w:sdt>
    <w:p w:rsidR="00D36FBB" w:rsidRDefault="00D36FBB" w:rsidP="00D36FBB">
      <w:pPr>
        <w:pStyle w:val="Titre1"/>
      </w:pPr>
      <w:r>
        <w:t>GOOGLE</w:t>
      </w:r>
    </w:p>
    <w:p w:rsidR="00D36FBB" w:rsidRPr="006E6132" w:rsidRDefault="00D36FBB" w:rsidP="00D36FBB">
      <w:pPr>
        <w:pStyle w:val="Titre5"/>
      </w:pPr>
      <w:r>
        <w:t>EVENEMENTS ENTRANT</w:t>
      </w:r>
    </w:p>
    <w:p w:rsidR="003706C8" w:rsidRPr="00B35A1C" w:rsidRDefault="00B35A1C" w:rsidP="003706C8">
      <w:pPr>
        <w:pStyle w:val="Titre2"/>
        <w:numPr>
          <w:ilvl w:val="0"/>
          <w:numId w:val="0"/>
        </w:numPr>
        <w:ind w:left="360"/>
        <w:rPr>
          <w:lang w:val="en-US"/>
        </w:rPr>
      </w:pPr>
      <w:r w:rsidRPr="00B35A1C">
        <w:rPr>
          <w:lang w:val="en-US"/>
        </w:rPr>
        <w:t>google_set_event</w:t>
      </w:r>
    </w:p>
    <w:sdt>
      <w:sdtPr>
        <w:id w:val="-1763825478"/>
        <w:placeholder>
          <w:docPart w:val="ED0D38565FDF4A09BCF60A9065743713"/>
        </w:placeholder>
      </w:sdtPr>
      <w:sdtEndPr>
        <w:rPr>
          <w:rStyle w:val="Titre5Car"/>
          <w:rFonts w:asciiTheme="majorHAnsi" w:eastAsiaTheme="majorEastAsia" w:hAnsiTheme="majorHAnsi" w:cstheme="majorBidi"/>
          <w:color w:val="2E74B5" w:themeColor="accent1" w:themeShade="BF"/>
        </w:rPr>
      </w:sdtEndPr>
      <w:sdtContent>
        <w:p w:rsidR="002E5313" w:rsidRPr="002E5313" w:rsidRDefault="003706C8" w:rsidP="00FB24C6">
          <w:pPr>
            <w:shd w:val="clear" w:color="auto" w:fill="F2F2F2" w:themeFill="background1" w:themeFillShade="F2"/>
            <w:spacing w:after="0" w:line="240" w:lineRule="auto"/>
            <w:rPr>
              <w:rFonts w:ascii="Consolas" w:hAnsi="Consolas" w:cs="Consolas"/>
              <w:color w:val="008000"/>
              <w:sz w:val="19"/>
              <w:szCs w:val="19"/>
              <w:lang w:val="en-US"/>
            </w:rPr>
          </w:pPr>
          <w:r w:rsidRPr="00266A2E">
            <w:rPr>
              <w:rStyle w:val="Titre5Car"/>
              <w:lang w:val="en-US"/>
            </w:rPr>
            <w:t xml:space="preserve">param: </w:t>
          </w:r>
          <w:r w:rsidR="002E5313" w:rsidRPr="002E5313">
            <w:rPr>
              <w:rFonts w:ascii="Consolas" w:hAnsi="Consolas" w:cs="Consolas"/>
              <w:color w:val="008000"/>
              <w:sz w:val="19"/>
              <w:szCs w:val="19"/>
              <w:lang w:val="en-US"/>
            </w:rPr>
            <w:t xml:space="preserve">JSON {token:, </w:t>
          </w:r>
          <w:r w:rsidR="00A25DE1">
            <w:rPr>
              <w:rFonts w:ascii="Consolas" w:hAnsi="Consolas" w:cs="Consolas"/>
              <w:color w:val="008000"/>
              <w:sz w:val="19"/>
              <w:szCs w:val="19"/>
              <w:lang w:val="en-US"/>
            </w:rPr>
            <w:t xml:space="preserve">code: </w:t>
          </w:r>
          <w:r w:rsidR="002E5313" w:rsidRPr="002E5313">
            <w:rPr>
              <w:rFonts w:ascii="Consolas" w:hAnsi="Consolas" w:cs="Consolas"/>
              <w:color w:val="008000"/>
              <w:sz w:val="19"/>
              <w:szCs w:val="19"/>
              <w:lang w:val="en-US"/>
            </w:rPr>
            <w:t>event : {</w:t>
          </w:r>
        </w:p>
        <w:p w:rsidR="002E5313" w:rsidRPr="002E5313" w:rsidRDefault="002E5313" w:rsidP="00FB24C6">
          <w:pPr>
            <w:shd w:val="clear" w:color="auto" w:fill="F2F2F2" w:themeFill="background1" w:themeFillShade="F2"/>
            <w:spacing w:after="0" w:line="240" w:lineRule="auto"/>
            <w:rPr>
              <w:rFonts w:ascii="Consolas" w:hAnsi="Consolas" w:cs="Consolas"/>
              <w:color w:val="008000"/>
              <w:sz w:val="19"/>
              <w:szCs w:val="19"/>
              <w:lang w:val="en-US"/>
            </w:rPr>
          </w:pPr>
          <w:r w:rsidRPr="002E5313">
            <w:rPr>
              <w:rFonts w:ascii="Consolas" w:hAnsi="Consolas" w:cs="Consolas"/>
              <w:color w:val="008000"/>
              <w:sz w:val="19"/>
              <w:szCs w:val="19"/>
              <w:lang w:val="en-US"/>
            </w:rPr>
            <w:t xml:space="preserve">                              'summary': 'Test API mylittleplaner',</w:t>
          </w:r>
        </w:p>
        <w:p w:rsidR="002E5313" w:rsidRPr="002E5313" w:rsidRDefault="002E5313" w:rsidP="00FB24C6">
          <w:pPr>
            <w:shd w:val="clear" w:color="auto" w:fill="F2F2F2" w:themeFill="background1" w:themeFillShade="F2"/>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 xml:space="preserve">                             </w:t>
          </w:r>
          <w:r w:rsidRPr="002E5313">
            <w:rPr>
              <w:rFonts w:ascii="Consolas" w:hAnsi="Consolas" w:cs="Consolas"/>
              <w:color w:val="008000"/>
              <w:sz w:val="19"/>
              <w:szCs w:val="19"/>
              <w:lang w:val="en-US"/>
            </w:rPr>
            <w:t xml:space="preserve"> 'location': 'CPE Lyon',</w:t>
          </w:r>
        </w:p>
        <w:p w:rsidR="002E5313" w:rsidRPr="001B3C24" w:rsidRDefault="002E5313" w:rsidP="00FB24C6">
          <w:pPr>
            <w:shd w:val="clear" w:color="auto" w:fill="F2F2F2" w:themeFill="background1" w:themeFillShade="F2"/>
            <w:spacing w:after="0" w:line="240" w:lineRule="auto"/>
            <w:rPr>
              <w:rFonts w:ascii="Consolas" w:hAnsi="Consolas" w:cs="Consolas"/>
              <w:color w:val="008000"/>
              <w:sz w:val="19"/>
              <w:szCs w:val="19"/>
            </w:rPr>
          </w:pPr>
          <w:r w:rsidRPr="001B3C24">
            <w:rPr>
              <w:rFonts w:ascii="Consolas" w:hAnsi="Consolas" w:cs="Consolas"/>
              <w:color w:val="008000"/>
              <w:sz w:val="19"/>
              <w:szCs w:val="19"/>
            </w:rPr>
            <w:t xml:space="preserve">                             </w:t>
          </w:r>
          <w:r w:rsidRPr="001B3C24">
            <w:rPr>
              <w:rFonts w:ascii="Consolas" w:hAnsi="Consolas" w:cs="Consolas"/>
              <w:color w:val="008000"/>
              <w:sz w:val="19"/>
              <w:szCs w:val="19"/>
            </w:rPr>
            <w:t xml:space="preserve"> 'description':</w:t>
          </w:r>
          <w:r w:rsidRPr="001B3C24">
            <w:rPr>
              <w:rFonts w:ascii="Consolas" w:hAnsi="Consolas" w:cs="Consolas"/>
              <w:color w:val="008000"/>
              <w:sz w:val="19"/>
              <w:szCs w:val="19"/>
            </w:rPr>
            <w:t xml:space="preserve"> 'Description ici</w:t>
          </w:r>
          <w:r w:rsidRPr="001B3C24">
            <w:rPr>
              <w:rFonts w:ascii="Consolas" w:hAnsi="Consolas" w:cs="Consolas"/>
              <w:color w:val="008000"/>
              <w:sz w:val="19"/>
              <w:szCs w:val="19"/>
            </w:rPr>
            <w:t>',</w:t>
          </w:r>
        </w:p>
        <w:p w:rsidR="002E5313" w:rsidRPr="001B3C24" w:rsidRDefault="002E5313" w:rsidP="00FB24C6">
          <w:pPr>
            <w:shd w:val="clear" w:color="auto" w:fill="F2F2F2" w:themeFill="background1" w:themeFillShade="F2"/>
            <w:spacing w:after="0" w:line="240" w:lineRule="auto"/>
            <w:rPr>
              <w:rFonts w:ascii="Consolas" w:hAnsi="Consolas" w:cs="Consolas"/>
              <w:color w:val="008000"/>
              <w:sz w:val="19"/>
              <w:szCs w:val="19"/>
            </w:rPr>
          </w:pPr>
          <w:r w:rsidRPr="001B3C24">
            <w:rPr>
              <w:rFonts w:ascii="Consolas" w:hAnsi="Consolas" w:cs="Consolas"/>
              <w:color w:val="008000"/>
              <w:sz w:val="19"/>
              <w:szCs w:val="19"/>
            </w:rPr>
            <w:t xml:space="preserve">                              </w:t>
          </w:r>
          <w:r w:rsidRPr="001B3C24">
            <w:rPr>
              <w:rFonts w:ascii="Consolas" w:hAnsi="Consolas" w:cs="Consolas"/>
              <w:color w:val="008000"/>
              <w:sz w:val="19"/>
              <w:szCs w:val="19"/>
            </w:rPr>
            <w:t>'start': {</w:t>
          </w:r>
        </w:p>
        <w:p w:rsidR="002E5313" w:rsidRPr="001B3C24" w:rsidRDefault="002E5313" w:rsidP="00FB24C6">
          <w:pPr>
            <w:shd w:val="clear" w:color="auto" w:fill="F2F2F2" w:themeFill="background1" w:themeFillShade="F2"/>
            <w:spacing w:after="0" w:line="240" w:lineRule="auto"/>
            <w:rPr>
              <w:rFonts w:ascii="Consolas" w:hAnsi="Consolas" w:cs="Consolas"/>
              <w:color w:val="008000"/>
              <w:sz w:val="19"/>
              <w:szCs w:val="19"/>
            </w:rPr>
          </w:pPr>
          <w:r w:rsidRPr="001B3C24">
            <w:rPr>
              <w:rFonts w:ascii="Consolas" w:hAnsi="Consolas" w:cs="Consolas"/>
              <w:color w:val="008000"/>
              <w:sz w:val="19"/>
              <w:szCs w:val="19"/>
            </w:rPr>
            <w:t xml:space="preserve">                              </w:t>
          </w:r>
          <w:r w:rsidRPr="001B3C24">
            <w:rPr>
              <w:rFonts w:ascii="Consolas" w:hAnsi="Consolas" w:cs="Consolas"/>
              <w:color w:val="008000"/>
              <w:sz w:val="19"/>
              <w:szCs w:val="19"/>
            </w:rPr>
            <w:t>'dateTime': '2018-01-15T09:10:00',</w:t>
          </w:r>
        </w:p>
        <w:p w:rsidR="002E5313" w:rsidRPr="001B3C24" w:rsidRDefault="002E5313" w:rsidP="00FB24C6">
          <w:pPr>
            <w:shd w:val="clear" w:color="auto" w:fill="F2F2F2" w:themeFill="background1" w:themeFillShade="F2"/>
            <w:spacing w:after="0" w:line="240" w:lineRule="auto"/>
            <w:rPr>
              <w:rFonts w:ascii="Consolas" w:hAnsi="Consolas" w:cs="Consolas"/>
              <w:color w:val="008000"/>
              <w:sz w:val="19"/>
              <w:szCs w:val="19"/>
            </w:rPr>
          </w:pPr>
          <w:r w:rsidRPr="001B3C24">
            <w:rPr>
              <w:rFonts w:ascii="Consolas" w:hAnsi="Consolas" w:cs="Consolas"/>
              <w:color w:val="008000"/>
              <w:sz w:val="19"/>
              <w:szCs w:val="19"/>
            </w:rPr>
            <w:t xml:space="preserve">                              'timeZone': </w:t>
          </w:r>
          <w:r w:rsidR="001B3C24" w:rsidRPr="001B3C24">
            <w:rPr>
              <w:rFonts w:ascii="Consolas" w:hAnsi="Consolas" w:cs="Consolas"/>
              <w:color w:val="008000"/>
              <w:sz w:val="19"/>
              <w:szCs w:val="19"/>
            </w:rPr>
            <w:t>'Europe</w:t>
          </w:r>
          <w:r w:rsidRPr="001B3C24">
            <w:rPr>
              <w:rFonts w:ascii="Consolas" w:hAnsi="Consolas" w:cs="Consolas"/>
              <w:color w:val="008000"/>
              <w:sz w:val="19"/>
              <w:szCs w:val="19"/>
            </w:rPr>
            <w:t>/</w:t>
          </w:r>
          <w:r w:rsidR="001B3C24" w:rsidRPr="001B3C24">
            <w:rPr>
              <w:rFonts w:ascii="Consolas" w:hAnsi="Consolas" w:cs="Consolas"/>
              <w:color w:val="008000"/>
              <w:sz w:val="19"/>
              <w:szCs w:val="19"/>
            </w:rPr>
            <w:t>Paris</w:t>
          </w:r>
          <w:r w:rsidRPr="001B3C24">
            <w:rPr>
              <w:rFonts w:ascii="Consolas" w:hAnsi="Consolas" w:cs="Consolas"/>
              <w:color w:val="008000"/>
              <w:sz w:val="19"/>
              <w:szCs w:val="19"/>
            </w:rPr>
            <w:t>',</w:t>
          </w:r>
        </w:p>
        <w:p w:rsidR="002E5313" w:rsidRPr="002E5313" w:rsidRDefault="002E5313" w:rsidP="00FB24C6">
          <w:pPr>
            <w:shd w:val="clear" w:color="auto" w:fill="F2F2F2" w:themeFill="background1" w:themeFillShade="F2"/>
            <w:spacing w:after="0" w:line="240" w:lineRule="auto"/>
            <w:rPr>
              <w:rFonts w:ascii="Consolas" w:hAnsi="Consolas" w:cs="Consolas"/>
              <w:color w:val="008000"/>
              <w:sz w:val="19"/>
              <w:szCs w:val="19"/>
              <w:lang w:val="en-US"/>
            </w:rPr>
          </w:pPr>
          <w:r w:rsidRPr="001B3C24">
            <w:rPr>
              <w:rFonts w:ascii="Consolas" w:hAnsi="Consolas" w:cs="Consolas"/>
              <w:color w:val="008000"/>
              <w:sz w:val="19"/>
              <w:szCs w:val="19"/>
            </w:rPr>
            <w:t xml:space="preserve">                                                            </w:t>
          </w:r>
          <w:r w:rsidRPr="002E5313">
            <w:rPr>
              <w:rFonts w:ascii="Consolas" w:hAnsi="Consolas" w:cs="Consolas"/>
              <w:color w:val="008000"/>
              <w:sz w:val="19"/>
              <w:szCs w:val="19"/>
              <w:lang w:val="en-US"/>
            </w:rPr>
            <w:t>},</w:t>
          </w:r>
        </w:p>
        <w:p w:rsidR="002E5313" w:rsidRPr="00FB24C6" w:rsidRDefault="002E5313" w:rsidP="00FB24C6">
          <w:pPr>
            <w:shd w:val="clear" w:color="auto" w:fill="F2F2F2" w:themeFill="background1" w:themeFillShade="F2"/>
            <w:spacing w:after="0" w:line="240" w:lineRule="auto"/>
            <w:rPr>
              <w:rFonts w:ascii="Consolas" w:hAnsi="Consolas" w:cs="Consolas"/>
              <w:color w:val="008000"/>
              <w:sz w:val="19"/>
              <w:szCs w:val="19"/>
              <w:lang w:val="en-US"/>
            </w:rPr>
          </w:pPr>
          <w:r w:rsidRPr="00FB24C6">
            <w:rPr>
              <w:rFonts w:ascii="Consolas" w:hAnsi="Consolas" w:cs="Consolas"/>
              <w:color w:val="008000"/>
              <w:sz w:val="19"/>
              <w:szCs w:val="19"/>
              <w:lang w:val="en-US"/>
            </w:rPr>
            <w:t xml:space="preserve">   </w:t>
          </w:r>
          <w:r w:rsidRPr="00FB24C6">
            <w:rPr>
              <w:rFonts w:ascii="Consolas" w:hAnsi="Consolas" w:cs="Consolas"/>
              <w:color w:val="008000"/>
              <w:sz w:val="19"/>
              <w:szCs w:val="19"/>
              <w:lang w:val="en-US"/>
            </w:rPr>
            <w:t xml:space="preserve">                          </w:t>
          </w:r>
          <w:r w:rsidRPr="00FB24C6">
            <w:rPr>
              <w:rFonts w:ascii="Consolas" w:hAnsi="Consolas" w:cs="Consolas"/>
              <w:color w:val="008000"/>
              <w:sz w:val="19"/>
              <w:szCs w:val="19"/>
              <w:lang w:val="en-US"/>
            </w:rPr>
            <w:t xml:space="preserve"> 'end': {</w:t>
          </w:r>
        </w:p>
        <w:p w:rsidR="002E5313" w:rsidRPr="00FB24C6" w:rsidRDefault="002E5313" w:rsidP="00FB24C6">
          <w:pPr>
            <w:shd w:val="clear" w:color="auto" w:fill="F2F2F2" w:themeFill="background1" w:themeFillShade="F2"/>
            <w:spacing w:after="0" w:line="240" w:lineRule="auto"/>
            <w:rPr>
              <w:rFonts w:ascii="Consolas" w:hAnsi="Consolas" w:cs="Consolas"/>
              <w:color w:val="008000"/>
              <w:sz w:val="19"/>
              <w:szCs w:val="19"/>
              <w:lang w:val="en-US"/>
            </w:rPr>
          </w:pPr>
          <w:r w:rsidRPr="00FB24C6">
            <w:rPr>
              <w:rFonts w:ascii="Consolas" w:hAnsi="Consolas" w:cs="Consolas"/>
              <w:color w:val="008000"/>
              <w:sz w:val="19"/>
              <w:szCs w:val="19"/>
              <w:lang w:val="en-US"/>
            </w:rPr>
            <w:t xml:space="preserve">                              'dateTime': '2018-01-15T17:12:00',</w:t>
          </w:r>
        </w:p>
        <w:p w:rsidR="002E5313" w:rsidRPr="00FB24C6" w:rsidRDefault="002E5313" w:rsidP="00FB24C6">
          <w:pPr>
            <w:shd w:val="clear" w:color="auto" w:fill="F2F2F2" w:themeFill="background1" w:themeFillShade="F2"/>
            <w:spacing w:after="0" w:line="240" w:lineRule="auto"/>
            <w:rPr>
              <w:rFonts w:ascii="Consolas" w:hAnsi="Consolas" w:cs="Consolas"/>
              <w:color w:val="008000"/>
              <w:sz w:val="19"/>
              <w:szCs w:val="19"/>
              <w:lang w:val="en-US"/>
            </w:rPr>
          </w:pPr>
          <w:r w:rsidRPr="00FB24C6">
            <w:rPr>
              <w:rFonts w:ascii="Consolas" w:hAnsi="Consolas" w:cs="Consolas"/>
              <w:color w:val="008000"/>
              <w:sz w:val="19"/>
              <w:szCs w:val="19"/>
              <w:lang w:val="en-US"/>
            </w:rPr>
            <w:t xml:space="preserve">                              </w:t>
          </w:r>
          <w:r w:rsidR="001B3C24">
            <w:rPr>
              <w:rFonts w:ascii="Consolas" w:hAnsi="Consolas" w:cs="Consolas"/>
              <w:color w:val="008000"/>
              <w:sz w:val="19"/>
              <w:szCs w:val="19"/>
              <w:lang w:val="en-US"/>
            </w:rPr>
            <w:t>'timeZone': 'Europe</w:t>
          </w:r>
          <w:r w:rsidRPr="00FB24C6">
            <w:rPr>
              <w:rFonts w:ascii="Consolas" w:hAnsi="Consolas" w:cs="Consolas"/>
              <w:color w:val="008000"/>
              <w:sz w:val="19"/>
              <w:szCs w:val="19"/>
              <w:lang w:val="en-US"/>
            </w:rPr>
            <w:t>/</w:t>
          </w:r>
          <w:r w:rsidR="001B3C24">
            <w:rPr>
              <w:rFonts w:ascii="Consolas" w:hAnsi="Consolas" w:cs="Consolas"/>
              <w:color w:val="008000"/>
              <w:sz w:val="19"/>
              <w:szCs w:val="19"/>
              <w:lang w:val="en-US"/>
            </w:rPr>
            <w:t>Paris</w:t>
          </w:r>
          <w:r w:rsidRPr="00FB24C6">
            <w:rPr>
              <w:rFonts w:ascii="Consolas" w:hAnsi="Consolas" w:cs="Consolas"/>
              <w:color w:val="008000"/>
              <w:sz w:val="19"/>
              <w:szCs w:val="19"/>
              <w:lang w:val="en-US"/>
            </w:rPr>
            <w:t>',</w:t>
          </w:r>
        </w:p>
        <w:p w:rsidR="002E5313" w:rsidRPr="00FB24C6" w:rsidRDefault="002E5313" w:rsidP="00FB24C6">
          <w:pPr>
            <w:shd w:val="clear" w:color="auto" w:fill="F2F2F2" w:themeFill="background1" w:themeFillShade="F2"/>
            <w:spacing w:after="0" w:line="240" w:lineRule="auto"/>
            <w:rPr>
              <w:rFonts w:ascii="Consolas" w:hAnsi="Consolas" w:cs="Consolas"/>
              <w:color w:val="008000"/>
              <w:sz w:val="19"/>
              <w:szCs w:val="19"/>
              <w:lang w:val="en-US"/>
            </w:rPr>
          </w:pPr>
          <w:r w:rsidRPr="00FB24C6">
            <w:rPr>
              <w:rFonts w:ascii="Consolas" w:hAnsi="Consolas" w:cs="Consolas"/>
              <w:color w:val="008000"/>
              <w:sz w:val="19"/>
              <w:szCs w:val="19"/>
              <w:lang w:val="en-US"/>
            </w:rPr>
            <w:t xml:space="preserve">                                                            },</w:t>
          </w:r>
        </w:p>
        <w:p w:rsidR="002E5313" w:rsidRPr="002E5313" w:rsidRDefault="002E5313" w:rsidP="00FB24C6">
          <w:pPr>
            <w:shd w:val="clear" w:color="auto" w:fill="F2F2F2" w:themeFill="background1" w:themeFillShade="F2"/>
            <w:spacing w:after="0" w:line="240" w:lineRule="auto"/>
            <w:rPr>
              <w:rFonts w:ascii="Consolas" w:hAnsi="Consolas" w:cs="Consolas"/>
              <w:color w:val="008000"/>
              <w:sz w:val="19"/>
              <w:szCs w:val="19"/>
              <w:lang w:val="en-US"/>
            </w:rPr>
          </w:pPr>
          <w:r w:rsidRPr="002E5313">
            <w:rPr>
              <w:rFonts w:ascii="Consolas" w:hAnsi="Consolas" w:cs="Consolas"/>
              <w:color w:val="008000"/>
              <w:sz w:val="19"/>
              <w:szCs w:val="19"/>
              <w:lang w:val="en-US"/>
            </w:rPr>
            <w:t xml:space="preserve">                              </w:t>
          </w:r>
          <w:r w:rsidRPr="002E5313">
            <w:rPr>
              <w:rFonts w:ascii="Consolas" w:hAnsi="Consolas" w:cs="Consolas"/>
              <w:color w:val="008000"/>
              <w:sz w:val="19"/>
              <w:szCs w:val="19"/>
              <w:lang w:val="en-US"/>
            </w:rPr>
            <w:t>'attendees': [</w:t>
          </w:r>
        </w:p>
        <w:p w:rsidR="002E5313" w:rsidRPr="002E5313" w:rsidRDefault="002E5313" w:rsidP="00FB24C6">
          <w:pPr>
            <w:shd w:val="clear" w:color="auto" w:fill="F2F2F2" w:themeFill="background1" w:themeFillShade="F2"/>
            <w:spacing w:after="0" w:line="240" w:lineRule="auto"/>
            <w:rPr>
              <w:rFonts w:ascii="Consolas" w:hAnsi="Consolas" w:cs="Consolas"/>
              <w:color w:val="008000"/>
              <w:sz w:val="19"/>
              <w:szCs w:val="19"/>
              <w:lang w:val="en-US"/>
            </w:rPr>
          </w:pPr>
          <w:r w:rsidRPr="002E5313">
            <w:rPr>
              <w:rFonts w:ascii="Consolas" w:hAnsi="Consolas" w:cs="Consolas"/>
              <w:color w:val="008000"/>
              <w:sz w:val="19"/>
              <w:szCs w:val="19"/>
              <w:lang w:val="en-US"/>
            </w:rPr>
            <w:t xml:space="preserve"> </w:t>
          </w:r>
          <w:r w:rsidRPr="002E5313">
            <w:rPr>
              <w:rFonts w:ascii="Consolas" w:hAnsi="Consolas" w:cs="Consolas"/>
              <w:color w:val="008000"/>
              <w:sz w:val="19"/>
              <w:szCs w:val="19"/>
              <w:lang w:val="en-US"/>
            </w:rPr>
            <w:t xml:space="preserve">                  </w:t>
          </w:r>
          <w:r w:rsidRPr="002E5313">
            <w:rPr>
              <w:rFonts w:ascii="Consolas" w:hAnsi="Consolas" w:cs="Consolas"/>
              <w:color w:val="008000"/>
              <w:sz w:val="19"/>
              <w:szCs w:val="19"/>
              <w:lang w:val="en-US"/>
            </w:rPr>
            <w:t xml:space="preserve">                            { 'email': 'hs.subtil@gmail.com' },</w:t>
          </w:r>
        </w:p>
        <w:p w:rsidR="002E5313" w:rsidRPr="008C5879" w:rsidRDefault="002E5313" w:rsidP="00FB24C6">
          <w:pPr>
            <w:shd w:val="clear" w:color="auto" w:fill="F2F2F2" w:themeFill="background1" w:themeFillShade="F2"/>
            <w:spacing w:after="0" w:line="240" w:lineRule="auto"/>
            <w:rPr>
              <w:rFonts w:ascii="Consolas" w:hAnsi="Consolas" w:cs="Consolas"/>
              <w:color w:val="008000"/>
              <w:sz w:val="19"/>
              <w:szCs w:val="19"/>
              <w:lang w:val="en-US"/>
            </w:rPr>
          </w:pPr>
          <w:r w:rsidRPr="002E5313">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                               </w:t>
          </w:r>
          <w:r w:rsidRPr="008C5879">
            <w:rPr>
              <w:rFonts w:ascii="Consolas" w:hAnsi="Consolas" w:cs="Consolas"/>
              <w:color w:val="008000"/>
              <w:sz w:val="19"/>
              <w:szCs w:val="19"/>
              <w:lang w:val="en-US"/>
            </w:rPr>
            <w:t>{ 'email': 'mylittleplaner@gmail.com' },</w:t>
          </w:r>
        </w:p>
        <w:p w:rsidR="002E5313" w:rsidRPr="008C5879" w:rsidRDefault="002E5313" w:rsidP="00FB24C6">
          <w:pPr>
            <w:shd w:val="clear" w:color="auto" w:fill="F2F2F2" w:themeFill="background1" w:themeFillShade="F2"/>
            <w:spacing w:after="0" w:line="240" w:lineRule="auto"/>
            <w:rPr>
              <w:rFonts w:ascii="Consolas" w:hAnsi="Consolas" w:cs="Consolas"/>
              <w:color w:val="008000"/>
              <w:sz w:val="19"/>
              <w:szCs w:val="19"/>
              <w:lang w:val="en-US"/>
            </w:rPr>
          </w:pPr>
          <w:r w:rsidRPr="008C5879">
            <w:rPr>
              <w:rFonts w:ascii="Consolas" w:hAnsi="Consolas" w:cs="Consolas"/>
              <w:color w:val="008000"/>
              <w:sz w:val="19"/>
              <w:szCs w:val="19"/>
              <w:lang w:val="en-US"/>
            </w:rPr>
            <w:t xml:space="preserve">                    </w:t>
          </w:r>
          <w:r w:rsidRPr="008C5879">
            <w:rPr>
              <w:rFonts w:ascii="Consolas" w:hAnsi="Consolas" w:cs="Consolas"/>
              <w:color w:val="008000"/>
              <w:sz w:val="19"/>
              <w:szCs w:val="19"/>
              <w:lang w:val="en-US"/>
            </w:rPr>
            <w:t xml:space="preserve">           </w:t>
          </w:r>
          <w:r w:rsidRPr="008C5879">
            <w:rPr>
              <w:rFonts w:ascii="Consolas" w:hAnsi="Consolas" w:cs="Consolas"/>
              <w:color w:val="008000"/>
              <w:sz w:val="19"/>
              <w:szCs w:val="19"/>
              <w:lang w:val="en-US"/>
            </w:rPr>
            <w:t xml:space="preserve">            ]</w:t>
          </w:r>
        </w:p>
        <w:p w:rsidR="003706C8" w:rsidRDefault="002E5313" w:rsidP="00FB24C6">
          <w:pPr>
            <w:shd w:val="clear" w:color="auto" w:fill="F2F2F2" w:themeFill="background1" w:themeFillShade="F2"/>
            <w:spacing w:after="0" w:line="240" w:lineRule="auto"/>
            <w:rPr>
              <w:rFonts w:ascii="Consolas" w:hAnsi="Consolas" w:cs="Consolas"/>
              <w:color w:val="008000"/>
              <w:sz w:val="19"/>
              <w:szCs w:val="19"/>
              <w:lang w:val="en-US"/>
            </w:rPr>
          </w:pPr>
          <w:r w:rsidRPr="008C5879">
            <w:rPr>
              <w:rFonts w:ascii="Consolas" w:hAnsi="Consolas" w:cs="Consolas"/>
              <w:color w:val="008000"/>
              <w:sz w:val="19"/>
              <w:szCs w:val="19"/>
              <w:lang w:val="en-US"/>
            </w:rPr>
            <w:t xml:space="preserve">    </w:t>
          </w:r>
          <w:r w:rsidRPr="008C5879">
            <w:rPr>
              <w:rFonts w:ascii="Consolas" w:hAnsi="Consolas" w:cs="Consolas"/>
              <w:color w:val="008000"/>
              <w:sz w:val="19"/>
              <w:szCs w:val="19"/>
              <w:lang w:val="en-US"/>
            </w:rPr>
            <w:t xml:space="preserve">                           </w:t>
          </w:r>
          <w:r w:rsidRPr="008C5879">
            <w:rPr>
              <w:rFonts w:ascii="Consolas" w:hAnsi="Consolas" w:cs="Consolas"/>
              <w:color w:val="008000"/>
              <w:sz w:val="19"/>
              <w:szCs w:val="19"/>
              <w:lang w:val="en-US"/>
            </w:rPr>
            <w:t xml:space="preserve"> }</w:t>
          </w:r>
        </w:p>
        <w:p w:rsidR="005B7BDA" w:rsidRPr="00DB352D" w:rsidRDefault="005B7BDA" w:rsidP="005B7BDA">
          <w:pPr>
            <w:shd w:val="clear" w:color="auto" w:fill="F2F2F2" w:themeFill="background1" w:themeFillShade="F2"/>
            <w:rPr>
              <w:rStyle w:val="Titre5Car"/>
            </w:rPr>
          </w:pPr>
          <w:r w:rsidRPr="00DB352D">
            <w:rPr>
              <w:rFonts w:ascii="Consolas" w:hAnsi="Consolas" w:cs="Consolas"/>
              <w:color w:val="008000"/>
              <w:sz w:val="19"/>
              <w:szCs w:val="19"/>
            </w:rPr>
            <w:t>Code is family code.</w:t>
          </w:r>
        </w:p>
        <w:p w:rsidR="005B7BDA" w:rsidRPr="00F1403E" w:rsidRDefault="005B7BDA" w:rsidP="00FB24C6">
          <w:pPr>
            <w:shd w:val="clear" w:color="auto" w:fill="F2F2F2" w:themeFill="background1" w:themeFillShade="F2"/>
            <w:spacing w:after="0" w:line="240" w:lineRule="auto"/>
            <w:rPr>
              <w:rStyle w:val="Titre5Car"/>
              <w:lang w:val="en-US"/>
            </w:rPr>
          </w:pPr>
        </w:p>
        <w:p w:rsidR="003706C8" w:rsidRPr="008C5879" w:rsidRDefault="003706C8" w:rsidP="003706C8">
          <w:pPr>
            <w:shd w:val="clear" w:color="auto" w:fill="F2F2F2" w:themeFill="background1" w:themeFillShade="F2"/>
            <w:spacing w:after="0" w:line="240" w:lineRule="auto"/>
            <w:rPr>
              <w:rStyle w:val="Emphaseple"/>
              <w:lang w:val="en-US"/>
            </w:rPr>
          </w:pPr>
          <w:sdt>
            <w:sdtPr>
              <w:rPr>
                <w:i/>
                <w:iCs/>
              </w:rPr>
              <w:id w:val="-1068030531"/>
              <w:placeholder>
                <w:docPart w:val="AE51F98C03CB4408B8542178238DB8E3"/>
              </w:placeholder>
            </w:sdtPr>
            <w:sdtEndPr>
              <w:rPr>
                <w:rStyle w:val="Titre5Car"/>
                <w:rFonts w:asciiTheme="majorHAnsi" w:eastAsiaTheme="majorEastAsia" w:hAnsiTheme="majorHAnsi" w:cstheme="majorBidi"/>
                <w:i w:val="0"/>
                <w:iCs w:val="0"/>
                <w:color w:val="2E74B5" w:themeColor="accent1" w:themeShade="BF"/>
              </w:rPr>
            </w:sdtEndPr>
            <w:sdtContent>
              <w:r w:rsidRPr="008C5879">
                <w:rPr>
                  <w:rStyle w:val="Titre5Car"/>
                  <w:lang w:val="en-US"/>
                </w:rPr>
                <w:t>reply :</w:t>
              </w:r>
              <w:r w:rsidRPr="008C5879">
                <w:rPr>
                  <w:rFonts w:ascii="Consolas" w:hAnsi="Consolas" w:cs="Consolas"/>
                  <w:color w:val="008000"/>
                  <w:sz w:val="19"/>
                  <w:szCs w:val="19"/>
                  <w:lang w:val="en-US"/>
                </w:rPr>
                <w:t xml:space="preserve"> </w:t>
              </w:r>
              <w:r w:rsidR="008C5879" w:rsidRPr="008C5879">
                <w:rPr>
                  <w:rFonts w:ascii="Consolas" w:hAnsi="Consolas" w:cs="Consolas"/>
                  <w:color w:val="008000"/>
                  <w:sz w:val="19"/>
                  <w:szCs w:val="19"/>
                  <w:lang w:val="en-US"/>
                </w:rPr>
                <w:t>EVENT</w:t>
              </w:r>
              <w:r w:rsidRPr="008C5879">
                <w:rPr>
                  <w:rFonts w:ascii="Consolas" w:hAnsi="Consolas" w:cs="Consolas"/>
                  <w:color w:val="008000"/>
                  <w:sz w:val="19"/>
                  <w:szCs w:val="19"/>
                  <w:lang w:val="en-US"/>
                </w:rPr>
                <w:t xml:space="preserve"> </w:t>
              </w:r>
              <w:r w:rsidR="008C5879" w:rsidRPr="00EA19D5">
                <w:rPr>
                  <w:rFonts w:ascii="Consolas" w:hAnsi="Consolas" w:cs="Consolas"/>
                  <w:color w:val="FF0000"/>
                  <w:sz w:val="19"/>
                  <w:szCs w:val="19"/>
                  <w:lang w:val="en-US"/>
                </w:rPr>
                <w:t>google_set_event_</w:t>
              </w:r>
              <w:r w:rsidRPr="00EA19D5">
                <w:rPr>
                  <w:rFonts w:ascii="Consolas" w:hAnsi="Consolas" w:cs="Consolas"/>
                  <w:color w:val="FF0000"/>
                  <w:sz w:val="19"/>
                  <w:szCs w:val="19"/>
                  <w:lang w:val="en-US"/>
                </w:rPr>
                <w:t>err</w:t>
              </w:r>
              <w:r w:rsidRPr="008C5879">
                <w:rPr>
                  <w:rFonts w:ascii="Consolas" w:hAnsi="Consolas" w:cs="Consolas"/>
                  <w:color w:val="008000"/>
                  <w:sz w:val="19"/>
                  <w:szCs w:val="19"/>
                  <w:lang w:val="en-US"/>
                </w:rPr>
                <w:t xml:space="preserve"> </w:t>
              </w:r>
            </w:sdtContent>
          </w:sdt>
          <w:r w:rsidRPr="008C5879">
            <w:rPr>
              <w:rStyle w:val="Titre5Car"/>
              <w:lang w:val="en-US"/>
            </w:rPr>
            <w:br/>
          </w:r>
        </w:p>
        <w:p w:rsidR="003706C8" w:rsidRDefault="003706C8" w:rsidP="003706C8">
          <w:r>
            <w:rPr>
              <w:rStyle w:val="Emphaseple"/>
            </w:rPr>
            <w:t xml:space="preserve">Evènement émis </w:t>
          </w:r>
          <w:r w:rsidR="00A25DE1">
            <w:rPr>
              <w:rStyle w:val="Emphaseple"/>
            </w:rPr>
            <w:t xml:space="preserve">pour créer un événement pour une famille. </w:t>
          </w:r>
          <w:r>
            <w:rPr>
              <w:rStyle w:val="Emphaseple"/>
            </w:rPr>
            <w:t xml:space="preserve"> </w:t>
          </w:r>
        </w:p>
      </w:sdtContent>
    </w:sdt>
    <w:p w:rsidR="003706C8" w:rsidRPr="00FB24C6" w:rsidRDefault="00B35A1C" w:rsidP="003706C8">
      <w:pPr>
        <w:pStyle w:val="Titre2"/>
        <w:numPr>
          <w:ilvl w:val="0"/>
          <w:numId w:val="0"/>
        </w:numPr>
        <w:ind w:left="360"/>
      </w:pPr>
      <w:r w:rsidRPr="00FB24C6">
        <w:t>google_list_events</w:t>
      </w:r>
    </w:p>
    <w:sdt>
      <w:sdtPr>
        <w:id w:val="-1884471287"/>
        <w:placeholder>
          <w:docPart w:val="53DFDCAEBBAB459D885394D4A3036AB1"/>
        </w:placeholder>
      </w:sdtPr>
      <w:sdtEndPr>
        <w:rPr>
          <w:rStyle w:val="Titre5Car"/>
          <w:rFonts w:asciiTheme="majorHAnsi" w:eastAsiaTheme="majorEastAsia" w:hAnsiTheme="majorHAnsi" w:cstheme="majorBidi"/>
          <w:color w:val="2E74B5" w:themeColor="accent1" w:themeShade="BF"/>
        </w:rPr>
      </w:sdtEndPr>
      <w:sdtContent>
        <w:p w:rsidR="003706C8" w:rsidRDefault="003706C8" w:rsidP="003706C8">
          <w:pPr>
            <w:shd w:val="clear" w:color="auto" w:fill="F2F2F2" w:themeFill="background1" w:themeFillShade="F2"/>
            <w:rPr>
              <w:rFonts w:ascii="Consolas" w:hAnsi="Consolas" w:cs="Consolas"/>
              <w:color w:val="008000"/>
              <w:sz w:val="19"/>
              <w:szCs w:val="19"/>
            </w:rPr>
          </w:pPr>
          <w:r w:rsidRPr="00FB24C6">
            <w:rPr>
              <w:rStyle w:val="Titre5Car"/>
            </w:rPr>
            <w:t xml:space="preserve">param: </w:t>
          </w:r>
          <w:r w:rsidR="008C5879" w:rsidRPr="00FB24C6">
            <w:rPr>
              <w:rFonts w:ascii="Consolas" w:hAnsi="Consolas" w:cs="Consolas"/>
              <w:color w:val="008000"/>
              <w:sz w:val="19"/>
              <w:szCs w:val="19"/>
            </w:rPr>
            <w:t>JSON {token: , code: }</w:t>
          </w:r>
        </w:p>
        <w:p w:rsidR="00047E91" w:rsidRPr="00DB352D" w:rsidRDefault="00047E91" w:rsidP="00047E91">
          <w:pPr>
            <w:shd w:val="clear" w:color="auto" w:fill="F2F2F2" w:themeFill="background1" w:themeFillShade="F2"/>
            <w:rPr>
              <w:rStyle w:val="Titre5Car"/>
            </w:rPr>
          </w:pPr>
          <w:r w:rsidRPr="00DB352D">
            <w:rPr>
              <w:rFonts w:ascii="Consolas" w:hAnsi="Consolas" w:cs="Consolas"/>
              <w:color w:val="008000"/>
              <w:sz w:val="19"/>
              <w:szCs w:val="19"/>
            </w:rPr>
            <w:t>Code is family code.</w:t>
          </w:r>
        </w:p>
        <w:p w:rsidR="00FB24C6" w:rsidRDefault="003706C8" w:rsidP="003706C8">
          <w:pPr>
            <w:shd w:val="clear" w:color="auto" w:fill="F2F2F2" w:themeFill="background1" w:themeFillShade="F2"/>
            <w:spacing w:after="0" w:line="240" w:lineRule="auto"/>
            <w:rPr>
              <w:rStyle w:val="Titre5Car"/>
              <w:lang w:val="en-US"/>
            </w:rPr>
          </w:pPr>
          <w:sdt>
            <w:sdtPr>
              <w:rPr>
                <w:i/>
                <w:iCs/>
              </w:rPr>
              <w:id w:val="-32423459"/>
              <w:placeholder>
                <w:docPart w:val="1E2AA3E9553C4E72914A72DFC6CF869B"/>
              </w:placeholder>
            </w:sdtPr>
            <w:sdtEndPr>
              <w:rPr>
                <w:rStyle w:val="Titre5Car"/>
                <w:rFonts w:asciiTheme="majorHAnsi" w:eastAsiaTheme="majorEastAsia" w:hAnsiTheme="majorHAnsi" w:cstheme="majorBidi"/>
                <w:i w:val="0"/>
                <w:iCs w:val="0"/>
                <w:color w:val="2E74B5" w:themeColor="accent1" w:themeShade="BF"/>
              </w:rPr>
            </w:sdtEndPr>
            <w:sdtContent>
              <w:r w:rsidRPr="00FB24C6">
                <w:rPr>
                  <w:rStyle w:val="Titre5Car"/>
                  <w:lang w:val="en-US"/>
                </w:rPr>
                <w:t>reply :</w:t>
              </w:r>
            </w:sdtContent>
          </w:sdt>
          <w:r w:rsidR="00FB24C6" w:rsidRPr="00FB24C6">
            <w:rPr>
              <w:rFonts w:ascii="Consolas" w:hAnsi="Consolas" w:cs="Consolas"/>
              <w:color w:val="008000"/>
              <w:sz w:val="19"/>
              <w:szCs w:val="19"/>
              <w:lang w:val="en-US"/>
            </w:rPr>
            <w:t xml:space="preserve"> </w:t>
          </w:r>
          <w:r w:rsidR="00FB24C6" w:rsidRPr="008C5879">
            <w:rPr>
              <w:rFonts w:ascii="Consolas" w:hAnsi="Consolas" w:cs="Consolas"/>
              <w:color w:val="008000"/>
              <w:sz w:val="19"/>
              <w:szCs w:val="19"/>
              <w:lang w:val="en-US"/>
            </w:rPr>
            <w:t xml:space="preserve">EVENT </w:t>
          </w:r>
          <w:r w:rsidR="00FB24C6" w:rsidRPr="00FB24C6">
            <w:rPr>
              <w:rFonts w:ascii="Consolas" w:hAnsi="Consolas" w:cs="Consolas"/>
              <w:color w:val="FF0000"/>
              <w:sz w:val="19"/>
              <w:szCs w:val="19"/>
              <w:lang w:val="en-US"/>
            </w:rPr>
            <w:t>google_set_event_err</w:t>
          </w:r>
        </w:p>
        <w:p w:rsidR="003706C8" w:rsidRPr="00FB24C6" w:rsidRDefault="00FB24C6" w:rsidP="003706C8">
          <w:pPr>
            <w:shd w:val="clear" w:color="auto" w:fill="F2F2F2" w:themeFill="background1" w:themeFillShade="F2"/>
            <w:spacing w:after="0" w:line="240" w:lineRule="auto"/>
            <w:rPr>
              <w:rStyle w:val="Emphaseple"/>
              <w:lang w:val="en-US"/>
            </w:rPr>
          </w:pPr>
          <w:r>
            <w:rPr>
              <w:rStyle w:val="Titre5Car"/>
              <w:lang w:val="en-US"/>
            </w:rPr>
            <w:tab/>
          </w:r>
          <w:r w:rsidRPr="008C5879">
            <w:rPr>
              <w:rFonts w:ascii="Consolas" w:hAnsi="Consolas" w:cs="Consolas"/>
              <w:color w:val="008000"/>
              <w:sz w:val="19"/>
              <w:szCs w:val="19"/>
              <w:lang w:val="en-US"/>
            </w:rPr>
            <w:t>EVENT</w:t>
          </w:r>
          <w:r>
            <w:rPr>
              <w:rFonts w:ascii="Consolas" w:hAnsi="Consolas" w:cs="Consolas"/>
              <w:color w:val="008000"/>
              <w:sz w:val="19"/>
              <w:szCs w:val="19"/>
              <w:lang w:val="en-US"/>
            </w:rPr>
            <w:t xml:space="preserve"> google_set_event_reply</w:t>
          </w:r>
          <w:r w:rsidR="003706C8" w:rsidRPr="00FB24C6">
            <w:rPr>
              <w:rStyle w:val="Titre5Car"/>
              <w:lang w:val="en-US"/>
            </w:rPr>
            <w:br/>
          </w:r>
        </w:p>
        <w:p w:rsidR="003706C8" w:rsidRDefault="003706C8" w:rsidP="003706C8">
          <w:r>
            <w:rPr>
              <w:rStyle w:val="Emphaseple"/>
            </w:rPr>
            <w:t xml:space="preserve">Evènement </w:t>
          </w:r>
          <w:r w:rsidR="00A25DE1">
            <w:rPr>
              <w:rStyle w:val="Emphaseple"/>
            </w:rPr>
            <w:t xml:space="preserve">à émettre pour lister les événements d’une famille. </w:t>
          </w:r>
          <w:r>
            <w:rPr>
              <w:rStyle w:val="Emphaseple"/>
            </w:rPr>
            <w:t xml:space="preserve"> </w:t>
          </w:r>
        </w:p>
      </w:sdtContent>
    </w:sdt>
    <w:p w:rsidR="003706C8" w:rsidRDefault="003706C8" w:rsidP="00653424"/>
    <w:p w:rsidR="00EA19D5" w:rsidRDefault="00EA19D5" w:rsidP="00653424"/>
    <w:p w:rsidR="00EA19D5" w:rsidRDefault="00EA19D5" w:rsidP="00653424"/>
    <w:p w:rsidR="00EA19D5" w:rsidRDefault="00EA19D5" w:rsidP="00EA19D5">
      <w:pPr>
        <w:pStyle w:val="Titre5"/>
        <w:rPr>
          <w:lang w:val="en-US"/>
        </w:rPr>
      </w:pPr>
      <w:r w:rsidRPr="00F1403E">
        <w:rPr>
          <w:lang w:val="en-US"/>
        </w:rPr>
        <w:lastRenderedPageBreak/>
        <w:t>EVENEMENTS SORTANT</w:t>
      </w:r>
    </w:p>
    <w:p w:rsidR="009D22AA" w:rsidRPr="00266A2E" w:rsidRDefault="009D22AA" w:rsidP="009D22AA">
      <w:pPr>
        <w:pStyle w:val="Titre2"/>
        <w:numPr>
          <w:ilvl w:val="0"/>
          <w:numId w:val="0"/>
        </w:numPr>
        <w:ind w:left="360"/>
        <w:rPr>
          <w:lang w:val="en-US"/>
        </w:rPr>
      </w:pPr>
      <w:r>
        <w:rPr>
          <w:lang w:val="en-US"/>
        </w:rPr>
        <w:t>google_set</w:t>
      </w:r>
      <w:r w:rsidRPr="009D22AA">
        <w:rPr>
          <w:lang w:val="en-US"/>
        </w:rPr>
        <w:t>_event</w:t>
      </w:r>
      <w:r w:rsidRPr="00F1403E">
        <w:rPr>
          <w:lang w:val="en-US"/>
        </w:rPr>
        <w:t>_reply</w:t>
      </w:r>
    </w:p>
    <w:sdt>
      <w:sdtPr>
        <w:id w:val="1544715858"/>
        <w:placeholder>
          <w:docPart w:val="9BA12848CE3D465EA4652EF5BAED3005"/>
        </w:placeholder>
      </w:sdtPr>
      <w:sdtEndPr>
        <w:rPr>
          <w:rStyle w:val="Titre5Car"/>
          <w:rFonts w:asciiTheme="majorHAnsi" w:eastAsiaTheme="majorEastAsia" w:hAnsiTheme="majorHAnsi" w:cstheme="majorBidi"/>
          <w:color w:val="2E74B5" w:themeColor="accent1" w:themeShade="BF"/>
        </w:rPr>
      </w:sdtEndPr>
      <w:sdtContent>
        <w:p w:rsidR="009D22AA" w:rsidRPr="009D22AA" w:rsidRDefault="009D22AA" w:rsidP="009D22AA">
          <w:pPr>
            <w:shd w:val="clear" w:color="auto" w:fill="F2F2F2" w:themeFill="background1" w:themeFillShade="F2"/>
            <w:rPr>
              <w:rFonts w:ascii="Consolas" w:hAnsi="Consolas" w:cs="Consolas"/>
              <w:color w:val="008000"/>
              <w:sz w:val="19"/>
              <w:szCs w:val="19"/>
              <w:lang w:val="en-US"/>
            </w:rPr>
          </w:pPr>
          <w:r w:rsidRPr="009D22AA">
            <w:rPr>
              <w:rStyle w:val="Titre5Car"/>
              <w:lang w:val="en-US"/>
            </w:rPr>
            <w:t>param:</w:t>
          </w:r>
          <w:r w:rsidRPr="009D22AA">
            <w:rPr>
              <w:rFonts w:ascii="Consolas" w:hAnsi="Consolas" w:cs="Consolas"/>
              <w:color w:val="008000"/>
              <w:sz w:val="19"/>
              <w:szCs w:val="19"/>
              <w:lang w:val="en-US"/>
            </w:rPr>
            <w:t xml:space="preserve"> Aucun</w:t>
          </w:r>
        </w:p>
        <w:p w:rsidR="009D22AA" w:rsidRPr="00430A8F" w:rsidRDefault="009D22AA" w:rsidP="009D22AA">
          <w:pPr>
            <w:shd w:val="clear" w:color="auto" w:fill="F2F2F2" w:themeFill="background1" w:themeFillShade="F2"/>
            <w:spacing w:after="0" w:line="240" w:lineRule="auto"/>
            <w:rPr>
              <w:rStyle w:val="Emphaseple"/>
            </w:rPr>
          </w:pPr>
          <w:sdt>
            <w:sdtPr>
              <w:rPr>
                <w:i/>
                <w:iCs/>
              </w:rPr>
              <w:id w:val="1785526543"/>
              <w:placeholder>
                <w:docPart w:val="353677AEDF7C486CA41D55D938A6B3C7"/>
              </w:placeholder>
            </w:sdtPr>
            <w:sdtEndPr>
              <w:rPr>
                <w:rStyle w:val="Titre5Car"/>
                <w:rFonts w:asciiTheme="majorHAnsi" w:eastAsiaTheme="majorEastAsia" w:hAnsiTheme="majorHAnsi" w:cstheme="majorBidi"/>
                <w:i w:val="0"/>
                <w:iCs w:val="0"/>
                <w:color w:val="2E74B5" w:themeColor="accent1" w:themeShade="BF"/>
              </w:rPr>
            </w:sdtEndPr>
            <w:sdtContent>
              <w:r w:rsidRPr="00430A8F">
                <w:rPr>
                  <w:rStyle w:val="Titre5Car"/>
                </w:rPr>
                <w:t>reply :</w:t>
              </w:r>
              <w:r w:rsidRPr="00430A8F">
                <w:rPr>
                  <w:rFonts w:ascii="Consolas" w:hAnsi="Consolas" w:cs="Consolas"/>
                  <w:color w:val="008000"/>
                  <w:sz w:val="19"/>
                  <w:szCs w:val="19"/>
                </w:rPr>
                <w:t xml:space="preserve"> </w:t>
              </w:r>
              <w:r w:rsidR="0036197E">
                <w:rPr>
                  <w:rFonts w:ascii="Consolas" w:hAnsi="Consolas" w:cs="Consolas"/>
                  <w:color w:val="008000"/>
                  <w:sz w:val="19"/>
                  <w:szCs w:val="19"/>
                </w:rPr>
                <w:t>Aucune</w:t>
              </w:r>
              <w:bookmarkStart w:id="26" w:name="_GoBack"/>
              <w:bookmarkEnd w:id="26"/>
              <w:r w:rsidRPr="008B5DB3">
                <w:rPr>
                  <w:rStyle w:val="Titre5Car"/>
                </w:rPr>
                <w:t xml:space="preserve"> </w:t>
              </w:r>
            </w:sdtContent>
          </w:sdt>
          <w:r w:rsidRPr="00430A8F">
            <w:rPr>
              <w:rStyle w:val="Titre5Car"/>
            </w:rPr>
            <w:br/>
          </w:r>
        </w:p>
        <w:p w:rsidR="009D22AA" w:rsidRPr="009D22AA" w:rsidRDefault="009D22AA" w:rsidP="009D22AA">
          <w:r>
            <w:rPr>
              <w:rStyle w:val="Emphaseple"/>
            </w:rPr>
            <w:t>Evènement émis lors du succès de la récupération d’événements. Cet événement ne retourne que les 10 prochains événements sous forme d’array.</w:t>
          </w:r>
        </w:p>
      </w:sdtContent>
    </w:sdt>
    <w:p w:rsidR="00EA19D5" w:rsidRPr="00266A2E" w:rsidRDefault="00EA19D5" w:rsidP="00EA19D5">
      <w:pPr>
        <w:pStyle w:val="Titre2"/>
        <w:numPr>
          <w:ilvl w:val="0"/>
          <w:numId w:val="0"/>
        </w:numPr>
        <w:ind w:left="360"/>
        <w:rPr>
          <w:lang w:val="en-US"/>
        </w:rPr>
      </w:pPr>
      <w:r w:rsidRPr="00FB24C6">
        <w:t>google_list_events</w:t>
      </w:r>
      <w:r w:rsidRPr="00F1403E">
        <w:rPr>
          <w:lang w:val="en-US"/>
        </w:rPr>
        <w:t>_reply</w:t>
      </w:r>
    </w:p>
    <w:sdt>
      <w:sdtPr>
        <w:id w:val="644944567"/>
        <w:placeholder>
          <w:docPart w:val="786102EDF44F4824B282005060391DBC"/>
        </w:placeholder>
      </w:sdtPr>
      <w:sdtEndPr>
        <w:rPr>
          <w:rStyle w:val="Titre5Car"/>
          <w:rFonts w:asciiTheme="majorHAnsi" w:eastAsiaTheme="majorEastAsia" w:hAnsiTheme="majorHAnsi" w:cstheme="majorBidi"/>
          <w:color w:val="2E74B5" w:themeColor="accent1" w:themeShade="BF"/>
        </w:rPr>
      </w:sdtEndPr>
      <w:sdtContent>
        <w:p w:rsidR="00EA19D5" w:rsidRPr="00EA19D5" w:rsidRDefault="00EA19D5" w:rsidP="00EA19D5">
          <w:pPr>
            <w:shd w:val="clear" w:color="auto" w:fill="F2F2F2" w:themeFill="background1" w:themeFillShade="F2"/>
            <w:rPr>
              <w:rFonts w:ascii="Consolas" w:hAnsi="Consolas" w:cs="Consolas"/>
              <w:color w:val="008000"/>
              <w:sz w:val="19"/>
              <w:szCs w:val="19"/>
            </w:rPr>
          </w:pPr>
          <w:r w:rsidRPr="00EA19D5">
            <w:rPr>
              <w:rStyle w:val="Titre5Car"/>
            </w:rPr>
            <w:t>param:</w:t>
          </w:r>
          <w:r w:rsidRPr="003C431C">
            <w:rPr>
              <w:rFonts w:ascii="Consolas" w:hAnsi="Consolas" w:cs="Consolas"/>
              <w:color w:val="008000"/>
              <w:sz w:val="19"/>
              <w:szCs w:val="19"/>
            </w:rPr>
            <w:t xml:space="preserve"> Aucun</w:t>
          </w:r>
        </w:p>
        <w:p w:rsidR="00EA19D5" w:rsidRPr="00430A8F" w:rsidRDefault="00EA19D5" w:rsidP="00EA19D5">
          <w:pPr>
            <w:shd w:val="clear" w:color="auto" w:fill="F2F2F2" w:themeFill="background1" w:themeFillShade="F2"/>
            <w:spacing w:after="0" w:line="240" w:lineRule="auto"/>
            <w:rPr>
              <w:rStyle w:val="Emphaseple"/>
            </w:rPr>
          </w:pPr>
          <w:sdt>
            <w:sdtPr>
              <w:rPr>
                <w:i/>
                <w:iCs/>
              </w:rPr>
              <w:id w:val="1046033498"/>
              <w:placeholder>
                <w:docPart w:val="5C4A98D408074C3BB32B0E759A67FD7E"/>
              </w:placeholder>
            </w:sdtPr>
            <w:sdtEndPr>
              <w:rPr>
                <w:rStyle w:val="Titre5Car"/>
                <w:rFonts w:asciiTheme="majorHAnsi" w:eastAsiaTheme="majorEastAsia" w:hAnsiTheme="majorHAnsi" w:cstheme="majorBidi"/>
                <w:i w:val="0"/>
                <w:iCs w:val="0"/>
                <w:color w:val="2E74B5" w:themeColor="accent1" w:themeShade="BF"/>
              </w:rPr>
            </w:sdtEndPr>
            <w:sdtContent>
              <w:r w:rsidRPr="00430A8F">
                <w:rPr>
                  <w:rStyle w:val="Titre5Car"/>
                </w:rPr>
                <w:t>reply :</w:t>
              </w:r>
              <w:r w:rsidRPr="00430A8F">
                <w:rPr>
                  <w:rFonts w:ascii="Consolas" w:hAnsi="Consolas" w:cs="Consolas"/>
                  <w:color w:val="008000"/>
                  <w:sz w:val="19"/>
                  <w:szCs w:val="19"/>
                </w:rPr>
                <w:t xml:space="preserve"> </w:t>
              </w:r>
              <w:r w:rsidR="00D125B1">
                <w:rPr>
                  <w:rFonts w:ascii="Consolas" w:hAnsi="Consolas" w:cs="Consolas"/>
                  <w:color w:val="008000"/>
                  <w:sz w:val="19"/>
                  <w:szCs w:val="19"/>
                </w:rPr>
                <w:t>JSON {[event]}</w:t>
              </w:r>
              <w:r>
                <w:rPr>
                  <w:rFonts w:ascii="Consolas" w:hAnsi="Consolas" w:cs="Consolas"/>
                  <w:color w:val="008000"/>
                  <w:sz w:val="19"/>
                  <w:szCs w:val="19"/>
                </w:rPr>
                <w:t xml:space="preserve"> </w:t>
              </w:r>
              <w:r w:rsidR="00D125B1">
                <w:rPr>
                  <w:rFonts w:ascii="Consolas" w:hAnsi="Consolas" w:cs="Consolas"/>
                  <w:color w:val="008000"/>
                  <w:sz w:val="19"/>
                  <w:szCs w:val="19"/>
                </w:rPr>
                <w:t>Voir Annexe 1</w:t>
              </w:r>
              <w:r w:rsidRPr="008B5DB3">
                <w:rPr>
                  <w:rStyle w:val="Titre5Car"/>
                </w:rPr>
                <w:t xml:space="preserve"> </w:t>
              </w:r>
            </w:sdtContent>
          </w:sdt>
          <w:r w:rsidRPr="00430A8F">
            <w:rPr>
              <w:rStyle w:val="Titre5Car"/>
            </w:rPr>
            <w:br/>
          </w:r>
        </w:p>
        <w:p w:rsidR="00EA19D5" w:rsidRDefault="00A25DE1" w:rsidP="00EA19D5">
          <w:r>
            <w:rPr>
              <w:rStyle w:val="Emphaseple"/>
            </w:rPr>
            <w:t>Evènement émis lors du succès de la récupération d’événements. Cet événement ne retourne que les 10 prochains événements</w:t>
          </w:r>
          <w:r w:rsidR="00EC4AAE">
            <w:rPr>
              <w:rStyle w:val="Emphaseple"/>
            </w:rPr>
            <w:t xml:space="preserve"> sous forme d’array.</w:t>
          </w:r>
        </w:p>
      </w:sdtContent>
    </w:sdt>
    <w:p w:rsidR="00C3191B" w:rsidRPr="00266A2E" w:rsidRDefault="00C3191B" w:rsidP="00C3191B">
      <w:pPr>
        <w:pStyle w:val="Titre2"/>
        <w:numPr>
          <w:ilvl w:val="0"/>
          <w:numId w:val="0"/>
        </w:numPr>
        <w:ind w:left="360"/>
        <w:rPr>
          <w:lang w:val="en-US"/>
        </w:rPr>
      </w:pPr>
      <w:r>
        <w:rPr>
          <w:lang w:val="en-US"/>
        </w:rPr>
        <w:t>Google_list_events</w:t>
      </w:r>
      <w:r>
        <w:rPr>
          <w:lang w:val="en-US"/>
        </w:rPr>
        <w:t>_err</w:t>
      </w:r>
    </w:p>
    <w:sdt>
      <w:sdtPr>
        <w:id w:val="-306472293"/>
        <w:placeholder>
          <w:docPart w:val="F3A3F420E24940BAB385BA94FC381FC1"/>
        </w:placeholder>
      </w:sdtPr>
      <w:sdtEndPr>
        <w:rPr>
          <w:rStyle w:val="Titre5Car"/>
          <w:rFonts w:asciiTheme="majorHAnsi" w:eastAsiaTheme="majorEastAsia" w:hAnsiTheme="majorHAnsi" w:cstheme="majorBidi"/>
          <w:color w:val="2E74B5" w:themeColor="accent1" w:themeShade="BF"/>
        </w:rPr>
      </w:sdtEndPr>
      <w:sdtContent>
        <w:p w:rsidR="00C3191B" w:rsidRPr="00F1403E" w:rsidRDefault="00C3191B" w:rsidP="00C3191B">
          <w:pPr>
            <w:shd w:val="clear" w:color="auto" w:fill="F2F2F2" w:themeFill="background1" w:themeFillShade="F2"/>
            <w:rPr>
              <w:rStyle w:val="Titre5Car"/>
              <w:lang w:val="en-US"/>
            </w:rPr>
          </w:pPr>
          <w:r w:rsidRPr="00266A2E">
            <w:rPr>
              <w:rStyle w:val="Titre5Car"/>
              <w:lang w:val="en-US"/>
            </w:rPr>
            <w:t xml:space="preserve">param: </w:t>
          </w:r>
          <w:r w:rsidRPr="00C3191B">
            <w:rPr>
              <w:rFonts w:ascii="Consolas" w:hAnsi="Consolas" w:cs="Consolas"/>
              <w:color w:val="008000"/>
              <w:sz w:val="19"/>
              <w:szCs w:val="19"/>
              <w:lang w:val="en-US"/>
            </w:rPr>
            <w:t>Aucun</w:t>
          </w:r>
        </w:p>
        <w:p w:rsidR="00C3191B" w:rsidRPr="00C3191B" w:rsidRDefault="00C3191B" w:rsidP="00C3191B">
          <w:pPr>
            <w:shd w:val="clear" w:color="auto" w:fill="F2F2F2" w:themeFill="background1" w:themeFillShade="F2"/>
            <w:spacing w:after="0" w:line="240" w:lineRule="auto"/>
            <w:rPr>
              <w:rStyle w:val="Emphaseple"/>
            </w:rPr>
          </w:pPr>
          <w:sdt>
            <w:sdtPr>
              <w:rPr>
                <w:i/>
                <w:iCs/>
              </w:rPr>
              <w:id w:val="-1732918071"/>
              <w:placeholder>
                <w:docPart w:val="2E592143DDB44D76B98012BDAA61C887"/>
              </w:placeholder>
            </w:sdtPr>
            <w:sdtEndPr>
              <w:rPr>
                <w:rStyle w:val="Titre5Car"/>
                <w:rFonts w:asciiTheme="majorHAnsi" w:eastAsiaTheme="majorEastAsia" w:hAnsiTheme="majorHAnsi" w:cstheme="majorBidi"/>
                <w:i w:val="0"/>
                <w:iCs w:val="0"/>
                <w:color w:val="2E74B5" w:themeColor="accent1" w:themeShade="BF"/>
              </w:rPr>
            </w:sdtEndPr>
            <w:sdtContent>
              <w:r w:rsidRPr="00C3191B">
                <w:rPr>
                  <w:rStyle w:val="Titre5Car"/>
                </w:rPr>
                <w:t>reply :</w:t>
              </w:r>
              <w:r w:rsidRPr="00C3191B">
                <w:rPr>
                  <w:rFonts w:ascii="Consolas" w:hAnsi="Consolas" w:cs="Consolas"/>
                  <w:color w:val="008000"/>
                  <w:sz w:val="19"/>
                  <w:szCs w:val="19"/>
                </w:rPr>
                <w:t xml:space="preserve"> JSON error </w:t>
              </w:r>
            </w:sdtContent>
          </w:sdt>
          <w:r w:rsidRPr="00C3191B">
            <w:rPr>
              <w:rStyle w:val="Titre5Car"/>
            </w:rPr>
            <w:br/>
          </w:r>
        </w:p>
        <w:p w:rsidR="00C3191B" w:rsidRDefault="00C3191B" w:rsidP="00C3191B">
          <w:r>
            <w:rPr>
              <w:rStyle w:val="Emphaseple"/>
            </w:rPr>
            <w:t xml:space="preserve">Evènement émis lors d’une erreur lors de la récupération de la météo. </w:t>
          </w:r>
        </w:p>
      </w:sdtContent>
    </w:sdt>
    <w:p w:rsidR="00C3191B" w:rsidRDefault="00C3191B" w:rsidP="00653424"/>
    <w:p w:rsidR="00765FE4" w:rsidRDefault="00D125B1" w:rsidP="00A25DE1">
      <w:pPr>
        <w:pStyle w:val="Titre5"/>
        <w:rPr>
          <w:lang w:val="en-US"/>
        </w:rPr>
      </w:pPr>
      <w:r w:rsidRPr="00A25DE1">
        <w:rPr>
          <w:lang w:val="en-US"/>
        </w:rPr>
        <w:t>Annexe  1 : Google event</w:t>
      </w:r>
    </w:p>
    <w:p w:rsidR="00A25DE1" w:rsidRPr="00A25DE1" w:rsidRDefault="00A25DE1" w:rsidP="00A25DE1">
      <w:pPr>
        <w:rPr>
          <w:lang w:val="en-US"/>
        </w:rPr>
      </w:pPr>
    </w:p>
    <w:p w:rsidR="00D125B1" w:rsidRDefault="00D125B1" w:rsidP="00653424">
      <w:r>
        <w:t xml:space="preserve">Most important </w:t>
      </w:r>
      <w:r w:rsidR="00EC7322">
        <w:t>fields :</w:t>
      </w:r>
    </w:p>
    <w:p w:rsidR="00765FE4" w:rsidRPr="00EC7322" w:rsidRDefault="00F75BF1" w:rsidP="00EC7322">
      <w:pPr>
        <w:shd w:val="clear" w:color="auto" w:fill="F2F2F2" w:themeFill="background1" w:themeFillShade="F2"/>
        <w:autoSpaceDE w:val="0"/>
        <w:autoSpaceDN w:val="0"/>
        <w:adjustRightInd w:val="0"/>
        <w:spacing w:after="0" w:line="240" w:lineRule="auto"/>
        <w:rPr>
          <w:rFonts w:ascii="Consolas" w:hAnsi="Consolas" w:cs="Consolas"/>
          <w:color w:val="008000"/>
          <w:sz w:val="19"/>
          <w:szCs w:val="19"/>
        </w:rPr>
      </w:pPr>
      <w:r w:rsidRPr="00EC7322">
        <w:rPr>
          <w:rFonts w:ascii="Consolas" w:hAnsi="Consolas" w:cs="Consolas"/>
          <w:color w:val="008000"/>
          <w:sz w:val="19"/>
          <w:szCs w:val="19"/>
        </w:rPr>
        <w:t>event.start.dateTime</w:t>
      </w:r>
      <w:r w:rsidR="004644A3" w:rsidRPr="00EC7322">
        <w:rPr>
          <w:rFonts w:ascii="Consolas" w:hAnsi="Consolas" w:cs="Consolas"/>
          <w:color w:val="008000"/>
          <w:sz w:val="19"/>
          <w:szCs w:val="19"/>
        </w:rPr>
        <w:t xml:space="preserve"> || </w:t>
      </w:r>
      <w:r w:rsidR="00765FE4" w:rsidRPr="00EC7322">
        <w:rPr>
          <w:rFonts w:ascii="Consolas" w:hAnsi="Consolas" w:cs="Consolas"/>
          <w:color w:val="008000"/>
          <w:sz w:val="19"/>
          <w:szCs w:val="19"/>
        </w:rPr>
        <w:t>event.start.date;</w:t>
      </w:r>
      <w:r w:rsidR="00D5284E" w:rsidRPr="00EC7322">
        <w:rPr>
          <w:rFonts w:ascii="Consolas" w:hAnsi="Consolas" w:cs="Consolas"/>
          <w:color w:val="008000"/>
          <w:sz w:val="19"/>
          <w:szCs w:val="19"/>
        </w:rPr>
        <w:t xml:space="preserve"> ( Journée enti</w:t>
      </w:r>
      <w:r w:rsidR="0056147B" w:rsidRPr="00EC7322">
        <w:rPr>
          <w:rFonts w:ascii="Consolas" w:hAnsi="Consolas" w:cs="Consolas"/>
          <w:color w:val="008000"/>
          <w:sz w:val="19"/>
          <w:szCs w:val="19"/>
        </w:rPr>
        <w:t>è</w:t>
      </w:r>
      <w:r w:rsidR="00D5284E" w:rsidRPr="00EC7322">
        <w:rPr>
          <w:rFonts w:ascii="Consolas" w:hAnsi="Consolas" w:cs="Consolas"/>
          <w:color w:val="008000"/>
          <w:sz w:val="19"/>
          <w:szCs w:val="19"/>
        </w:rPr>
        <w:t>re -&gt; .date )</w:t>
      </w:r>
    </w:p>
    <w:p w:rsidR="00765FE4" w:rsidRPr="00EC7322" w:rsidRDefault="00F75BF1" w:rsidP="00EC732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8000"/>
          <w:sz w:val="19"/>
          <w:szCs w:val="19"/>
        </w:rPr>
      </w:pPr>
      <w:r w:rsidRPr="00EC7322">
        <w:rPr>
          <w:rFonts w:ascii="Consolas" w:hAnsi="Consolas" w:cs="Consolas"/>
          <w:color w:val="008000"/>
          <w:sz w:val="19"/>
          <w:szCs w:val="19"/>
        </w:rPr>
        <w:t>event.summary;</w:t>
      </w:r>
    </w:p>
    <w:p w:rsidR="00D125B1" w:rsidRDefault="00D125B1" w:rsidP="0076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9"/>
          <w:szCs w:val="19"/>
          <w:lang w:val="en-US"/>
        </w:rPr>
      </w:pPr>
    </w:p>
    <w:p w:rsidR="00D125B1" w:rsidRDefault="00D125B1" w:rsidP="0076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Full Json : </w:t>
      </w:r>
    </w:p>
    <w:p w:rsidR="00D125B1" w:rsidRPr="00765FE4" w:rsidRDefault="00D125B1" w:rsidP="0076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lang w:val="en-US"/>
        </w:rPr>
      </w:pPr>
    </w:p>
    <w:p w:rsidR="00765FE4" w:rsidRPr="00EC7322" w:rsidRDefault="00765FE4" w:rsidP="00EC732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8000"/>
          <w:sz w:val="19"/>
          <w:szCs w:val="19"/>
        </w:rPr>
      </w:pPr>
      <w:r w:rsidRPr="00EC7322">
        <w:rPr>
          <w:rFonts w:ascii="Consolas" w:hAnsi="Consolas" w:cs="Consolas"/>
          <w:color w:val="008000"/>
          <w:sz w:val="19"/>
          <w:szCs w:val="19"/>
        </w:rPr>
        <w:t>{</w:t>
      </w:r>
      <w:r w:rsidRPr="00EC7322">
        <w:rPr>
          <w:rFonts w:ascii="Consolas" w:hAnsi="Consolas" w:cs="Consolas"/>
          <w:color w:val="008000"/>
          <w:sz w:val="19"/>
          <w:szCs w:val="19"/>
        </w:rPr>
        <w:br/>
        <w:t>  "kind": "calendar#event",</w:t>
      </w:r>
      <w:r w:rsidRPr="00EC7322">
        <w:rPr>
          <w:rFonts w:ascii="Consolas" w:hAnsi="Consolas" w:cs="Consolas"/>
          <w:color w:val="008000"/>
          <w:sz w:val="19"/>
          <w:szCs w:val="19"/>
        </w:rPr>
        <w:br/>
        <w:t>  "etag": etag,</w:t>
      </w:r>
      <w:r w:rsidRPr="00EC7322">
        <w:rPr>
          <w:rFonts w:ascii="Consolas" w:hAnsi="Consolas" w:cs="Consolas"/>
          <w:color w:val="008000"/>
          <w:sz w:val="19"/>
          <w:szCs w:val="19"/>
        </w:rPr>
        <w:br/>
        <w:t>  "id": string,</w:t>
      </w:r>
      <w:r w:rsidRPr="00EC7322">
        <w:rPr>
          <w:rFonts w:ascii="Consolas" w:hAnsi="Consolas" w:cs="Consolas"/>
          <w:color w:val="008000"/>
          <w:sz w:val="19"/>
          <w:szCs w:val="19"/>
        </w:rPr>
        <w:br/>
        <w:t>  "status": string,</w:t>
      </w:r>
      <w:r w:rsidRPr="00EC7322">
        <w:rPr>
          <w:rFonts w:ascii="Consolas" w:hAnsi="Consolas" w:cs="Consolas"/>
          <w:color w:val="008000"/>
          <w:sz w:val="19"/>
          <w:szCs w:val="19"/>
        </w:rPr>
        <w:br/>
        <w:t>  "htmlLink": string,</w:t>
      </w:r>
      <w:r w:rsidRPr="00EC7322">
        <w:rPr>
          <w:rFonts w:ascii="Consolas" w:hAnsi="Consolas" w:cs="Consolas"/>
          <w:color w:val="008000"/>
          <w:sz w:val="19"/>
          <w:szCs w:val="19"/>
        </w:rPr>
        <w:br/>
        <w:t>  "created": datetime,</w:t>
      </w:r>
      <w:r w:rsidRPr="00EC7322">
        <w:rPr>
          <w:rFonts w:ascii="Consolas" w:hAnsi="Consolas" w:cs="Consolas"/>
          <w:color w:val="008000"/>
          <w:sz w:val="19"/>
          <w:szCs w:val="19"/>
        </w:rPr>
        <w:br/>
        <w:t>  "updated": datetime,</w:t>
      </w:r>
      <w:r w:rsidRPr="00EC7322">
        <w:rPr>
          <w:rFonts w:ascii="Consolas" w:hAnsi="Consolas" w:cs="Consolas"/>
          <w:color w:val="008000"/>
          <w:sz w:val="19"/>
          <w:szCs w:val="19"/>
        </w:rPr>
        <w:br/>
        <w:t>  "summary": string,</w:t>
      </w:r>
      <w:r w:rsidRPr="00EC7322">
        <w:rPr>
          <w:rFonts w:ascii="Consolas" w:hAnsi="Consolas" w:cs="Consolas"/>
          <w:color w:val="008000"/>
          <w:sz w:val="19"/>
          <w:szCs w:val="19"/>
        </w:rPr>
        <w:br/>
        <w:t>  "description": string,</w:t>
      </w:r>
      <w:r w:rsidRPr="00EC7322">
        <w:rPr>
          <w:rFonts w:ascii="Consolas" w:hAnsi="Consolas" w:cs="Consolas"/>
          <w:color w:val="008000"/>
          <w:sz w:val="19"/>
          <w:szCs w:val="19"/>
        </w:rPr>
        <w:br/>
        <w:t>  "location": string,</w:t>
      </w:r>
      <w:r w:rsidRPr="00EC7322">
        <w:rPr>
          <w:rFonts w:ascii="Consolas" w:hAnsi="Consolas" w:cs="Consolas"/>
          <w:color w:val="008000"/>
          <w:sz w:val="19"/>
          <w:szCs w:val="19"/>
        </w:rPr>
        <w:br/>
        <w:t>  "colorId": string,</w:t>
      </w:r>
      <w:r w:rsidRPr="00EC7322">
        <w:rPr>
          <w:rFonts w:ascii="Consolas" w:hAnsi="Consolas" w:cs="Consolas"/>
          <w:color w:val="008000"/>
          <w:sz w:val="19"/>
          <w:szCs w:val="19"/>
        </w:rPr>
        <w:br/>
        <w:t>  "creator": {</w:t>
      </w:r>
      <w:r w:rsidRPr="00EC7322">
        <w:rPr>
          <w:rFonts w:ascii="Consolas" w:hAnsi="Consolas" w:cs="Consolas"/>
          <w:color w:val="008000"/>
          <w:sz w:val="19"/>
          <w:szCs w:val="19"/>
        </w:rPr>
        <w:br/>
        <w:t>    "id": string,</w:t>
      </w:r>
      <w:r w:rsidRPr="00EC7322">
        <w:rPr>
          <w:rFonts w:ascii="Consolas" w:hAnsi="Consolas" w:cs="Consolas"/>
          <w:color w:val="008000"/>
          <w:sz w:val="19"/>
          <w:szCs w:val="19"/>
        </w:rPr>
        <w:br/>
        <w:t>    "email": string,</w:t>
      </w:r>
      <w:r w:rsidRPr="00EC7322">
        <w:rPr>
          <w:rFonts w:ascii="Consolas" w:hAnsi="Consolas" w:cs="Consolas"/>
          <w:color w:val="008000"/>
          <w:sz w:val="19"/>
          <w:szCs w:val="19"/>
        </w:rPr>
        <w:br/>
      </w:r>
      <w:r w:rsidRPr="00EC7322">
        <w:rPr>
          <w:rFonts w:ascii="Consolas" w:hAnsi="Consolas" w:cs="Consolas"/>
          <w:color w:val="008000"/>
          <w:sz w:val="19"/>
          <w:szCs w:val="19"/>
        </w:rPr>
        <w:lastRenderedPageBreak/>
        <w:t>    "displayName": string,</w:t>
      </w:r>
      <w:r w:rsidRPr="00EC7322">
        <w:rPr>
          <w:rFonts w:ascii="Consolas" w:hAnsi="Consolas" w:cs="Consolas"/>
          <w:color w:val="008000"/>
          <w:sz w:val="19"/>
          <w:szCs w:val="19"/>
        </w:rPr>
        <w:br/>
        <w:t>    "self": boolean</w:t>
      </w:r>
      <w:r w:rsidRPr="00EC7322">
        <w:rPr>
          <w:rFonts w:ascii="Consolas" w:hAnsi="Consolas" w:cs="Consolas"/>
          <w:color w:val="008000"/>
          <w:sz w:val="19"/>
          <w:szCs w:val="19"/>
        </w:rPr>
        <w:br/>
        <w:t>  },</w:t>
      </w:r>
      <w:r w:rsidRPr="00EC7322">
        <w:rPr>
          <w:rFonts w:ascii="Consolas" w:hAnsi="Consolas" w:cs="Consolas"/>
          <w:color w:val="008000"/>
          <w:sz w:val="19"/>
          <w:szCs w:val="19"/>
        </w:rPr>
        <w:br/>
        <w:t>  "organizer": {</w:t>
      </w:r>
      <w:r w:rsidRPr="00EC7322">
        <w:rPr>
          <w:rFonts w:ascii="Consolas" w:hAnsi="Consolas" w:cs="Consolas"/>
          <w:color w:val="008000"/>
          <w:sz w:val="19"/>
          <w:szCs w:val="19"/>
        </w:rPr>
        <w:br/>
        <w:t>    "id": string,</w:t>
      </w:r>
      <w:r w:rsidRPr="00EC7322">
        <w:rPr>
          <w:rFonts w:ascii="Consolas" w:hAnsi="Consolas" w:cs="Consolas"/>
          <w:color w:val="008000"/>
          <w:sz w:val="19"/>
          <w:szCs w:val="19"/>
        </w:rPr>
        <w:br/>
        <w:t>    "email": string,</w:t>
      </w:r>
      <w:r w:rsidRPr="00EC7322">
        <w:rPr>
          <w:rFonts w:ascii="Consolas" w:hAnsi="Consolas" w:cs="Consolas"/>
          <w:color w:val="008000"/>
          <w:sz w:val="19"/>
          <w:szCs w:val="19"/>
        </w:rPr>
        <w:br/>
        <w:t>    "displayName": string,</w:t>
      </w:r>
      <w:r w:rsidRPr="00EC7322">
        <w:rPr>
          <w:rFonts w:ascii="Consolas" w:hAnsi="Consolas" w:cs="Consolas"/>
          <w:color w:val="008000"/>
          <w:sz w:val="19"/>
          <w:szCs w:val="19"/>
        </w:rPr>
        <w:br/>
        <w:t>    "self": boolean</w:t>
      </w:r>
      <w:r w:rsidRPr="00EC7322">
        <w:rPr>
          <w:rFonts w:ascii="Consolas" w:hAnsi="Consolas" w:cs="Consolas"/>
          <w:color w:val="008000"/>
          <w:sz w:val="19"/>
          <w:szCs w:val="19"/>
        </w:rPr>
        <w:br/>
        <w:t>  },</w:t>
      </w:r>
      <w:r w:rsidRPr="00EC7322">
        <w:rPr>
          <w:rFonts w:ascii="Consolas" w:hAnsi="Consolas" w:cs="Consolas"/>
          <w:color w:val="008000"/>
          <w:sz w:val="19"/>
          <w:szCs w:val="19"/>
        </w:rPr>
        <w:br/>
        <w:t>  "start": {</w:t>
      </w:r>
      <w:r w:rsidRPr="00EC7322">
        <w:rPr>
          <w:rFonts w:ascii="Consolas" w:hAnsi="Consolas" w:cs="Consolas"/>
          <w:color w:val="008000"/>
          <w:sz w:val="19"/>
          <w:szCs w:val="19"/>
        </w:rPr>
        <w:br/>
        <w:t>    "date": date,</w:t>
      </w:r>
      <w:r w:rsidRPr="00EC7322">
        <w:rPr>
          <w:rFonts w:ascii="Consolas" w:hAnsi="Consolas" w:cs="Consolas"/>
          <w:color w:val="008000"/>
          <w:sz w:val="19"/>
          <w:szCs w:val="19"/>
        </w:rPr>
        <w:br/>
        <w:t>    "dateTime": datetime,</w:t>
      </w:r>
      <w:r w:rsidRPr="00EC7322">
        <w:rPr>
          <w:rFonts w:ascii="Consolas" w:hAnsi="Consolas" w:cs="Consolas"/>
          <w:color w:val="008000"/>
          <w:sz w:val="19"/>
          <w:szCs w:val="19"/>
        </w:rPr>
        <w:br/>
        <w:t>    "timeZone": string</w:t>
      </w:r>
      <w:r w:rsidRPr="00EC7322">
        <w:rPr>
          <w:rFonts w:ascii="Consolas" w:hAnsi="Consolas" w:cs="Consolas"/>
          <w:color w:val="008000"/>
          <w:sz w:val="19"/>
          <w:szCs w:val="19"/>
        </w:rPr>
        <w:br/>
        <w:t>  },</w:t>
      </w:r>
      <w:r w:rsidRPr="00EC7322">
        <w:rPr>
          <w:rFonts w:ascii="Consolas" w:hAnsi="Consolas" w:cs="Consolas"/>
          <w:color w:val="008000"/>
          <w:sz w:val="19"/>
          <w:szCs w:val="19"/>
        </w:rPr>
        <w:br/>
        <w:t>  "end": {</w:t>
      </w:r>
      <w:r w:rsidRPr="00EC7322">
        <w:rPr>
          <w:rFonts w:ascii="Consolas" w:hAnsi="Consolas" w:cs="Consolas"/>
          <w:color w:val="008000"/>
          <w:sz w:val="19"/>
          <w:szCs w:val="19"/>
        </w:rPr>
        <w:br/>
        <w:t>    "date": date,</w:t>
      </w:r>
      <w:r w:rsidRPr="00EC7322">
        <w:rPr>
          <w:rFonts w:ascii="Consolas" w:hAnsi="Consolas" w:cs="Consolas"/>
          <w:color w:val="008000"/>
          <w:sz w:val="19"/>
          <w:szCs w:val="19"/>
        </w:rPr>
        <w:br/>
        <w:t>    "dateTime": datetime,</w:t>
      </w:r>
      <w:r w:rsidRPr="00EC7322">
        <w:rPr>
          <w:rFonts w:ascii="Consolas" w:hAnsi="Consolas" w:cs="Consolas"/>
          <w:color w:val="008000"/>
          <w:sz w:val="19"/>
          <w:szCs w:val="19"/>
        </w:rPr>
        <w:br/>
        <w:t>    "timeZone": string</w:t>
      </w:r>
      <w:r w:rsidRPr="00EC7322">
        <w:rPr>
          <w:rFonts w:ascii="Consolas" w:hAnsi="Consolas" w:cs="Consolas"/>
          <w:color w:val="008000"/>
          <w:sz w:val="19"/>
          <w:szCs w:val="19"/>
        </w:rPr>
        <w:br/>
        <w:t>  },</w:t>
      </w:r>
      <w:r w:rsidRPr="00EC7322">
        <w:rPr>
          <w:rFonts w:ascii="Consolas" w:hAnsi="Consolas" w:cs="Consolas"/>
          <w:color w:val="008000"/>
          <w:sz w:val="19"/>
          <w:szCs w:val="19"/>
        </w:rPr>
        <w:br/>
        <w:t>  "endTimeUnspecified": boolean,</w:t>
      </w:r>
      <w:r w:rsidRPr="00EC7322">
        <w:rPr>
          <w:rFonts w:ascii="Consolas" w:hAnsi="Consolas" w:cs="Consolas"/>
          <w:color w:val="008000"/>
          <w:sz w:val="19"/>
          <w:szCs w:val="19"/>
        </w:rPr>
        <w:br/>
        <w:t>  "recurrence": [</w:t>
      </w:r>
      <w:r w:rsidRPr="00EC7322">
        <w:rPr>
          <w:rFonts w:ascii="Consolas" w:hAnsi="Consolas" w:cs="Consolas"/>
          <w:color w:val="008000"/>
          <w:sz w:val="19"/>
          <w:szCs w:val="19"/>
        </w:rPr>
        <w:br/>
        <w:t>    string</w:t>
      </w:r>
      <w:r w:rsidRPr="00EC7322">
        <w:rPr>
          <w:rFonts w:ascii="Consolas" w:hAnsi="Consolas" w:cs="Consolas"/>
          <w:color w:val="008000"/>
          <w:sz w:val="19"/>
          <w:szCs w:val="19"/>
        </w:rPr>
        <w:br/>
        <w:t>  ],</w:t>
      </w:r>
      <w:r w:rsidRPr="00EC7322">
        <w:rPr>
          <w:rFonts w:ascii="Consolas" w:hAnsi="Consolas" w:cs="Consolas"/>
          <w:color w:val="008000"/>
          <w:sz w:val="19"/>
          <w:szCs w:val="19"/>
        </w:rPr>
        <w:br/>
        <w:t>  "recurringEventId": string,</w:t>
      </w:r>
      <w:r w:rsidRPr="00EC7322">
        <w:rPr>
          <w:rFonts w:ascii="Consolas" w:hAnsi="Consolas" w:cs="Consolas"/>
          <w:color w:val="008000"/>
          <w:sz w:val="19"/>
          <w:szCs w:val="19"/>
        </w:rPr>
        <w:br/>
        <w:t>  "originalStartTime": {</w:t>
      </w:r>
      <w:r w:rsidRPr="00EC7322">
        <w:rPr>
          <w:rFonts w:ascii="Consolas" w:hAnsi="Consolas" w:cs="Consolas"/>
          <w:color w:val="008000"/>
          <w:sz w:val="19"/>
          <w:szCs w:val="19"/>
        </w:rPr>
        <w:br/>
        <w:t>    "date": date,</w:t>
      </w:r>
      <w:r w:rsidRPr="00EC7322">
        <w:rPr>
          <w:rFonts w:ascii="Consolas" w:hAnsi="Consolas" w:cs="Consolas"/>
          <w:color w:val="008000"/>
          <w:sz w:val="19"/>
          <w:szCs w:val="19"/>
        </w:rPr>
        <w:br/>
        <w:t>    "dateTime": datetime,</w:t>
      </w:r>
      <w:r w:rsidRPr="00EC7322">
        <w:rPr>
          <w:rFonts w:ascii="Consolas" w:hAnsi="Consolas" w:cs="Consolas"/>
          <w:color w:val="008000"/>
          <w:sz w:val="19"/>
          <w:szCs w:val="19"/>
        </w:rPr>
        <w:br/>
        <w:t>    "timeZone": string</w:t>
      </w:r>
      <w:r w:rsidRPr="00EC7322">
        <w:rPr>
          <w:rFonts w:ascii="Consolas" w:hAnsi="Consolas" w:cs="Consolas"/>
          <w:color w:val="008000"/>
          <w:sz w:val="19"/>
          <w:szCs w:val="19"/>
        </w:rPr>
        <w:br/>
        <w:t>  },</w:t>
      </w:r>
      <w:r w:rsidRPr="00EC7322">
        <w:rPr>
          <w:rFonts w:ascii="Consolas" w:hAnsi="Consolas" w:cs="Consolas"/>
          <w:color w:val="008000"/>
          <w:sz w:val="19"/>
          <w:szCs w:val="19"/>
        </w:rPr>
        <w:br/>
        <w:t>  "transparency": string,</w:t>
      </w:r>
      <w:r w:rsidRPr="00EC7322">
        <w:rPr>
          <w:rFonts w:ascii="Consolas" w:hAnsi="Consolas" w:cs="Consolas"/>
          <w:color w:val="008000"/>
          <w:sz w:val="19"/>
          <w:szCs w:val="19"/>
        </w:rPr>
        <w:br/>
        <w:t>  "visibility": string,</w:t>
      </w:r>
      <w:r w:rsidRPr="00EC7322">
        <w:rPr>
          <w:rFonts w:ascii="Consolas" w:hAnsi="Consolas" w:cs="Consolas"/>
          <w:color w:val="008000"/>
          <w:sz w:val="19"/>
          <w:szCs w:val="19"/>
        </w:rPr>
        <w:br/>
        <w:t>  "iCalUID": string,</w:t>
      </w:r>
      <w:r w:rsidRPr="00EC7322">
        <w:rPr>
          <w:rFonts w:ascii="Consolas" w:hAnsi="Consolas" w:cs="Consolas"/>
          <w:color w:val="008000"/>
          <w:sz w:val="19"/>
          <w:szCs w:val="19"/>
        </w:rPr>
        <w:br/>
        <w:t>  "sequence": integer,</w:t>
      </w:r>
      <w:r w:rsidRPr="00EC7322">
        <w:rPr>
          <w:rFonts w:ascii="Consolas" w:hAnsi="Consolas" w:cs="Consolas"/>
          <w:color w:val="008000"/>
          <w:sz w:val="19"/>
          <w:szCs w:val="19"/>
        </w:rPr>
        <w:br/>
        <w:t>  "attendees": [</w:t>
      </w:r>
      <w:r w:rsidRPr="00EC7322">
        <w:rPr>
          <w:rFonts w:ascii="Consolas" w:hAnsi="Consolas" w:cs="Consolas"/>
          <w:color w:val="008000"/>
          <w:sz w:val="19"/>
          <w:szCs w:val="19"/>
        </w:rPr>
        <w:br/>
        <w:t>    {</w:t>
      </w:r>
      <w:r w:rsidRPr="00EC7322">
        <w:rPr>
          <w:rFonts w:ascii="Consolas" w:hAnsi="Consolas" w:cs="Consolas"/>
          <w:color w:val="008000"/>
          <w:sz w:val="19"/>
          <w:szCs w:val="19"/>
        </w:rPr>
        <w:br/>
        <w:t>      "id": string,</w:t>
      </w:r>
      <w:r w:rsidRPr="00EC7322">
        <w:rPr>
          <w:rFonts w:ascii="Consolas" w:hAnsi="Consolas" w:cs="Consolas"/>
          <w:color w:val="008000"/>
          <w:sz w:val="19"/>
          <w:szCs w:val="19"/>
        </w:rPr>
        <w:br/>
        <w:t>      "email": string,</w:t>
      </w:r>
      <w:r w:rsidRPr="00EC7322">
        <w:rPr>
          <w:rFonts w:ascii="Consolas" w:hAnsi="Consolas" w:cs="Consolas"/>
          <w:color w:val="008000"/>
          <w:sz w:val="19"/>
          <w:szCs w:val="19"/>
        </w:rPr>
        <w:br/>
        <w:t>      "displayName": string,</w:t>
      </w:r>
      <w:r w:rsidRPr="00EC7322">
        <w:rPr>
          <w:rFonts w:ascii="Consolas" w:hAnsi="Consolas" w:cs="Consolas"/>
          <w:color w:val="008000"/>
          <w:sz w:val="19"/>
          <w:szCs w:val="19"/>
        </w:rPr>
        <w:br/>
        <w:t>      "organizer": boolean,</w:t>
      </w:r>
      <w:r w:rsidRPr="00EC7322">
        <w:rPr>
          <w:rFonts w:ascii="Consolas" w:hAnsi="Consolas" w:cs="Consolas"/>
          <w:color w:val="008000"/>
          <w:sz w:val="19"/>
          <w:szCs w:val="19"/>
        </w:rPr>
        <w:br/>
        <w:t>      "self": boolean,</w:t>
      </w:r>
      <w:r w:rsidRPr="00EC7322">
        <w:rPr>
          <w:rFonts w:ascii="Consolas" w:hAnsi="Consolas" w:cs="Consolas"/>
          <w:color w:val="008000"/>
          <w:sz w:val="19"/>
          <w:szCs w:val="19"/>
        </w:rPr>
        <w:br/>
        <w:t>      "resource": boolean,</w:t>
      </w:r>
      <w:r w:rsidRPr="00EC7322">
        <w:rPr>
          <w:rFonts w:ascii="Consolas" w:hAnsi="Consolas" w:cs="Consolas"/>
          <w:color w:val="008000"/>
          <w:sz w:val="19"/>
          <w:szCs w:val="19"/>
        </w:rPr>
        <w:br/>
        <w:t>      "optional": boolean,</w:t>
      </w:r>
      <w:r w:rsidRPr="00EC7322">
        <w:rPr>
          <w:rFonts w:ascii="Consolas" w:hAnsi="Consolas" w:cs="Consolas"/>
          <w:color w:val="008000"/>
          <w:sz w:val="19"/>
          <w:szCs w:val="19"/>
        </w:rPr>
        <w:br/>
        <w:t>      "responseStatus": string,</w:t>
      </w:r>
      <w:r w:rsidRPr="00EC7322">
        <w:rPr>
          <w:rFonts w:ascii="Consolas" w:hAnsi="Consolas" w:cs="Consolas"/>
          <w:color w:val="008000"/>
          <w:sz w:val="19"/>
          <w:szCs w:val="19"/>
        </w:rPr>
        <w:br/>
        <w:t>      "comment": string,</w:t>
      </w:r>
      <w:r w:rsidRPr="00EC7322">
        <w:rPr>
          <w:rFonts w:ascii="Consolas" w:hAnsi="Consolas" w:cs="Consolas"/>
          <w:color w:val="008000"/>
          <w:sz w:val="19"/>
          <w:szCs w:val="19"/>
        </w:rPr>
        <w:br/>
        <w:t>      "additionalGuests": integer</w:t>
      </w:r>
      <w:r w:rsidRPr="00EC7322">
        <w:rPr>
          <w:rFonts w:ascii="Consolas" w:hAnsi="Consolas" w:cs="Consolas"/>
          <w:color w:val="008000"/>
          <w:sz w:val="19"/>
          <w:szCs w:val="19"/>
        </w:rPr>
        <w:br/>
        <w:t>    }</w:t>
      </w:r>
      <w:r w:rsidRPr="00EC7322">
        <w:rPr>
          <w:rFonts w:ascii="Consolas" w:hAnsi="Consolas" w:cs="Consolas"/>
          <w:color w:val="008000"/>
          <w:sz w:val="19"/>
          <w:szCs w:val="19"/>
        </w:rPr>
        <w:br/>
        <w:t>  ],</w:t>
      </w:r>
      <w:r w:rsidRPr="00EC7322">
        <w:rPr>
          <w:rFonts w:ascii="Consolas" w:hAnsi="Consolas" w:cs="Consolas"/>
          <w:color w:val="008000"/>
          <w:sz w:val="19"/>
          <w:szCs w:val="19"/>
        </w:rPr>
        <w:br/>
        <w:t>  "attendeesOmitted": boolean,</w:t>
      </w:r>
      <w:r w:rsidRPr="00EC7322">
        <w:rPr>
          <w:rFonts w:ascii="Consolas" w:hAnsi="Consolas" w:cs="Consolas"/>
          <w:color w:val="008000"/>
          <w:sz w:val="19"/>
          <w:szCs w:val="19"/>
        </w:rPr>
        <w:br/>
        <w:t>  "extendedProperties": {</w:t>
      </w:r>
      <w:r w:rsidRPr="00EC7322">
        <w:rPr>
          <w:rFonts w:ascii="Consolas" w:hAnsi="Consolas" w:cs="Consolas"/>
          <w:color w:val="008000"/>
          <w:sz w:val="19"/>
          <w:szCs w:val="19"/>
        </w:rPr>
        <w:br/>
        <w:t>    "private": {</w:t>
      </w:r>
      <w:r w:rsidRPr="00EC7322">
        <w:rPr>
          <w:rFonts w:ascii="Consolas" w:hAnsi="Consolas" w:cs="Consolas"/>
          <w:color w:val="008000"/>
          <w:sz w:val="19"/>
          <w:szCs w:val="19"/>
        </w:rPr>
        <w:br/>
        <w:t>      (key): string</w:t>
      </w:r>
      <w:r w:rsidRPr="00EC7322">
        <w:rPr>
          <w:rFonts w:ascii="Consolas" w:hAnsi="Consolas" w:cs="Consolas"/>
          <w:color w:val="008000"/>
          <w:sz w:val="19"/>
          <w:szCs w:val="19"/>
        </w:rPr>
        <w:br/>
        <w:t>    },</w:t>
      </w:r>
      <w:r w:rsidRPr="00EC7322">
        <w:rPr>
          <w:rFonts w:ascii="Consolas" w:hAnsi="Consolas" w:cs="Consolas"/>
          <w:color w:val="008000"/>
          <w:sz w:val="19"/>
          <w:szCs w:val="19"/>
        </w:rPr>
        <w:br/>
        <w:t>    "shared": {</w:t>
      </w:r>
      <w:r w:rsidRPr="00EC7322">
        <w:rPr>
          <w:rFonts w:ascii="Consolas" w:hAnsi="Consolas" w:cs="Consolas"/>
          <w:color w:val="008000"/>
          <w:sz w:val="19"/>
          <w:szCs w:val="19"/>
        </w:rPr>
        <w:br/>
        <w:t>      (key): string</w:t>
      </w:r>
      <w:r w:rsidRPr="00EC7322">
        <w:rPr>
          <w:rFonts w:ascii="Consolas" w:hAnsi="Consolas" w:cs="Consolas"/>
          <w:color w:val="008000"/>
          <w:sz w:val="19"/>
          <w:szCs w:val="19"/>
        </w:rPr>
        <w:br/>
        <w:t>    }</w:t>
      </w:r>
      <w:r w:rsidRPr="00EC7322">
        <w:rPr>
          <w:rFonts w:ascii="Consolas" w:hAnsi="Consolas" w:cs="Consolas"/>
          <w:color w:val="008000"/>
          <w:sz w:val="19"/>
          <w:szCs w:val="19"/>
        </w:rPr>
        <w:br/>
        <w:t>  },</w:t>
      </w:r>
      <w:r w:rsidRPr="00EC7322">
        <w:rPr>
          <w:rFonts w:ascii="Consolas" w:hAnsi="Consolas" w:cs="Consolas"/>
          <w:color w:val="008000"/>
          <w:sz w:val="19"/>
          <w:szCs w:val="19"/>
        </w:rPr>
        <w:br/>
        <w:t>  "hangoutLink": string,</w:t>
      </w:r>
      <w:r w:rsidRPr="00EC7322">
        <w:rPr>
          <w:rFonts w:ascii="Consolas" w:hAnsi="Consolas" w:cs="Consolas"/>
          <w:color w:val="008000"/>
          <w:sz w:val="19"/>
          <w:szCs w:val="19"/>
        </w:rPr>
        <w:br/>
        <w:t>  "conferenceData": {</w:t>
      </w:r>
      <w:r w:rsidRPr="00EC7322">
        <w:rPr>
          <w:rFonts w:ascii="Consolas" w:hAnsi="Consolas" w:cs="Consolas"/>
          <w:color w:val="008000"/>
          <w:sz w:val="19"/>
          <w:szCs w:val="19"/>
        </w:rPr>
        <w:br/>
      </w:r>
      <w:r w:rsidRPr="00EC7322">
        <w:rPr>
          <w:rFonts w:ascii="Consolas" w:hAnsi="Consolas" w:cs="Consolas"/>
          <w:color w:val="008000"/>
          <w:sz w:val="19"/>
          <w:szCs w:val="19"/>
        </w:rPr>
        <w:lastRenderedPageBreak/>
        <w:t>    "createRequest": {</w:t>
      </w:r>
      <w:r w:rsidRPr="00EC7322">
        <w:rPr>
          <w:rFonts w:ascii="Consolas" w:hAnsi="Consolas" w:cs="Consolas"/>
          <w:color w:val="008000"/>
          <w:sz w:val="19"/>
          <w:szCs w:val="19"/>
        </w:rPr>
        <w:br/>
        <w:t>      "requestId": string,</w:t>
      </w:r>
      <w:r w:rsidRPr="00EC7322">
        <w:rPr>
          <w:rFonts w:ascii="Consolas" w:hAnsi="Consolas" w:cs="Consolas"/>
          <w:color w:val="008000"/>
          <w:sz w:val="19"/>
          <w:szCs w:val="19"/>
        </w:rPr>
        <w:br/>
        <w:t>      "conferenceSolutionKey": {</w:t>
      </w:r>
      <w:r w:rsidRPr="00EC7322">
        <w:rPr>
          <w:rFonts w:ascii="Consolas" w:hAnsi="Consolas" w:cs="Consolas"/>
          <w:color w:val="008000"/>
          <w:sz w:val="19"/>
          <w:szCs w:val="19"/>
        </w:rPr>
        <w:br/>
        <w:t>        "type": string</w:t>
      </w:r>
      <w:r w:rsidRPr="00EC7322">
        <w:rPr>
          <w:rFonts w:ascii="Consolas" w:hAnsi="Consolas" w:cs="Consolas"/>
          <w:color w:val="008000"/>
          <w:sz w:val="19"/>
          <w:szCs w:val="19"/>
        </w:rPr>
        <w:br/>
        <w:t>      },</w:t>
      </w:r>
      <w:r w:rsidRPr="00EC7322">
        <w:rPr>
          <w:rFonts w:ascii="Consolas" w:hAnsi="Consolas" w:cs="Consolas"/>
          <w:color w:val="008000"/>
          <w:sz w:val="19"/>
          <w:szCs w:val="19"/>
        </w:rPr>
        <w:br/>
        <w:t>      "status": {</w:t>
      </w:r>
      <w:r w:rsidRPr="00EC7322">
        <w:rPr>
          <w:rFonts w:ascii="Consolas" w:hAnsi="Consolas" w:cs="Consolas"/>
          <w:color w:val="008000"/>
          <w:sz w:val="19"/>
          <w:szCs w:val="19"/>
        </w:rPr>
        <w:br/>
        <w:t>        "statusCode": string</w:t>
      </w:r>
      <w:r w:rsidRPr="00EC7322">
        <w:rPr>
          <w:rFonts w:ascii="Consolas" w:hAnsi="Consolas" w:cs="Consolas"/>
          <w:color w:val="008000"/>
          <w:sz w:val="19"/>
          <w:szCs w:val="19"/>
        </w:rPr>
        <w:br/>
        <w:t>      }</w:t>
      </w:r>
      <w:r w:rsidRPr="00EC7322">
        <w:rPr>
          <w:rFonts w:ascii="Consolas" w:hAnsi="Consolas" w:cs="Consolas"/>
          <w:color w:val="008000"/>
          <w:sz w:val="19"/>
          <w:szCs w:val="19"/>
        </w:rPr>
        <w:br/>
        <w:t>    },</w:t>
      </w:r>
      <w:r w:rsidRPr="00EC7322">
        <w:rPr>
          <w:rFonts w:ascii="Consolas" w:hAnsi="Consolas" w:cs="Consolas"/>
          <w:color w:val="008000"/>
          <w:sz w:val="19"/>
          <w:szCs w:val="19"/>
        </w:rPr>
        <w:br/>
        <w:t>    "entryPoints": [</w:t>
      </w:r>
      <w:r w:rsidRPr="00EC7322">
        <w:rPr>
          <w:rFonts w:ascii="Consolas" w:hAnsi="Consolas" w:cs="Consolas"/>
          <w:color w:val="008000"/>
          <w:sz w:val="19"/>
          <w:szCs w:val="19"/>
        </w:rPr>
        <w:br/>
        <w:t>      {</w:t>
      </w:r>
      <w:r w:rsidRPr="00EC7322">
        <w:rPr>
          <w:rFonts w:ascii="Consolas" w:hAnsi="Consolas" w:cs="Consolas"/>
          <w:color w:val="008000"/>
          <w:sz w:val="19"/>
          <w:szCs w:val="19"/>
        </w:rPr>
        <w:br/>
        <w:t>        "entryPointType": string,</w:t>
      </w:r>
      <w:r w:rsidRPr="00EC7322">
        <w:rPr>
          <w:rFonts w:ascii="Consolas" w:hAnsi="Consolas" w:cs="Consolas"/>
          <w:color w:val="008000"/>
          <w:sz w:val="19"/>
          <w:szCs w:val="19"/>
        </w:rPr>
        <w:br/>
        <w:t>        "uri": string,</w:t>
      </w:r>
      <w:r w:rsidRPr="00EC7322">
        <w:rPr>
          <w:rFonts w:ascii="Consolas" w:hAnsi="Consolas" w:cs="Consolas"/>
          <w:color w:val="008000"/>
          <w:sz w:val="19"/>
          <w:szCs w:val="19"/>
        </w:rPr>
        <w:br/>
        <w:t>        "label": string,</w:t>
      </w:r>
      <w:r w:rsidRPr="00EC7322">
        <w:rPr>
          <w:rFonts w:ascii="Consolas" w:hAnsi="Consolas" w:cs="Consolas"/>
          <w:color w:val="008000"/>
          <w:sz w:val="19"/>
          <w:szCs w:val="19"/>
        </w:rPr>
        <w:br/>
        <w:t>        "pin": string,</w:t>
      </w:r>
      <w:r w:rsidRPr="00EC7322">
        <w:rPr>
          <w:rFonts w:ascii="Consolas" w:hAnsi="Consolas" w:cs="Consolas"/>
          <w:color w:val="008000"/>
          <w:sz w:val="19"/>
          <w:szCs w:val="19"/>
        </w:rPr>
        <w:br/>
        <w:t>        "accessCode": string,</w:t>
      </w:r>
      <w:r w:rsidRPr="00EC7322">
        <w:rPr>
          <w:rFonts w:ascii="Consolas" w:hAnsi="Consolas" w:cs="Consolas"/>
          <w:color w:val="008000"/>
          <w:sz w:val="19"/>
          <w:szCs w:val="19"/>
        </w:rPr>
        <w:br/>
        <w:t>        "meetingCode": string,</w:t>
      </w:r>
      <w:r w:rsidRPr="00EC7322">
        <w:rPr>
          <w:rFonts w:ascii="Consolas" w:hAnsi="Consolas" w:cs="Consolas"/>
          <w:color w:val="008000"/>
          <w:sz w:val="19"/>
          <w:szCs w:val="19"/>
        </w:rPr>
        <w:br/>
        <w:t>        "passcode": string,</w:t>
      </w:r>
      <w:r w:rsidRPr="00EC7322">
        <w:rPr>
          <w:rFonts w:ascii="Consolas" w:hAnsi="Consolas" w:cs="Consolas"/>
          <w:color w:val="008000"/>
          <w:sz w:val="19"/>
          <w:szCs w:val="19"/>
        </w:rPr>
        <w:br/>
        <w:t>        "password": string</w:t>
      </w:r>
      <w:r w:rsidRPr="00EC7322">
        <w:rPr>
          <w:rFonts w:ascii="Consolas" w:hAnsi="Consolas" w:cs="Consolas"/>
          <w:color w:val="008000"/>
          <w:sz w:val="19"/>
          <w:szCs w:val="19"/>
        </w:rPr>
        <w:br/>
        <w:t>      }</w:t>
      </w:r>
      <w:r w:rsidRPr="00EC7322">
        <w:rPr>
          <w:rFonts w:ascii="Consolas" w:hAnsi="Consolas" w:cs="Consolas"/>
          <w:color w:val="008000"/>
          <w:sz w:val="19"/>
          <w:szCs w:val="19"/>
        </w:rPr>
        <w:br/>
        <w:t>    ],</w:t>
      </w:r>
      <w:r w:rsidRPr="00EC7322">
        <w:rPr>
          <w:rFonts w:ascii="Consolas" w:hAnsi="Consolas" w:cs="Consolas"/>
          <w:color w:val="008000"/>
          <w:sz w:val="19"/>
          <w:szCs w:val="19"/>
        </w:rPr>
        <w:br/>
        <w:t>    "conferenceSolution": {</w:t>
      </w:r>
      <w:r w:rsidRPr="00EC7322">
        <w:rPr>
          <w:rFonts w:ascii="Consolas" w:hAnsi="Consolas" w:cs="Consolas"/>
          <w:color w:val="008000"/>
          <w:sz w:val="19"/>
          <w:szCs w:val="19"/>
        </w:rPr>
        <w:br/>
        <w:t>      "key": {</w:t>
      </w:r>
      <w:r w:rsidRPr="00EC7322">
        <w:rPr>
          <w:rFonts w:ascii="Consolas" w:hAnsi="Consolas" w:cs="Consolas"/>
          <w:color w:val="008000"/>
          <w:sz w:val="19"/>
          <w:szCs w:val="19"/>
        </w:rPr>
        <w:br/>
        <w:t>        "type": string</w:t>
      </w:r>
      <w:r w:rsidRPr="00EC7322">
        <w:rPr>
          <w:rFonts w:ascii="Consolas" w:hAnsi="Consolas" w:cs="Consolas"/>
          <w:color w:val="008000"/>
          <w:sz w:val="19"/>
          <w:szCs w:val="19"/>
        </w:rPr>
        <w:br/>
        <w:t>      },</w:t>
      </w:r>
      <w:r w:rsidRPr="00EC7322">
        <w:rPr>
          <w:rFonts w:ascii="Consolas" w:hAnsi="Consolas" w:cs="Consolas"/>
          <w:color w:val="008000"/>
          <w:sz w:val="19"/>
          <w:szCs w:val="19"/>
        </w:rPr>
        <w:br/>
        <w:t>      "name": string,</w:t>
      </w:r>
      <w:r w:rsidRPr="00EC7322">
        <w:rPr>
          <w:rFonts w:ascii="Consolas" w:hAnsi="Consolas" w:cs="Consolas"/>
          <w:color w:val="008000"/>
          <w:sz w:val="19"/>
          <w:szCs w:val="19"/>
        </w:rPr>
        <w:br/>
        <w:t>      "iconUri": string</w:t>
      </w:r>
      <w:r w:rsidRPr="00EC7322">
        <w:rPr>
          <w:rFonts w:ascii="Consolas" w:hAnsi="Consolas" w:cs="Consolas"/>
          <w:color w:val="008000"/>
          <w:sz w:val="19"/>
          <w:szCs w:val="19"/>
        </w:rPr>
        <w:br/>
        <w:t>    },</w:t>
      </w:r>
      <w:r w:rsidRPr="00EC7322">
        <w:rPr>
          <w:rFonts w:ascii="Consolas" w:hAnsi="Consolas" w:cs="Consolas"/>
          <w:color w:val="008000"/>
          <w:sz w:val="19"/>
          <w:szCs w:val="19"/>
        </w:rPr>
        <w:br/>
        <w:t>    "conferenceId": string,</w:t>
      </w:r>
      <w:r w:rsidRPr="00EC7322">
        <w:rPr>
          <w:rFonts w:ascii="Consolas" w:hAnsi="Consolas" w:cs="Consolas"/>
          <w:color w:val="008000"/>
          <w:sz w:val="19"/>
          <w:szCs w:val="19"/>
        </w:rPr>
        <w:br/>
        <w:t>    "signature": string</w:t>
      </w:r>
      <w:r w:rsidRPr="00EC7322">
        <w:rPr>
          <w:rFonts w:ascii="Consolas" w:hAnsi="Consolas" w:cs="Consolas"/>
          <w:color w:val="008000"/>
          <w:sz w:val="19"/>
          <w:szCs w:val="19"/>
        </w:rPr>
        <w:br/>
        <w:t>  },</w:t>
      </w:r>
      <w:r w:rsidRPr="00EC7322">
        <w:rPr>
          <w:rFonts w:ascii="Consolas" w:hAnsi="Consolas" w:cs="Consolas"/>
          <w:color w:val="008000"/>
          <w:sz w:val="19"/>
          <w:szCs w:val="19"/>
        </w:rPr>
        <w:br/>
        <w:t>  "gadget": {</w:t>
      </w:r>
      <w:r w:rsidRPr="00EC7322">
        <w:rPr>
          <w:rFonts w:ascii="Consolas" w:hAnsi="Consolas" w:cs="Consolas"/>
          <w:color w:val="008000"/>
          <w:sz w:val="19"/>
          <w:szCs w:val="19"/>
        </w:rPr>
        <w:br/>
        <w:t>    "type": string,</w:t>
      </w:r>
      <w:r w:rsidRPr="00EC7322">
        <w:rPr>
          <w:rFonts w:ascii="Consolas" w:hAnsi="Consolas" w:cs="Consolas"/>
          <w:color w:val="008000"/>
          <w:sz w:val="19"/>
          <w:szCs w:val="19"/>
        </w:rPr>
        <w:br/>
        <w:t>    "title": string,</w:t>
      </w:r>
      <w:r w:rsidRPr="00EC7322">
        <w:rPr>
          <w:rFonts w:ascii="Consolas" w:hAnsi="Consolas" w:cs="Consolas"/>
          <w:color w:val="008000"/>
          <w:sz w:val="19"/>
          <w:szCs w:val="19"/>
        </w:rPr>
        <w:br/>
        <w:t>    "link": string,</w:t>
      </w:r>
      <w:r w:rsidRPr="00EC7322">
        <w:rPr>
          <w:rFonts w:ascii="Consolas" w:hAnsi="Consolas" w:cs="Consolas"/>
          <w:color w:val="008000"/>
          <w:sz w:val="19"/>
          <w:szCs w:val="19"/>
        </w:rPr>
        <w:br/>
        <w:t>    "iconLink": string,</w:t>
      </w:r>
      <w:r w:rsidRPr="00EC7322">
        <w:rPr>
          <w:rFonts w:ascii="Consolas" w:hAnsi="Consolas" w:cs="Consolas"/>
          <w:color w:val="008000"/>
          <w:sz w:val="19"/>
          <w:szCs w:val="19"/>
        </w:rPr>
        <w:br/>
        <w:t>    "width": integer,</w:t>
      </w:r>
      <w:r w:rsidRPr="00EC7322">
        <w:rPr>
          <w:rFonts w:ascii="Consolas" w:hAnsi="Consolas" w:cs="Consolas"/>
          <w:color w:val="008000"/>
          <w:sz w:val="19"/>
          <w:szCs w:val="19"/>
        </w:rPr>
        <w:br/>
        <w:t>    "height": integer,</w:t>
      </w:r>
      <w:r w:rsidRPr="00EC7322">
        <w:rPr>
          <w:rFonts w:ascii="Consolas" w:hAnsi="Consolas" w:cs="Consolas"/>
          <w:color w:val="008000"/>
          <w:sz w:val="19"/>
          <w:szCs w:val="19"/>
        </w:rPr>
        <w:br/>
        <w:t>    "display": string,</w:t>
      </w:r>
      <w:r w:rsidRPr="00EC7322">
        <w:rPr>
          <w:rFonts w:ascii="Consolas" w:hAnsi="Consolas" w:cs="Consolas"/>
          <w:color w:val="008000"/>
          <w:sz w:val="19"/>
          <w:szCs w:val="19"/>
        </w:rPr>
        <w:br/>
        <w:t>    "preferences": {</w:t>
      </w:r>
      <w:r w:rsidRPr="00EC7322">
        <w:rPr>
          <w:rFonts w:ascii="Consolas" w:hAnsi="Consolas" w:cs="Consolas"/>
          <w:color w:val="008000"/>
          <w:sz w:val="19"/>
          <w:szCs w:val="19"/>
        </w:rPr>
        <w:br/>
        <w:t>      (key): string</w:t>
      </w:r>
      <w:r w:rsidRPr="00EC7322">
        <w:rPr>
          <w:rFonts w:ascii="Consolas" w:hAnsi="Consolas" w:cs="Consolas"/>
          <w:color w:val="008000"/>
          <w:sz w:val="19"/>
          <w:szCs w:val="19"/>
        </w:rPr>
        <w:br/>
        <w:t>    }</w:t>
      </w:r>
      <w:r w:rsidRPr="00EC7322">
        <w:rPr>
          <w:rFonts w:ascii="Consolas" w:hAnsi="Consolas" w:cs="Consolas"/>
          <w:color w:val="008000"/>
          <w:sz w:val="19"/>
          <w:szCs w:val="19"/>
        </w:rPr>
        <w:br/>
        <w:t>  },</w:t>
      </w:r>
      <w:r w:rsidRPr="00EC7322">
        <w:rPr>
          <w:rFonts w:ascii="Consolas" w:hAnsi="Consolas" w:cs="Consolas"/>
          <w:color w:val="008000"/>
          <w:sz w:val="19"/>
          <w:szCs w:val="19"/>
        </w:rPr>
        <w:br/>
        <w:t>  "anyoneCanAddSelf": boolean,</w:t>
      </w:r>
      <w:r w:rsidRPr="00EC7322">
        <w:rPr>
          <w:rFonts w:ascii="Consolas" w:hAnsi="Consolas" w:cs="Consolas"/>
          <w:color w:val="008000"/>
          <w:sz w:val="19"/>
          <w:szCs w:val="19"/>
        </w:rPr>
        <w:br/>
        <w:t>  "guestsCanInviteOthers": boolean,</w:t>
      </w:r>
      <w:r w:rsidRPr="00EC7322">
        <w:rPr>
          <w:rFonts w:ascii="Consolas" w:hAnsi="Consolas" w:cs="Consolas"/>
          <w:color w:val="008000"/>
          <w:sz w:val="19"/>
          <w:szCs w:val="19"/>
        </w:rPr>
        <w:br/>
        <w:t>  "guestsCanModify": boolean,</w:t>
      </w:r>
      <w:r w:rsidRPr="00EC7322">
        <w:rPr>
          <w:rFonts w:ascii="Consolas" w:hAnsi="Consolas" w:cs="Consolas"/>
          <w:color w:val="008000"/>
          <w:sz w:val="19"/>
          <w:szCs w:val="19"/>
        </w:rPr>
        <w:br/>
        <w:t>  "guestsCanSeeOtherGuests": boolean,</w:t>
      </w:r>
      <w:r w:rsidRPr="00EC7322">
        <w:rPr>
          <w:rFonts w:ascii="Consolas" w:hAnsi="Consolas" w:cs="Consolas"/>
          <w:color w:val="008000"/>
          <w:sz w:val="19"/>
          <w:szCs w:val="19"/>
        </w:rPr>
        <w:br/>
        <w:t>  "privateCopy": boolean,</w:t>
      </w:r>
      <w:r w:rsidRPr="00EC7322">
        <w:rPr>
          <w:rFonts w:ascii="Consolas" w:hAnsi="Consolas" w:cs="Consolas"/>
          <w:color w:val="008000"/>
          <w:sz w:val="19"/>
          <w:szCs w:val="19"/>
        </w:rPr>
        <w:br/>
        <w:t>  "locked": boolean,</w:t>
      </w:r>
      <w:r w:rsidRPr="00EC7322">
        <w:rPr>
          <w:rFonts w:ascii="Consolas" w:hAnsi="Consolas" w:cs="Consolas"/>
          <w:color w:val="008000"/>
          <w:sz w:val="19"/>
          <w:szCs w:val="19"/>
        </w:rPr>
        <w:br/>
        <w:t>  "reminders": {</w:t>
      </w:r>
      <w:r w:rsidRPr="00EC7322">
        <w:rPr>
          <w:rFonts w:ascii="Consolas" w:hAnsi="Consolas" w:cs="Consolas"/>
          <w:color w:val="008000"/>
          <w:sz w:val="19"/>
          <w:szCs w:val="19"/>
        </w:rPr>
        <w:br/>
        <w:t>    "useDefault": boolean,</w:t>
      </w:r>
      <w:r w:rsidRPr="00EC7322">
        <w:rPr>
          <w:rFonts w:ascii="Consolas" w:hAnsi="Consolas" w:cs="Consolas"/>
          <w:color w:val="008000"/>
          <w:sz w:val="19"/>
          <w:szCs w:val="19"/>
        </w:rPr>
        <w:br/>
        <w:t>    "overrides": [</w:t>
      </w:r>
      <w:r w:rsidRPr="00EC7322">
        <w:rPr>
          <w:rFonts w:ascii="Consolas" w:hAnsi="Consolas" w:cs="Consolas"/>
          <w:color w:val="008000"/>
          <w:sz w:val="19"/>
          <w:szCs w:val="19"/>
        </w:rPr>
        <w:br/>
        <w:t>      {</w:t>
      </w:r>
      <w:r w:rsidRPr="00EC7322">
        <w:rPr>
          <w:rFonts w:ascii="Consolas" w:hAnsi="Consolas" w:cs="Consolas"/>
          <w:color w:val="008000"/>
          <w:sz w:val="19"/>
          <w:szCs w:val="19"/>
        </w:rPr>
        <w:br/>
        <w:t>        "method": string,</w:t>
      </w:r>
      <w:r w:rsidRPr="00EC7322">
        <w:rPr>
          <w:rFonts w:ascii="Consolas" w:hAnsi="Consolas" w:cs="Consolas"/>
          <w:color w:val="008000"/>
          <w:sz w:val="19"/>
          <w:szCs w:val="19"/>
        </w:rPr>
        <w:br/>
        <w:t>        "minutes": integer</w:t>
      </w:r>
      <w:r w:rsidRPr="00EC7322">
        <w:rPr>
          <w:rFonts w:ascii="Consolas" w:hAnsi="Consolas" w:cs="Consolas"/>
          <w:color w:val="008000"/>
          <w:sz w:val="19"/>
          <w:szCs w:val="19"/>
        </w:rPr>
        <w:br/>
        <w:t>      }</w:t>
      </w:r>
      <w:r w:rsidRPr="00EC7322">
        <w:rPr>
          <w:rFonts w:ascii="Consolas" w:hAnsi="Consolas" w:cs="Consolas"/>
          <w:color w:val="008000"/>
          <w:sz w:val="19"/>
          <w:szCs w:val="19"/>
        </w:rPr>
        <w:br/>
        <w:t>    ]</w:t>
      </w:r>
      <w:r w:rsidRPr="00EC7322">
        <w:rPr>
          <w:rFonts w:ascii="Consolas" w:hAnsi="Consolas" w:cs="Consolas"/>
          <w:color w:val="008000"/>
          <w:sz w:val="19"/>
          <w:szCs w:val="19"/>
        </w:rPr>
        <w:br/>
        <w:t>  },</w:t>
      </w:r>
      <w:r w:rsidRPr="00EC7322">
        <w:rPr>
          <w:rFonts w:ascii="Consolas" w:hAnsi="Consolas" w:cs="Consolas"/>
          <w:color w:val="008000"/>
          <w:sz w:val="19"/>
          <w:szCs w:val="19"/>
        </w:rPr>
        <w:br/>
      </w:r>
      <w:r w:rsidRPr="00EC7322">
        <w:rPr>
          <w:rFonts w:ascii="Consolas" w:hAnsi="Consolas" w:cs="Consolas"/>
          <w:color w:val="008000"/>
          <w:sz w:val="19"/>
          <w:szCs w:val="19"/>
        </w:rPr>
        <w:lastRenderedPageBreak/>
        <w:t>  "source": {</w:t>
      </w:r>
      <w:r w:rsidRPr="00EC7322">
        <w:rPr>
          <w:rFonts w:ascii="Consolas" w:hAnsi="Consolas" w:cs="Consolas"/>
          <w:color w:val="008000"/>
          <w:sz w:val="19"/>
          <w:szCs w:val="19"/>
        </w:rPr>
        <w:br/>
        <w:t>    "url": string,</w:t>
      </w:r>
      <w:r w:rsidRPr="00EC7322">
        <w:rPr>
          <w:rFonts w:ascii="Consolas" w:hAnsi="Consolas" w:cs="Consolas"/>
          <w:color w:val="008000"/>
          <w:sz w:val="19"/>
          <w:szCs w:val="19"/>
        </w:rPr>
        <w:br/>
        <w:t>    "title": string</w:t>
      </w:r>
      <w:r w:rsidRPr="00EC7322">
        <w:rPr>
          <w:rFonts w:ascii="Consolas" w:hAnsi="Consolas" w:cs="Consolas"/>
          <w:color w:val="008000"/>
          <w:sz w:val="19"/>
          <w:szCs w:val="19"/>
        </w:rPr>
        <w:br/>
        <w:t>  },</w:t>
      </w:r>
      <w:r w:rsidRPr="00EC7322">
        <w:rPr>
          <w:rFonts w:ascii="Consolas" w:hAnsi="Consolas" w:cs="Consolas"/>
          <w:color w:val="008000"/>
          <w:sz w:val="19"/>
          <w:szCs w:val="19"/>
        </w:rPr>
        <w:br/>
        <w:t>  "attachments": [</w:t>
      </w:r>
      <w:r w:rsidRPr="00EC7322">
        <w:rPr>
          <w:rFonts w:ascii="Consolas" w:hAnsi="Consolas" w:cs="Consolas"/>
          <w:color w:val="008000"/>
          <w:sz w:val="19"/>
          <w:szCs w:val="19"/>
        </w:rPr>
        <w:br/>
        <w:t>    {</w:t>
      </w:r>
      <w:r w:rsidRPr="00EC7322">
        <w:rPr>
          <w:rFonts w:ascii="Consolas" w:hAnsi="Consolas" w:cs="Consolas"/>
          <w:color w:val="008000"/>
          <w:sz w:val="19"/>
          <w:szCs w:val="19"/>
        </w:rPr>
        <w:br/>
        <w:t>      "fileUrl": string,</w:t>
      </w:r>
      <w:r w:rsidRPr="00EC7322">
        <w:rPr>
          <w:rFonts w:ascii="Consolas" w:hAnsi="Consolas" w:cs="Consolas"/>
          <w:color w:val="008000"/>
          <w:sz w:val="19"/>
          <w:szCs w:val="19"/>
        </w:rPr>
        <w:br/>
        <w:t>      "title": string,</w:t>
      </w:r>
      <w:r w:rsidRPr="00EC7322">
        <w:rPr>
          <w:rFonts w:ascii="Consolas" w:hAnsi="Consolas" w:cs="Consolas"/>
          <w:color w:val="008000"/>
          <w:sz w:val="19"/>
          <w:szCs w:val="19"/>
        </w:rPr>
        <w:br/>
        <w:t>      "mimeType": string,</w:t>
      </w:r>
      <w:r w:rsidRPr="00EC7322">
        <w:rPr>
          <w:rFonts w:ascii="Consolas" w:hAnsi="Consolas" w:cs="Consolas"/>
          <w:color w:val="008000"/>
          <w:sz w:val="19"/>
          <w:szCs w:val="19"/>
        </w:rPr>
        <w:br/>
        <w:t>      "iconLink": string,</w:t>
      </w:r>
      <w:r w:rsidRPr="00EC7322">
        <w:rPr>
          <w:rFonts w:ascii="Consolas" w:hAnsi="Consolas" w:cs="Consolas"/>
          <w:color w:val="008000"/>
          <w:sz w:val="19"/>
          <w:szCs w:val="19"/>
        </w:rPr>
        <w:br/>
        <w:t>      "fileId": string</w:t>
      </w:r>
      <w:r w:rsidRPr="00EC7322">
        <w:rPr>
          <w:rFonts w:ascii="Consolas" w:hAnsi="Consolas" w:cs="Consolas"/>
          <w:color w:val="008000"/>
          <w:sz w:val="19"/>
          <w:szCs w:val="19"/>
        </w:rPr>
        <w:br/>
        <w:t>    }</w:t>
      </w:r>
      <w:r w:rsidRPr="00EC7322">
        <w:rPr>
          <w:rFonts w:ascii="Consolas" w:hAnsi="Consolas" w:cs="Consolas"/>
          <w:color w:val="008000"/>
          <w:sz w:val="19"/>
          <w:szCs w:val="19"/>
        </w:rPr>
        <w:br/>
        <w:t>  ]</w:t>
      </w:r>
      <w:r w:rsidRPr="00EC7322">
        <w:rPr>
          <w:rFonts w:ascii="Consolas" w:hAnsi="Consolas" w:cs="Consolas"/>
          <w:color w:val="008000"/>
          <w:sz w:val="19"/>
          <w:szCs w:val="19"/>
        </w:rPr>
        <w:br/>
        <w:t>}</w:t>
      </w:r>
    </w:p>
    <w:p w:rsidR="00765FE4" w:rsidRPr="00EC7322" w:rsidRDefault="00765FE4" w:rsidP="00EC7322">
      <w:pPr>
        <w:shd w:val="clear" w:color="auto" w:fill="F2F2F2" w:themeFill="background1" w:themeFillShade="F2"/>
        <w:rPr>
          <w:rFonts w:ascii="Consolas" w:hAnsi="Consolas" w:cs="Consolas"/>
          <w:color w:val="008000"/>
          <w:sz w:val="19"/>
          <w:szCs w:val="19"/>
        </w:rPr>
      </w:pPr>
    </w:p>
    <w:sectPr w:rsidR="00765FE4" w:rsidRPr="00EC7322">
      <w:headerReference w:type="default" r:id="rId9"/>
      <w:foot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380" w:rsidRDefault="00A31380">
      <w:pPr>
        <w:spacing w:after="0" w:line="240" w:lineRule="auto"/>
      </w:pPr>
      <w:r>
        <w:separator/>
      </w:r>
    </w:p>
  </w:endnote>
  <w:endnote w:type="continuationSeparator" w:id="0">
    <w:p w:rsidR="00A31380" w:rsidRDefault="00A31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A1C" w:rsidRDefault="00B35A1C">
    <w:pPr>
      <w:pStyle w:val="Pieddepage"/>
    </w:pPr>
    <w:r>
      <w:drawing>
        <wp:anchor distT="0" distB="0" distL="114300" distR="114300" simplePos="0" relativeHeight="251660288" behindDoc="1" locked="0" layoutInCell="1" allowOverlap="1">
          <wp:simplePos x="0" y="0"/>
          <wp:positionH relativeFrom="column">
            <wp:posOffset>5667375</wp:posOffset>
          </wp:positionH>
          <wp:positionV relativeFrom="paragraph">
            <wp:posOffset>35560</wp:posOffset>
          </wp:positionV>
          <wp:extent cx="1057275" cy="528638"/>
          <wp:effectExtent l="0" t="0" r="0" b="5080"/>
          <wp:wrapNone/>
          <wp:docPr id="1" name="Image 1" descr="Résultat de recherche d'images pour &quot;nodej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nodejs&quo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57275" cy="528638"/>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380" w:rsidRDefault="00A31380">
      <w:pPr>
        <w:spacing w:after="0" w:line="240" w:lineRule="auto"/>
      </w:pPr>
      <w:r>
        <w:separator/>
      </w:r>
    </w:p>
  </w:footnote>
  <w:footnote w:type="continuationSeparator" w:id="0">
    <w:p w:rsidR="00A31380" w:rsidRDefault="00A31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A1C" w:rsidRDefault="00B35A1C">
    <w:pPr>
      <w:pStyle w:val="En-tte"/>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Zone de texte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5A1C" w:rsidRDefault="00B35A1C">
                          <w:pPr>
                            <w:pStyle w:val="Pieddepage"/>
                          </w:pPr>
                          <w:r>
                            <w:fldChar w:fldCharType="begin"/>
                          </w:r>
                          <w:r>
                            <w:instrText>PAGE   \* MERGEFORMAT</w:instrText>
                          </w:r>
                          <w:r>
                            <w:fldChar w:fldCharType="separate"/>
                          </w:r>
                          <w:r w:rsidR="0036197E">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" filled="f" stroked="f" strokeweight=".5pt">
              <v:textbox style="mso-fit-shape-to-text:t" inset="0,0,0,0">
                <w:txbxContent>
                  <w:p w:rsidR="00B35A1C" w:rsidRDefault="00B35A1C">
                    <w:pPr>
                      <w:pStyle w:val="Pieddepage"/>
                    </w:pPr>
                    <w:r>
                      <w:fldChar w:fldCharType="begin"/>
                    </w:r>
                    <w:r>
                      <w:instrText>PAGE   \* MERGEFORMAT</w:instrText>
                    </w:r>
                    <w:r>
                      <w:fldChar w:fldCharType="separate"/>
                    </w:r>
                    <w:r w:rsidR="0036197E">
                      <w:t>9</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Titre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5D71"/>
    <w:multiLevelType w:val="hybridMultilevel"/>
    <w:tmpl w:val="BFBE56B6"/>
    <w:lvl w:ilvl="0" w:tplc="DF622CE6">
      <w:start w:val="1"/>
      <w:numFmt w:val="bullet"/>
      <w:pStyle w:val="Listepuce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DB3"/>
    <w:rsid w:val="00047E91"/>
    <w:rsid w:val="00071D09"/>
    <w:rsid w:val="00071E6B"/>
    <w:rsid w:val="00096B3A"/>
    <w:rsid w:val="000E159E"/>
    <w:rsid w:val="001001BA"/>
    <w:rsid w:val="00121746"/>
    <w:rsid w:val="00122BE9"/>
    <w:rsid w:val="0015009F"/>
    <w:rsid w:val="001A57F0"/>
    <w:rsid w:val="001A70A6"/>
    <w:rsid w:val="001B3C24"/>
    <w:rsid w:val="001E4D78"/>
    <w:rsid w:val="002212DD"/>
    <w:rsid w:val="00225582"/>
    <w:rsid w:val="00266A2E"/>
    <w:rsid w:val="002727F1"/>
    <w:rsid w:val="00280832"/>
    <w:rsid w:val="002D0B44"/>
    <w:rsid w:val="002E5313"/>
    <w:rsid w:val="002E6DA3"/>
    <w:rsid w:val="00312073"/>
    <w:rsid w:val="00342EEF"/>
    <w:rsid w:val="00343809"/>
    <w:rsid w:val="0036197E"/>
    <w:rsid w:val="003706C8"/>
    <w:rsid w:val="003C431C"/>
    <w:rsid w:val="003D10BE"/>
    <w:rsid w:val="00406F3F"/>
    <w:rsid w:val="00430A8F"/>
    <w:rsid w:val="004644A3"/>
    <w:rsid w:val="00486D57"/>
    <w:rsid w:val="004D08EA"/>
    <w:rsid w:val="004E5FA3"/>
    <w:rsid w:val="004F006E"/>
    <w:rsid w:val="0056147B"/>
    <w:rsid w:val="00565D50"/>
    <w:rsid w:val="00581786"/>
    <w:rsid w:val="005920B6"/>
    <w:rsid w:val="005A05FF"/>
    <w:rsid w:val="005B7BDA"/>
    <w:rsid w:val="00653424"/>
    <w:rsid w:val="006752F9"/>
    <w:rsid w:val="00681761"/>
    <w:rsid w:val="006D0534"/>
    <w:rsid w:val="006D39DE"/>
    <w:rsid w:val="006D687E"/>
    <w:rsid w:val="006E6132"/>
    <w:rsid w:val="006F19F2"/>
    <w:rsid w:val="0071698E"/>
    <w:rsid w:val="00746EF9"/>
    <w:rsid w:val="007574C9"/>
    <w:rsid w:val="00765FE4"/>
    <w:rsid w:val="007857A0"/>
    <w:rsid w:val="00785F2B"/>
    <w:rsid w:val="007C7E06"/>
    <w:rsid w:val="007D6AA9"/>
    <w:rsid w:val="008030B5"/>
    <w:rsid w:val="00807785"/>
    <w:rsid w:val="00811B70"/>
    <w:rsid w:val="008333A8"/>
    <w:rsid w:val="008B5DB3"/>
    <w:rsid w:val="008C5879"/>
    <w:rsid w:val="00905F64"/>
    <w:rsid w:val="00915611"/>
    <w:rsid w:val="009B641A"/>
    <w:rsid w:val="009D22AA"/>
    <w:rsid w:val="009D7FE8"/>
    <w:rsid w:val="009F5993"/>
    <w:rsid w:val="00A03E1C"/>
    <w:rsid w:val="00A25DE1"/>
    <w:rsid w:val="00A31380"/>
    <w:rsid w:val="00AC6BF3"/>
    <w:rsid w:val="00B35A1C"/>
    <w:rsid w:val="00B401CA"/>
    <w:rsid w:val="00B435B4"/>
    <w:rsid w:val="00B572AE"/>
    <w:rsid w:val="00B73BFF"/>
    <w:rsid w:val="00BC01D8"/>
    <w:rsid w:val="00C04EF2"/>
    <w:rsid w:val="00C06E4B"/>
    <w:rsid w:val="00C11ED4"/>
    <w:rsid w:val="00C13412"/>
    <w:rsid w:val="00C14D8E"/>
    <w:rsid w:val="00C3191B"/>
    <w:rsid w:val="00C341A1"/>
    <w:rsid w:val="00C722FA"/>
    <w:rsid w:val="00CB69E5"/>
    <w:rsid w:val="00D125B1"/>
    <w:rsid w:val="00D126DF"/>
    <w:rsid w:val="00D32910"/>
    <w:rsid w:val="00D32FE9"/>
    <w:rsid w:val="00D36FBB"/>
    <w:rsid w:val="00D41AB1"/>
    <w:rsid w:val="00D5284E"/>
    <w:rsid w:val="00DB352D"/>
    <w:rsid w:val="00DC24C1"/>
    <w:rsid w:val="00DC5A27"/>
    <w:rsid w:val="00DF22C8"/>
    <w:rsid w:val="00E047EE"/>
    <w:rsid w:val="00E142C1"/>
    <w:rsid w:val="00E24616"/>
    <w:rsid w:val="00E6475F"/>
    <w:rsid w:val="00E65462"/>
    <w:rsid w:val="00EA19D5"/>
    <w:rsid w:val="00EC4AAE"/>
    <w:rsid w:val="00EC7322"/>
    <w:rsid w:val="00ED261E"/>
    <w:rsid w:val="00F1403E"/>
    <w:rsid w:val="00F16155"/>
    <w:rsid w:val="00F47B8F"/>
    <w:rsid w:val="00F62695"/>
    <w:rsid w:val="00F75BF1"/>
    <w:rsid w:val="00F760B6"/>
    <w:rsid w:val="00FA74FC"/>
    <w:rsid w:val="00FB24C6"/>
    <w:rsid w:val="00FC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B1DF98-43A8-4CCA-94A2-7C313203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fr-FR" w:eastAsia="fr-F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2"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582"/>
  </w:style>
  <w:style w:type="paragraph" w:styleId="Titre1">
    <w:name w:val="heading 1"/>
    <w:basedOn w:val="Normal"/>
    <w:next w:val="Normal"/>
    <w:link w:val="Titre1Car"/>
    <w:uiPriority w:val="9"/>
    <w:qFormat/>
    <w:rsid w:val="00225582"/>
    <w:pPr>
      <w:keepNext/>
      <w:keepLines/>
      <w:spacing w:before="600" w:after="240" w:line="240" w:lineRule="auto"/>
      <w:outlineLvl w:val="0"/>
    </w:pPr>
    <w:rPr>
      <w:b/>
      <w:bCs/>
      <w:caps/>
      <w:color w:val="1F4E79" w:themeColor="accent1" w:themeShade="80"/>
      <w:sz w:val="28"/>
    </w:rPr>
  </w:style>
  <w:style w:type="paragraph" w:styleId="Titre2">
    <w:name w:val="heading 2"/>
    <w:basedOn w:val="Normal"/>
    <w:next w:val="Normal"/>
    <w:link w:val="Titre2Car"/>
    <w:uiPriority w:val="9"/>
    <w:unhideWhenUsed/>
    <w:qFormat/>
    <w:rsid w:val="00225582"/>
    <w:pPr>
      <w:keepNext/>
      <w:keepLines/>
      <w:numPr>
        <w:numId w:val="4"/>
      </w:numPr>
      <w:spacing w:before="360" w:after="120" w:line="240" w:lineRule="auto"/>
      <w:outlineLvl w:val="1"/>
    </w:pPr>
    <w:rPr>
      <w:b/>
      <w:bCs/>
      <w:color w:val="5B9BD5" w:themeColor="accent1"/>
      <w:sz w:val="24"/>
    </w:rPr>
  </w:style>
  <w:style w:type="paragraph" w:styleId="Titre3">
    <w:name w:val="heading 3"/>
    <w:basedOn w:val="Normal"/>
    <w:next w:val="Normal"/>
    <w:link w:val="Titre3Car"/>
    <w:uiPriority w:val="9"/>
    <w:unhideWhenUsed/>
    <w:qFormat/>
    <w:rsid w:val="008B5D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B5DB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8B5D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25582"/>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reCar">
    <w:name w:val="Titre Car"/>
    <w:basedOn w:val="Policepardfaut"/>
    <w:link w:val="Titre"/>
    <w:uiPriority w:val="10"/>
    <w:rsid w:val="00225582"/>
    <w:rPr>
      <w:rFonts w:asciiTheme="majorHAnsi" w:eastAsiaTheme="majorEastAsia" w:hAnsiTheme="majorHAnsi" w:cstheme="majorBidi"/>
      <w:caps/>
      <w:color w:val="1F4E79" w:themeColor="accent1" w:themeShade="80"/>
      <w:kern w:val="28"/>
      <w:sz w:val="38"/>
    </w:rPr>
  </w:style>
  <w:style w:type="table" w:styleId="Grilledutableau">
    <w:name w:val="Table Grid"/>
    <w:basedOn w:val="TableauNormal"/>
    <w:uiPriority w:val="39"/>
    <w:rsid w:val="00225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225582"/>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ous-titreCar">
    <w:name w:val="Sous-titre Car"/>
    <w:basedOn w:val="Policepardfaut"/>
    <w:link w:val="Sous-titre"/>
    <w:uiPriority w:val="11"/>
    <w:rsid w:val="00225582"/>
    <w:rPr>
      <w:b/>
      <w:bCs/>
      <w:color w:val="5B9BD5" w:themeColor="accent1"/>
      <w:sz w:val="24"/>
    </w:rPr>
  </w:style>
  <w:style w:type="character" w:customStyle="1" w:styleId="Titre1Car">
    <w:name w:val="Titre 1 Car"/>
    <w:basedOn w:val="Policepardfaut"/>
    <w:link w:val="Titre1"/>
    <w:uiPriority w:val="9"/>
    <w:rsid w:val="00225582"/>
    <w:rPr>
      <w:b/>
      <w:bCs/>
      <w:caps/>
      <w:color w:val="1F4E79" w:themeColor="accent1" w:themeShade="80"/>
      <w:sz w:val="28"/>
    </w:rPr>
  </w:style>
  <w:style w:type="table" w:customStyle="1" w:styleId="Tableaudeconseil">
    <w:name w:val="Tableau de conseil"/>
    <w:basedOn w:val="TableauNormal"/>
    <w:uiPriority w:val="99"/>
    <w:rsid w:val="00225582"/>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edeconseil">
    <w:name w:val="Texte de conseil"/>
    <w:basedOn w:val="Normal"/>
    <w:uiPriority w:val="99"/>
    <w:rsid w:val="00225582"/>
    <w:pPr>
      <w:spacing w:after="160" w:line="264" w:lineRule="auto"/>
      <w:ind w:right="576"/>
    </w:pPr>
    <w:rPr>
      <w:i/>
      <w:iCs/>
      <w:color w:val="7F7F7F" w:themeColor="text1" w:themeTint="80"/>
      <w:sz w:val="16"/>
    </w:rPr>
  </w:style>
  <w:style w:type="character" w:styleId="Textedelespacerserv">
    <w:name w:val="Placeholder Text"/>
    <w:basedOn w:val="Policepardfaut"/>
    <w:uiPriority w:val="99"/>
    <w:semiHidden/>
    <w:rsid w:val="00225582"/>
    <w:rPr>
      <w:color w:val="808080"/>
    </w:rPr>
  </w:style>
  <w:style w:type="paragraph" w:styleId="Sansinterligne">
    <w:name w:val="No Spacing"/>
    <w:uiPriority w:val="36"/>
    <w:qFormat/>
    <w:rsid w:val="00225582"/>
    <w:pPr>
      <w:spacing w:after="0" w:line="240" w:lineRule="auto"/>
    </w:pPr>
  </w:style>
  <w:style w:type="character" w:customStyle="1" w:styleId="Titre2Car">
    <w:name w:val="Titre 2 Car"/>
    <w:basedOn w:val="Policepardfaut"/>
    <w:link w:val="Titre2"/>
    <w:uiPriority w:val="9"/>
    <w:rsid w:val="00225582"/>
    <w:rPr>
      <w:b/>
      <w:bCs/>
      <w:color w:val="5B9BD5" w:themeColor="accent1"/>
      <w:sz w:val="24"/>
    </w:rPr>
  </w:style>
  <w:style w:type="paragraph" w:styleId="Listepuces">
    <w:name w:val="List Bullet"/>
    <w:basedOn w:val="Normal"/>
    <w:uiPriority w:val="1"/>
    <w:unhideWhenUsed/>
    <w:qFormat/>
    <w:rsid w:val="00225582"/>
    <w:pPr>
      <w:numPr>
        <w:numId w:val="3"/>
      </w:numPr>
      <w:spacing w:after="60"/>
    </w:pPr>
  </w:style>
  <w:style w:type="paragraph" w:styleId="En-tte">
    <w:name w:val="header"/>
    <w:basedOn w:val="Normal"/>
    <w:link w:val="En-tteCar"/>
    <w:uiPriority w:val="99"/>
    <w:unhideWhenUsed/>
    <w:rsid w:val="00225582"/>
    <w:pPr>
      <w:tabs>
        <w:tab w:val="center" w:pos="4680"/>
        <w:tab w:val="right" w:pos="9360"/>
      </w:tabs>
      <w:spacing w:after="0" w:line="240" w:lineRule="auto"/>
    </w:pPr>
  </w:style>
  <w:style w:type="character" w:customStyle="1" w:styleId="En-tteCar">
    <w:name w:val="En-tête Car"/>
    <w:basedOn w:val="Policepardfaut"/>
    <w:link w:val="En-tte"/>
    <w:uiPriority w:val="99"/>
    <w:rsid w:val="00225582"/>
  </w:style>
  <w:style w:type="paragraph" w:styleId="Pieddepage">
    <w:name w:val="footer"/>
    <w:basedOn w:val="Normal"/>
    <w:link w:val="PieddepageCar"/>
    <w:uiPriority w:val="99"/>
    <w:unhideWhenUsed/>
    <w:rsid w:val="00225582"/>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depageCar">
    <w:name w:val="Pied de page Car"/>
    <w:basedOn w:val="Policepardfaut"/>
    <w:link w:val="Pieddepage"/>
    <w:uiPriority w:val="99"/>
    <w:rsid w:val="00225582"/>
    <w:rPr>
      <w:rFonts w:asciiTheme="majorHAnsi" w:eastAsiaTheme="majorEastAsia" w:hAnsiTheme="majorHAnsi" w:cstheme="majorBidi"/>
      <w:noProof/>
      <w:color w:val="1F4E79" w:themeColor="accent1" w:themeShade="80"/>
      <w:sz w:val="20"/>
    </w:rPr>
  </w:style>
  <w:style w:type="table" w:customStyle="1" w:styleId="TableauGrille4-Accentuation11">
    <w:name w:val="Tableau Grille 4 - Accentuation 11"/>
    <w:basedOn w:val="TableauNormal"/>
    <w:uiPriority w:val="49"/>
    <w:rsid w:val="002255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lledetableauclaire1">
    <w:name w:val="Grille de tableau claire1"/>
    <w:basedOn w:val="TableauNormal"/>
    <w:uiPriority w:val="40"/>
    <w:rsid w:val="00225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dobjectifduprojet">
    <w:name w:val="Tableau d’objectif du projet"/>
    <w:basedOn w:val="TableauNormal"/>
    <w:uiPriority w:val="99"/>
    <w:rsid w:val="00225582"/>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Notedebasdepage">
    <w:name w:val="footnote text"/>
    <w:basedOn w:val="Normal"/>
    <w:link w:val="NotedebasdepageCar"/>
    <w:uiPriority w:val="12"/>
    <w:unhideWhenUsed/>
    <w:rsid w:val="00225582"/>
    <w:pPr>
      <w:spacing w:before="140" w:after="0" w:line="240" w:lineRule="auto"/>
    </w:pPr>
    <w:rPr>
      <w:i/>
      <w:iCs/>
      <w:sz w:val="14"/>
    </w:rPr>
  </w:style>
  <w:style w:type="character" w:customStyle="1" w:styleId="NotedebasdepageCar">
    <w:name w:val="Note de bas de page Car"/>
    <w:basedOn w:val="Policepardfaut"/>
    <w:link w:val="Notedebasdepage"/>
    <w:uiPriority w:val="12"/>
    <w:rsid w:val="00225582"/>
    <w:rPr>
      <w:i/>
      <w:iCs/>
      <w:sz w:val="14"/>
    </w:rPr>
  </w:style>
  <w:style w:type="paragraph" w:styleId="Textedebulles">
    <w:name w:val="Balloon Text"/>
    <w:basedOn w:val="Normal"/>
    <w:link w:val="TextedebullesCar"/>
    <w:uiPriority w:val="99"/>
    <w:semiHidden/>
    <w:unhideWhenUsed/>
    <w:rsid w:val="002255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5582"/>
    <w:rPr>
      <w:rFonts w:ascii="Tahoma" w:hAnsi="Tahoma" w:cs="Tahoma"/>
      <w:sz w:val="16"/>
      <w:szCs w:val="16"/>
    </w:rPr>
  </w:style>
  <w:style w:type="character" w:customStyle="1" w:styleId="Titre3Car">
    <w:name w:val="Titre 3 Car"/>
    <w:basedOn w:val="Policepardfaut"/>
    <w:link w:val="Titre3"/>
    <w:uiPriority w:val="9"/>
    <w:rsid w:val="008B5DB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8B5DB3"/>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8B5DB3"/>
    <w:rPr>
      <w:rFonts w:asciiTheme="majorHAnsi" w:eastAsiaTheme="majorEastAsia" w:hAnsiTheme="majorHAnsi" w:cstheme="majorBidi"/>
      <w:color w:val="2E74B5" w:themeColor="accent1" w:themeShade="BF"/>
    </w:rPr>
  </w:style>
  <w:style w:type="character" w:styleId="Emphaseple">
    <w:name w:val="Subtle Emphasis"/>
    <w:basedOn w:val="Policepardfaut"/>
    <w:uiPriority w:val="19"/>
    <w:qFormat/>
    <w:rsid w:val="00653424"/>
    <w:rPr>
      <w:i/>
      <w:iCs/>
      <w:color w:val="404040" w:themeColor="text1" w:themeTint="BF"/>
    </w:rPr>
  </w:style>
  <w:style w:type="paragraph" w:styleId="En-ttedetabledesmatires">
    <w:name w:val="TOC Heading"/>
    <w:basedOn w:val="Titre1"/>
    <w:next w:val="Normal"/>
    <w:uiPriority w:val="39"/>
    <w:unhideWhenUsed/>
    <w:qFormat/>
    <w:rsid w:val="00C341A1"/>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rPr>
  </w:style>
  <w:style w:type="paragraph" w:styleId="TM1">
    <w:name w:val="toc 1"/>
    <w:basedOn w:val="Normal"/>
    <w:next w:val="Normal"/>
    <w:autoRedefine/>
    <w:uiPriority w:val="39"/>
    <w:unhideWhenUsed/>
    <w:rsid w:val="00C341A1"/>
    <w:pPr>
      <w:spacing w:after="100"/>
    </w:pPr>
  </w:style>
  <w:style w:type="paragraph" w:styleId="TM2">
    <w:name w:val="toc 2"/>
    <w:basedOn w:val="Normal"/>
    <w:next w:val="Normal"/>
    <w:autoRedefine/>
    <w:uiPriority w:val="39"/>
    <w:unhideWhenUsed/>
    <w:rsid w:val="00C341A1"/>
    <w:pPr>
      <w:spacing w:after="100"/>
      <w:ind w:left="180"/>
    </w:pPr>
  </w:style>
  <w:style w:type="character" w:styleId="Lienhypertexte">
    <w:name w:val="Hyperlink"/>
    <w:basedOn w:val="Policepardfaut"/>
    <w:uiPriority w:val="99"/>
    <w:unhideWhenUsed/>
    <w:rsid w:val="00C341A1"/>
    <w:rPr>
      <w:color w:val="40ACD1" w:themeColor="hyperlink"/>
      <w:u w:val="single"/>
    </w:rPr>
  </w:style>
  <w:style w:type="paragraph" w:styleId="PrformatHTML">
    <w:name w:val="HTML Preformatted"/>
    <w:basedOn w:val="Normal"/>
    <w:link w:val="PrformatHTMLCar"/>
    <w:uiPriority w:val="99"/>
    <w:semiHidden/>
    <w:unhideWhenUsed/>
    <w:rsid w:val="00765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PrformatHTMLCar">
    <w:name w:val="Préformaté HTML Car"/>
    <w:basedOn w:val="Policepardfaut"/>
    <w:link w:val="PrformatHTML"/>
    <w:uiPriority w:val="99"/>
    <w:semiHidden/>
    <w:rsid w:val="00765FE4"/>
    <w:rPr>
      <w:rFonts w:ascii="Courier New" w:eastAsia="Times New Roman" w:hAnsi="Courier New" w:cs="Courier New"/>
      <w:color w:val="auto"/>
      <w:sz w:val="20"/>
    </w:rPr>
  </w:style>
  <w:style w:type="character" w:customStyle="1" w:styleId="pun">
    <w:name w:val="pun"/>
    <w:basedOn w:val="Policepardfaut"/>
    <w:rsid w:val="00765FE4"/>
  </w:style>
  <w:style w:type="character" w:customStyle="1" w:styleId="pln">
    <w:name w:val="pln"/>
    <w:basedOn w:val="Policepardfaut"/>
    <w:rsid w:val="00765FE4"/>
  </w:style>
  <w:style w:type="character" w:customStyle="1" w:styleId="str">
    <w:name w:val="str"/>
    <w:basedOn w:val="Policepardfaut"/>
    <w:rsid w:val="00765FE4"/>
  </w:style>
  <w:style w:type="character" w:customStyle="1" w:styleId="kwd">
    <w:name w:val="kwd"/>
    <w:basedOn w:val="Policepardfaut"/>
    <w:rsid w:val="0076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11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ppData\Roaming\Microsoft\Templates\Objectif%20g&#233;n&#233;ral%20de%20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7870A470DC4CF29BD563D90511F2F4"/>
        <w:category>
          <w:name w:val="Général"/>
          <w:gallery w:val="placeholder"/>
        </w:category>
        <w:types>
          <w:type w:val="bbPlcHdr"/>
        </w:types>
        <w:behaviors>
          <w:behavior w:val="content"/>
        </w:behaviors>
        <w:guid w:val="{7E1F6F83-0D09-44B3-B5CE-619A6CA99B06}"/>
      </w:docPartPr>
      <w:docPartBody>
        <w:p w:rsidR="006F5DEB" w:rsidRDefault="001463F7">
          <w:pPr>
            <w:pStyle w:val="8B7870A470DC4CF29BD563D90511F2F4"/>
          </w:pPr>
          <w:r>
            <w:t>[Choisir une date]</w:t>
          </w:r>
        </w:p>
      </w:docPartBody>
    </w:docPart>
    <w:docPart>
      <w:docPartPr>
        <w:name w:val="B89216C261B74A1BBBAE39FC453A5E48"/>
        <w:category>
          <w:name w:val="Général"/>
          <w:gallery w:val="placeholder"/>
        </w:category>
        <w:types>
          <w:type w:val="bbPlcHdr"/>
        </w:types>
        <w:behaviors>
          <w:behavior w:val="content"/>
        </w:behaviors>
        <w:guid w:val="{AC987E92-54D0-4678-840A-60DEAF2520C8}"/>
      </w:docPartPr>
      <w:docPartBody>
        <w:p w:rsidR="006F5DEB" w:rsidRDefault="001463F7">
          <w:pPr>
            <w:pStyle w:val="B89216C261B74A1BBBAE39FC453A5E48"/>
          </w:pPr>
          <w:r>
            <w:rPr>
              <w:rStyle w:val="Textedelespacerserv"/>
            </w:rPr>
            <w:t>Cliquez ici pour entrer le texte.</w:t>
          </w:r>
        </w:p>
      </w:docPartBody>
    </w:docPart>
    <w:docPart>
      <w:docPartPr>
        <w:name w:val="2135668ADA7A4EE789B84D999D257070"/>
        <w:category>
          <w:name w:val="Général"/>
          <w:gallery w:val="placeholder"/>
        </w:category>
        <w:types>
          <w:type w:val="bbPlcHdr"/>
        </w:types>
        <w:behaviors>
          <w:behavior w:val="content"/>
        </w:behaviors>
        <w:guid w:val="{9B691AAB-8DF7-4FA6-930D-E105428751DB}"/>
      </w:docPartPr>
      <w:docPartBody>
        <w:p w:rsidR="006F5DEB" w:rsidRDefault="00F37E05" w:rsidP="00F37E05">
          <w:pPr>
            <w:pStyle w:val="2135668ADA7A4EE789B84D999D257070"/>
          </w:pPr>
          <w:r>
            <w:rPr>
              <w:rStyle w:val="Textedelespacerserv"/>
            </w:rPr>
            <w:t>Cliquez ici pour entrer le texte.</w:t>
          </w:r>
        </w:p>
      </w:docPartBody>
    </w:docPart>
    <w:docPart>
      <w:docPartPr>
        <w:name w:val="3D48B3980B89471485ACC39CC9CFE66A"/>
        <w:category>
          <w:name w:val="Général"/>
          <w:gallery w:val="placeholder"/>
        </w:category>
        <w:types>
          <w:type w:val="bbPlcHdr"/>
        </w:types>
        <w:behaviors>
          <w:behavior w:val="content"/>
        </w:behaviors>
        <w:guid w:val="{B33EFC93-DE17-4D79-83E8-F99C010C0BDB}"/>
      </w:docPartPr>
      <w:docPartBody>
        <w:p w:rsidR="006F5DEB" w:rsidRDefault="00F37E05" w:rsidP="00F37E05">
          <w:pPr>
            <w:pStyle w:val="3D48B3980B89471485ACC39CC9CFE66A"/>
          </w:pPr>
          <w:r>
            <w:rPr>
              <w:rStyle w:val="Textedelespacerserv"/>
            </w:rPr>
            <w:t>Cliquez ici pour entrer le texte.</w:t>
          </w:r>
        </w:p>
      </w:docPartBody>
    </w:docPart>
    <w:docPart>
      <w:docPartPr>
        <w:name w:val="E12AD5CAAE094D9197A3DB40541A4FBF"/>
        <w:category>
          <w:name w:val="Général"/>
          <w:gallery w:val="placeholder"/>
        </w:category>
        <w:types>
          <w:type w:val="bbPlcHdr"/>
        </w:types>
        <w:behaviors>
          <w:behavior w:val="content"/>
        </w:behaviors>
        <w:guid w:val="{6A1AB9D5-3298-4B29-99AF-E2639EF61DB2}"/>
      </w:docPartPr>
      <w:docPartBody>
        <w:p w:rsidR="006F5DEB" w:rsidRDefault="00F37E05" w:rsidP="00F37E05">
          <w:pPr>
            <w:pStyle w:val="E12AD5CAAE094D9197A3DB40541A4FBF"/>
          </w:pPr>
          <w:r>
            <w:rPr>
              <w:rStyle w:val="Textedelespacerserv"/>
            </w:rPr>
            <w:t>Cliquez ici pour entrer le texte.</w:t>
          </w:r>
        </w:p>
      </w:docPartBody>
    </w:docPart>
    <w:docPart>
      <w:docPartPr>
        <w:name w:val="E79AF0F2E0054B2D81CD2699CC0FFB13"/>
        <w:category>
          <w:name w:val="Général"/>
          <w:gallery w:val="placeholder"/>
        </w:category>
        <w:types>
          <w:type w:val="bbPlcHdr"/>
        </w:types>
        <w:behaviors>
          <w:behavior w:val="content"/>
        </w:behaviors>
        <w:guid w:val="{2065B071-38C3-40E8-B705-A791752884E3}"/>
      </w:docPartPr>
      <w:docPartBody>
        <w:p w:rsidR="006F5DEB" w:rsidRDefault="00F37E05" w:rsidP="00F37E05">
          <w:pPr>
            <w:pStyle w:val="E79AF0F2E0054B2D81CD2699CC0FFB13"/>
          </w:pPr>
          <w:r>
            <w:rPr>
              <w:rStyle w:val="Textedelespacerserv"/>
            </w:rPr>
            <w:t>Cliquez ici pour entrer le texte.</w:t>
          </w:r>
        </w:p>
      </w:docPartBody>
    </w:docPart>
    <w:docPart>
      <w:docPartPr>
        <w:name w:val="E1135BB1260E40148AFDEDB00A0017A1"/>
        <w:category>
          <w:name w:val="Général"/>
          <w:gallery w:val="placeholder"/>
        </w:category>
        <w:types>
          <w:type w:val="bbPlcHdr"/>
        </w:types>
        <w:behaviors>
          <w:behavior w:val="content"/>
        </w:behaviors>
        <w:guid w:val="{42F37BB5-EC32-4222-9D95-C1F654B2EA73}"/>
      </w:docPartPr>
      <w:docPartBody>
        <w:p w:rsidR="006F5DEB" w:rsidRDefault="00F37E05" w:rsidP="00F37E05">
          <w:pPr>
            <w:pStyle w:val="E1135BB1260E40148AFDEDB00A0017A1"/>
          </w:pPr>
          <w:r>
            <w:rPr>
              <w:rStyle w:val="Textedelespacerserv"/>
            </w:rPr>
            <w:t>Cliquez ici pour entrer le texte.</w:t>
          </w:r>
        </w:p>
      </w:docPartBody>
    </w:docPart>
    <w:docPart>
      <w:docPartPr>
        <w:name w:val="F8D8B05C003549428AD744088BF348D2"/>
        <w:category>
          <w:name w:val="Général"/>
          <w:gallery w:val="placeholder"/>
        </w:category>
        <w:types>
          <w:type w:val="bbPlcHdr"/>
        </w:types>
        <w:behaviors>
          <w:behavior w:val="content"/>
        </w:behaviors>
        <w:guid w:val="{F0CD4CFE-E984-45AD-9356-BD08A9E9A7EE}"/>
      </w:docPartPr>
      <w:docPartBody>
        <w:p w:rsidR="006F5DEB" w:rsidRDefault="00F37E05" w:rsidP="00F37E05">
          <w:pPr>
            <w:pStyle w:val="F8D8B05C003549428AD744088BF348D2"/>
          </w:pPr>
          <w:r>
            <w:rPr>
              <w:rStyle w:val="Textedelespacerserv"/>
            </w:rPr>
            <w:t>Cliquez ici pour entrer le texte.</w:t>
          </w:r>
        </w:p>
      </w:docPartBody>
    </w:docPart>
    <w:docPart>
      <w:docPartPr>
        <w:name w:val="D99A1C39C3DE4608AD6570F189D01924"/>
        <w:category>
          <w:name w:val="Général"/>
          <w:gallery w:val="placeholder"/>
        </w:category>
        <w:types>
          <w:type w:val="bbPlcHdr"/>
        </w:types>
        <w:behaviors>
          <w:behavior w:val="content"/>
        </w:behaviors>
        <w:guid w:val="{573B052E-053C-4823-957B-15D73029C1E0}"/>
      </w:docPartPr>
      <w:docPartBody>
        <w:p w:rsidR="006F5DEB" w:rsidRDefault="00F37E05" w:rsidP="00F37E05">
          <w:pPr>
            <w:pStyle w:val="D99A1C39C3DE4608AD6570F189D01924"/>
          </w:pPr>
          <w:r>
            <w:rPr>
              <w:rStyle w:val="Textedelespacerserv"/>
            </w:rPr>
            <w:t>Cliquez ici pour entrer le texte.</w:t>
          </w:r>
        </w:p>
      </w:docPartBody>
    </w:docPart>
    <w:docPart>
      <w:docPartPr>
        <w:name w:val="8AA36D9621744EA391C431E6846A5278"/>
        <w:category>
          <w:name w:val="Général"/>
          <w:gallery w:val="placeholder"/>
        </w:category>
        <w:types>
          <w:type w:val="bbPlcHdr"/>
        </w:types>
        <w:behaviors>
          <w:behavior w:val="content"/>
        </w:behaviors>
        <w:guid w:val="{AC0A8537-4374-4D51-AB2B-A8565EFC3A9D}"/>
      </w:docPartPr>
      <w:docPartBody>
        <w:p w:rsidR="006F5DEB" w:rsidRDefault="00F37E05" w:rsidP="00F37E05">
          <w:pPr>
            <w:pStyle w:val="8AA36D9621744EA391C431E6846A5278"/>
          </w:pPr>
          <w:r>
            <w:rPr>
              <w:rStyle w:val="Textedelespacerserv"/>
            </w:rPr>
            <w:t>Cliquez ici pour entrer le texte.</w:t>
          </w:r>
        </w:p>
      </w:docPartBody>
    </w:docPart>
    <w:docPart>
      <w:docPartPr>
        <w:name w:val="831E1E5F3D5840ACBF8715AC878F64AD"/>
        <w:category>
          <w:name w:val="Général"/>
          <w:gallery w:val="placeholder"/>
        </w:category>
        <w:types>
          <w:type w:val="bbPlcHdr"/>
        </w:types>
        <w:behaviors>
          <w:behavior w:val="content"/>
        </w:behaviors>
        <w:guid w:val="{665167EB-85C6-433C-B3A6-F98CD6AD916E}"/>
      </w:docPartPr>
      <w:docPartBody>
        <w:p w:rsidR="006F5DEB" w:rsidRDefault="00F37E05" w:rsidP="00F37E05">
          <w:pPr>
            <w:pStyle w:val="831E1E5F3D5840ACBF8715AC878F64AD"/>
          </w:pPr>
          <w:r>
            <w:rPr>
              <w:rStyle w:val="Textedelespacerserv"/>
            </w:rPr>
            <w:t>Cliquez ici pour entrer le texte.</w:t>
          </w:r>
        </w:p>
      </w:docPartBody>
    </w:docPart>
    <w:docPart>
      <w:docPartPr>
        <w:name w:val="2D0E2F83FC3644FF96BA06A62D2CDFDE"/>
        <w:category>
          <w:name w:val="Général"/>
          <w:gallery w:val="placeholder"/>
        </w:category>
        <w:types>
          <w:type w:val="bbPlcHdr"/>
        </w:types>
        <w:behaviors>
          <w:behavior w:val="content"/>
        </w:behaviors>
        <w:guid w:val="{ACA34F15-CB3A-4E46-83DC-E42EFE3C73D4}"/>
      </w:docPartPr>
      <w:docPartBody>
        <w:p w:rsidR="006F5DEB" w:rsidRDefault="00F37E05" w:rsidP="00F37E05">
          <w:pPr>
            <w:pStyle w:val="2D0E2F83FC3644FF96BA06A62D2CDFDE"/>
          </w:pPr>
          <w:r>
            <w:rPr>
              <w:rStyle w:val="Textedelespacerserv"/>
            </w:rPr>
            <w:t>Cliquez ici pour entrer le texte.</w:t>
          </w:r>
        </w:p>
      </w:docPartBody>
    </w:docPart>
    <w:docPart>
      <w:docPartPr>
        <w:name w:val="B6495E68F5034E80ACC3B7B734333AA5"/>
        <w:category>
          <w:name w:val="Général"/>
          <w:gallery w:val="placeholder"/>
        </w:category>
        <w:types>
          <w:type w:val="bbPlcHdr"/>
        </w:types>
        <w:behaviors>
          <w:behavior w:val="content"/>
        </w:behaviors>
        <w:guid w:val="{6EDCA61B-E957-4751-8B1C-E8DB45FEC590}"/>
      </w:docPartPr>
      <w:docPartBody>
        <w:p w:rsidR="006F5DEB" w:rsidRDefault="00F37E05" w:rsidP="00F37E05">
          <w:pPr>
            <w:pStyle w:val="B6495E68F5034E80ACC3B7B734333AA5"/>
          </w:pPr>
          <w:r>
            <w:rPr>
              <w:rStyle w:val="Textedelespacerserv"/>
            </w:rPr>
            <w:t>Cliquez ici pour entrer le texte.</w:t>
          </w:r>
        </w:p>
      </w:docPartBody>
    </w:docPart>
    <w:docPart>
      <w:docPartPr>
        <w:name w:val="A0B6F3F53B504FB28E5B058491C17D45"/>
        <w:category>
          <w:name w:val="Général"/>
          <w:gallery w:val="placeholder"/>
        </w:category>
        <w:types>
          <w:type w:val="bbPlcHdr"/>
        </w:types>
        <w:behaviors>
          <w:behavior w:val="content"/>
        </w:behaviors>
        <w:guid w:val="{3A8CBE87-AEB6-4463-B79C-49840CDFE918}"/>
      </w:docPartPr>
      <w:docPartBody>
        <w:p w:rsidR="006F5DEB" w:rsidRDefault="00F37E05" w:rsidP="00F37E05">
          <w:pPr>
            <w:pStyle w:val="A0B6F3F53B504FB28E5B058491C17D45"/>
          </w:pPr>
          <w:r>
            <w:rPr>
              <w:rStyle w:val="Textedelespacerserv"/>
            </w:rPr>
            <w:t>Cliquez ici pour entrer le texte.</w:t>
          </w:r>
        </w:p>
      </w:docPartBody>
    </w:docPart>
    <w:docPart>
      <w:docPartPr>
        <w:name w:val="67B2DC5ADCF74D9B87B6BBB72550176A"/>
        <w:category>
          <w:name w:val="Général"/>
          <w:gallery w:val="placeholder"/>
        </w:category>
        <w:types>
          <w:type w:val="bbPlcHdr"/>
        </w:types>
        <w:behaviors>
          <w:behavior w:val="content"/>
        </w:behaviors>
        <w:guid w:val="{025A12FA-8D12-441C-A5A6-EDD83F2A7A22}"/>
      </w:docPartPr>
      <w:docPartBody>
        <w:p w:rsidR="006F5DEB" w:rsidRDefault="00F37E05" w:rsidP="00F37E05">
          <w:pPr>
            <w:pStyle w:val="67B2DC5ADCF74D9B87B6BBB72550176A"/>
          </w:pPr>
          <w:r>
            <w:rPr>
              <w:rStyle w:val="Textedelespacerserv"/>
            </w:rPr>
            <w:t>Cliquez ici pour entrer le texte.</w:t>
          </w:r>
        </w:p>
      </w:docPartBody>
    </w:docPart>
    <w:docPart>
      <w:docPartPr>
        <w:name w:val="B4366ED18CE442878FF620D6505EFCDC"/>
        <w:category>
          <w:name w:val="Général"/>
          <w:gallery w:val="placeholder"/>
        </w:category>
        <w:types>
          <w:type w:val="bbPlcHdr"/>
        </w:types>
        <w:behaviors>
          <w:behavior w:val="content"/>
        </w:behaviors>
        <w:guid w:val="{8ECE1ECD-894F-4DAB-9F65-52F7EC592AEA}"/>
      </w:docPartPr>
      <w:docPartBody>
        <w:p w:rsidR="006F5DEB" w:rsidRDefault="00F37E05" w:rsidP="00F37E05">
          <w:pPr>
            <w:pStyle w:val="B4366ED18CE442878FF620D6505EFCDC"/>
          </w:pPr>
          <w:r>
            <w:rPr>
              <w:rStyle w:val="Textedelespacerserv"/>
            </w:rPr>
            <w:t>Cliquez ici pour entrer le texte.</w:t>
          </w:r>
        </w:p>
      </w:docPartBody>
    </w:docPart>
    <w:docPart>
      <w:docPartPr>
        <w:name w:val="11459023C40E4225A8D6E44FFCA97785"/>
        <w:category>
          <w:name w:val="Général"/>
          <w:gallery w:val="placeholder"/>
        </w:category>
        <w:types>
          <w:type w:val="bbPlcHdr"/>
        </w:types>
        <w:behaviors>
          <w:behavior w:val="content"/>
        </w:behaviors>
        <w:guid w:val="{AECFF99C-DA9D-4930-8F72-9FC5AC31BA9C}"/>
      </w:docPartPr>
      <w:docPartBody>
        <w:p w:rsidR="006F5DEB" w:rsidRDefault="00F37E05" w:rsidP="00F37E05">
          <w:pPr>
            <w:pStyle w:val="11459023C40E4225A8D6E44FFCA97785"/>
          </w:pPr>
          <w:r>
            <w:rPr>
              <w:rStyle w:val="Textedelespacerserv"/>
            </w:rPr>
            <w:t>Cliquez ici pour entrer le texte.</w:t>
          </w:r>
        </w:p>
      </w:docPartBody>
    </w:docPart>
    <w:docPart>
      <w:docPartPr>
        <w:name w:val="947F3F8F226144A7A2B68FD11BB4DBA0"/>
        <w:category>
          <w:name w:val="Général"/>
          <w:gallery w:val="placeholder"/>
        </w:category>
        <w:types>
          <w:type w:val="bbPlcHdr"/>
        </w:types>
        <w:behaviors>
          <w:behavior w:val="content"/>
        </w:behaviors>
        <w:guid w:val="{9371A387-8B92-4CB7-AA3F-494DDF6A34D6}"/>
      </w:docPartPr>
      <w:docPartBody>
        <w:p w:rsidR="006F5DEB" w:rsidRDefault="00F37E05" w:rsidP="00F37E05">
          <w:pPr>
            <w:pStyle w:val="947F3F8F226144A7A2B68FD11BB4DBA0"/>
          </w:pPr>
          <w:r>
            <w:rPr>
              <w:rStyle w:val="Textedelespacerserv"/>
            </w:rPr>
            <w:t>Cliquez ici pour entrer le texte.</w:t>
          </w:r>
        </w:p>
      </w:docPartBody>
    </w:docPart>
    <w:docPart>
      <w:docPartPr>
        <w:name w:val="CCDD65BC03B94AEEBBFD15DC06F2E198"/>
        <w:category>
          <w:name w:val="Général"/>
          <w:gallery w:val="placeholder"/>
        </w:category>
        <w:types>
          <w:type w:val="bbPlcHdr"/>
        </w:types>
        <w:behaviors>
          <w:behavior w:val="content"/>
        </w:behaviors>
        <w:guid w:val="{E43DAA39-E851-4003-A96A-71D05C5D98C0}"/>
      </w:docPartPr>
      <w:docPartBody>
        <w:p w:rsidR="006F5DEB" w:rsidRDefault="00F37E05" w:rsidP="00F37E05">
          <w:pPr>
            <w:pStyle w:val="CCDD65BC03B94AEEBBFD15DC06F2E198"/>
          </w:pPr>
          <w:r>
            <w:rPr>
              <w:rStyle w:val="Textedelespacerserv"/>
            </w:rPr>
            <w:t>Cliquez ici pour entrer le texte.</w:t>
          </w:r>
        </w:p>
      </w:docPartBody>
    </w:docPart>
    <w:docPart>
      <w:docPartPr>
        <w:name w:val="84593ED27BA3446590234EEE47A08D6A"/>
        <w:category>
          <w:name w:val="Général"/>
          <w:gallery w:val="placeholder"/>
        </w:category>
        <w:types>
          <w:type w:val="bbPlcHdr"/>
        </w:types>
        <w:behaviors>
          <w:behavior w:val="content"/>
        </w:behaviors>
        <w:guid w:val="{24B84C8B-065B-4502-BFFA-F69BD6181244}"/>
      </w:docPartPr>
      <w:docPartBody>
        <w:p w:rsidR="006F5DEB" w:rsidRDefault="00F37E05" w:rsidP="00F37E05">
          <w:pPr>
            <w:pStyle w:val="84593ED27BA3446590234EEE47A08D6A"/>
          </w:pPr>
          <w:r>
            <w:rPr>
              <w:rStyle w:val="Textedelespacerserv"/>
            </w:rPr>
            <w:t>Cliquez ici pour entrer le texte.</w:t>
          </w:r>
        </w:p>
      </w:docPartBody>
    </w:docPart>
    <w:docPart>
      <w:docPartPr>
        <w:name w:val="240FBFF0F4A54957B06BFED5BFFBD59C"/>
        <w:category>
          <w:name w:val="Général"/>
          <w:gallery w:val="placeholder"/>
        </w:category>
        <w:types>
          <w:type w:val="bbPlcHdr"/>
        </w:types>
        <w:behaviors>
          <w:behavior w:val="content"/>
        </w:behaviors>
        <w:guid w:val="{AEE2564E-A351-41A2-8FA4-7E9A92F7403C}"/>
      </w:docPartPr>
      <w:docPartBody>
        <w:p w:rsidR="006F5DEB" w:rsidRDefault="00F37E05" w:rsidP="00F37E05">
          <w:pPr>
            <w:pStyle w:val="240FBFF0F4A54957B06BFED5BFFBD59C"/>
          </w:pPr>
          <w:r>
            <w:rPr>
              <w:rStyle w:val="Textedelespacerserv"/>
            </w:rPr>
            <w:t>Cliquez ici pour entrer le texte.</w:t>
          </w:r>
        </w:p>
      </w:docPartBody>
    </w:docPart>
    <w:docPart>
      <w:docPartPr>
        <w:name w:val="11B860670AC04C5FBFA8355B821A4DA8"/>
        <w:category>
          <w:name w:val="Général"/>
          <w:gallery w:val="placeholder"/>
        </w:category>
        <w:types>
          <w:type w:val="bbPlcHdr"/>
        </w:types>
        <w:behaviors>
          <w:behavior w:val="content"/>
        </w:behaviors>
        <w:guid w:val="{888D6A1C-50E7-4C63-A88A-0FDFA7CF4A18}"/>
      </w:docPartPr>
      <w:docPartBody>
        <w:p w:rsidR="006F5DEB" w:rsidRDefault="00F37E05" w:rsidP="00F37E05">
          <w:pPr>
            <w:pStyle w:val="11B860670AC04C5FBFA8355B821A4DA8"/>
          </w:pPr>
          <w:r>
            <w:rPr>
              <w:rStyle w:val="Textedelespacerserv"/>
            </w:rPr>
            <w:t>Cliquez ici pour entrer le texte.</w:t>
          </w:r>
        </w:p>
      </w:docPartBody>
    </w:docPart>
    <w:docPart>
      <w:docPartPr>
        <w:name w:val="1D5BF2B8EA8B4DAD8542A12C88EF6228"/>
        <w:category>
          <w:name w:val="Général"/>
          <w:gallery w:val="placeholder"/>
        </w:category>
        <w:types>
          <w:type w:val="bbPlcHdr"/>
        </w:types>
        <w:behaviors>
          <w:behavior w:val="content"/>
        </w:behaviors>
        <w:guid w:val="{3EFD042B-A745-477E-92EA-7EA0D8A427A4}"/>
      </w:docPartPr>
      <w:docPartBody>
        <w:p w:rsidR="006F5DEB" w:rsidRDefault="00F37E05" w:rsidP="00F37E05">
          <w:pPr>
            <w:pStyle w:val="1D5BF2B8EA8B4DAD8542A12C88EF6228"/>
          </w:pPr>
          <w:r>
            <w:rPr>
              <w:rStyle w:val="Textedelespacerserv"/>
            </w:rPr>
            <w:t>Cliquez ici pour entrer le texte.</w:t>
          </w:r>
        </w:p>
      </w:docPartBody>
    </w:docPart>
    <w:docPart>
      <w:docPartPr>
        <w:name w:val="780EEBC0E2F84EF6A86562150C3F90A6"/>
        <w:category>
          <w:name w:val="Général"/>
          <w:gallery w:val="placeholder"/>
        </w:category>
        <w:types>
          <w:type w:val="bbPlcHdr"/>
        </w:types>
        <w:behaviors>
          <w:behavior w:val="content"/>
        </w:behaviors>
        <w:guid w:val="{E6CE7AB2-35D3-4F57-B7F6-CFF41476AFEB}"/>
      </w:docPartPr>
      <w:docPartBody>
        <w:p w:rsidR="006F5DEB" w:rsidRDefault="00F37E05" w:rsidP="00F37E05">
          <w:pPr>
            <w:pStyle w:val="780EEBC0E2F84EF6A86562150C3F90A6"/>
          </w:pPr>
          <w:r>
            <w:rPr>
              <w:rStyle w:val="Textedelespacerserv"/>
            </w:rPr>
            <w:t>Cliquez ici pour entrer le texte.</w:t>
          </w:r>
        </w:p>
      </w:docPartBody>
    </w:docPart>
    <w:docPart>
      <w:docPartPr>
        <w:name w:val="5DF707E6EF6744B996EB71A93B158259"/>
        <w:category>
          <w:name w:val="Général"/>
          <w:gallery w:val="placeholder"/>
        </w:category>
        <w:types>
          <w:type w:val="bbPlcHdr"/>
        </w:types>
        <w:behaviors>
          <w:behavior w:val="content"/>
        </w:behaviors>
        <w:guid w:val="{A49429CA-9941-44E0-B2EE-B3E6D93113F8}"/>
      </w:docPartPr>
      <w:docPartBody>
        <w:p w:rsidR="006F5DEB" w:rsidRDefault="00F37E05" w:rsidP="00F37E05">
          <w:pPr>
            <w:pStyle w:val="5DF707E6EF6744B996EB71A93B158259"/>
          </w:pPr>
          <w:r>
            <w:rPr>
              <w:rStyle w:val="Textedelespacerserv"/>
            </w:rPr>
            <w:t>Cliquez ici pour entrer le texte.</w:t>
          </w:r>
        </w:p>
      </w:docPartBody>
    </w:docPart>
    <w:docPart>
      <w:docPartPr>
        <w:name w:val="01AC1A63F8F24F16A3D542541E08BC71"/>
        <w:category>
          <w:name w:val="Général"/>
          <w:gallery w:val="placeholder"/>
        </w:category>
        <w:types>
          <w:type w:val="bbPlcHdr"/>
        </w:types>
        <w:behaviors>
          <w:behavior w:val="content"/>
        </w:behaviors>
        <w:guid w:val="{2CB3EF88-3E0A-4911-82E9-297F32BCEF2D}"/>
      </w:docPartPr>
      <w:docPartBody>
        <w:p w:rsidR="006F5DEB" w:rsidRDefault="00F37E05" w:rsidP="00F37E05">
          <w:pPr>
            <w:pStyle w:val="01AC1A63F8F24F16A3D542541E08BC71"/>
          </w:pPr>
          <w:r>
            <w:rPr>
              <w:rStyle w:val="Textedelespacerserv"/>
            </w:rPr>
            <w:t>Cliquez ici pour entrer le texte.</w:t>
          </w:r>
        </w:p>
      </w:docPartBody>
    </w:docPart>
    <w:docPart>
      <w:docPartPr>
        <w:name w:val="8AA15D4391784662985E3FE21C7B355B"/>
        <w:category>
          <w:name w:val="Général"/>
          <w:gallery w:val="placeholder"/>
        </w:category>
        <w:types>
          <w:type w:val="bbPlcHdr"/>
        </w:types>
        <w:behaviors>
          <w:behavior w:val="content"/>
        </w:behaviors>
        <w:guid w:val="{CDFC9DE5-9A85-48C0-891B-44F1881A6DCD}"/>
      </w:docPartPr>
      <w:docPartBody>
        <w:p w:rsidR="006F5DEB" w:rsidRDefault="00F37E05" w:rsidP="00F37E05">
          <w:pPr>
            <w:pStyle w:val="8AA15D4391784662985E3FE21C7B355B"/>
          </w:pPr>
          <w:r>
            <w:rPr>
              <w:rStyle w:val="Textedelespacerserv"/>
            </w:rPr>
            <w:t>Cliquez ici pour entrer le texte.</w:t>
          </w:r>
        </w:p>
      </w:docPartBody>
    </w:docPart>
    <w:docPart>
      <w:docPartPr>
        <w:name w:val="405ECDBC86524E2D99DCC95D7E4EEA4F"/>
        <w:category>
          <w:name w:val="Général"/>
          <w:gallery w:val="placeholder"/>
        </w:category>
        <w:types>
          <w:type w:val="bbPlcHdr"/>
        </w:types>
        <w:behaviors>
          <w:behavior w:val="content"/>
        </w:behaviors>
        <w:guid w:val="{90A2049B-A504-4853-9B6B-B21E292A38A6}"/>
      </w:docPartPr>
      <w:docPartBody>
        <w:p w:rsidR="006F5DEB" w:rsidRDefault="00F37E05" w:rsidP="00F37E05">
          <w:pPr>
            <w:pStyle w:val="405ECDBC86524E2D99DCC95D7E4EEA4F"/>
          </w:pPr>
          <w:r>
            <w:rPr>
              <w:rStyle w:val="Textedelespacerserv"/>
            </w:rPr>
            <w:t>Cliquez ici pour entrer le texte.</w:t>
          </w:r>
        </w:p>
      </w:docPartBody>
    </w:docPart>
    <w:docPart>
      <w:docPartPr>
        <w:name w:val="C50E780F4A0B4755858AE4A4E876983C"/>
        <w:category>
          <w:name w:val="Général"/>
          <w:gallery w:val="placeholder"/>
        </w:category>
        <w:types>
          <w:type w:val="bbPlcHdr"/>
        </w:types>
        <w:behaviors>
          <w:behavior w:val="content"/>
        </w:behaviors>
        <w:guid w:val="{8AA3BD9F-424E-4539-83A9-357189D62629}"/>
      </w:docPartPr>
      <w:docPartBody>
        <w:p w:rsidR="006F5DEB" w:rsidRDefault="00F37E05" w:rsidP="00F37E05">
          <w:pPr>
            <w:pStyle w:val="C50E780F4A0B4755858AE4A4E876983C"/>
          </w:pPr>
          <w:r>
            <w:rPr>
              <w:rStyle w:val="Textedelespacerserv"/>
            </w:rPr>
            <w:t>Cliquez ici pour entrer le texte.</w:t>
          </w:r>
        </w:p>
      </w:docPartBody>
    </w:docPart>
    <w:docPart>
      <w:docPartPr>
        <w:name w:val="18271E54F681413A891B5275DE4B5B27"/>
        <w:category>
          <w:name w:val="Général"/>
          <w:gallery w:val="placeholder"/>
        </w:category>
        <w:types>
          <w:type w:val="bbPlcHdr"/>
        </w:types>
        <w:behaviors>
          <w:behavior w:val="content"/>
        </w:behaviors>
        <w:guid w:val="{49BEBEF7-5800-4FAC-A5E5-8AD35583A064}"/>
      </w:docPartPr>
      <w:docPartBody>
        <w:p w:rsidR="006F5DEB" w:rsidRDefault="00F37E05" w:rsidP="00F37E05">
          <w:pPr>
            <w:pStyle w:val="18271E54F681413A891B5275DE4B5B27"/>
          </w:pPr>
          <w:r>
            <w:rPr>
              <w:rStyle w:val="Textedelespacerserv"/>
            </w:rPr>
            <w:t>Cliquez ici pour entrer le texte.</w:t>
          </w:r>
        </w:p>
      </w:docPartBody>
    </w:docPart>
    <w:docPart>
      <w:docPartPr>
        <w:name w:val="F6F251FB009D42B2B1FAA4E2B95E0F61"/>
        <w:category>
          <w:name w:val="Général"/>
          <w:gallery w:val="placeholder"/>
        </w:category>
        <w:types>
          <w:type w:val="bbPlcHdr"/>
        </w:types>
        <w:behaviors>
          <w:behavior w:val="content"/>
        </w:behaviors>
        <w:guid w:val="{29E69667-E887-46DE-AAF2-13B154B8668B}"/>
      </w:docPartPr>
      <w:docPartBody>
        <w:p w:rsidR="006F5DEB" w:rsidRDefault="00F37E05" w:rsidP="00F37E05">
          <w:pPr>
            <w:pStyle w:val="F6F251FB009D42B2B1FAA4E2B95E0F61"/>
          </w:pPr>
          <w:r>
            <w:rPr>
              <w:rStyle w:val="Textedelespacerserv"/>
            </w:rPr>
            <w:t>Cliquez ici pour entrer le texte.</w:t>
          </w:r>
        </w:p>
      </w:docPartBody>
    </w:docPart>
    <w:docPart>
      <w:docPartPr>
        <w:name w:val="D3998FE4E03A4E6AB840318929527A71"/>
        <w:category>
          <w:name w:val="Général"/>
          <w:gallery w:val="placeholder"/>
        </w:category>
        <w:types>
          <w:type w:val="bbPlcHdr"/>
        </w:types>
        <w:behaviors>
          <w:behavior w:val="content"/>
        </w:behaviors>
        <w:guid w:val="{4119C933-5FEF-4D97-B0A4-9F9338F1CEF8}"/>
      </w:docPartPr>
      <w:docPartBody>
        <w:p w:rsidR="006F5DEB" w:rsidRDefault="00F37E05" w:rsidP="00F37E05">
          <w:pPr>
            <w:pStyle w:val="D3998FE4E03A4E6AB840318929527A71"/>
          </w:pPr>
          <w:r>
            <w:rPr>
              <w:rStyle w:val="Textedelespacerserv"/>
            </w:rPr>
            <w:t>Cliquez ici pour entrer le texte.</w:t>
          </w:r>
        </w:p>
      </w:docPartBody>
    </w:docPart>
    <w:docPart>
      <w:docPartPr>
        <w:name w:val="19EFA1B9A7094207ADFB2F6419A44BF8"/>
        <w:category>
          <w:name w:val="Général"/>
          <w:gallery w:val="placeholder"/>
        </w:category>
        <w:types>
          <w:type w:val="bbPlcHdr"/>
        </w:types>
        <w:behaviors>
          <w:behavior w:val="content"/>
        </w:behaviors>
        <w:guid w:val="{7CF4DA48-9A1F-411D-B7EC-E48D04F3E844}"/>
      </w:docPartPr>
      <w:docPartBody>
        <w:p w:rsidR="006F5DEB" w:rsidRDefault="00F37E05" w:rsidP="00F37E05">
          <w:pPr>
            <w:pStyle w:val="19EFA1B9A7094207ADFB2F6419A44BF8"/>
          </w:pPr>
          <w:r>
            <w:rPr>
              <w:rStyle w:val="Textedelespacerserv"/>
            </w:rPr>
            <w:t>Cliquez ici pour entrer le texte.</w:t>
          </w:r>
        </w:p>
      </w:docPartBody>
    </w:docPart>
    <w:docPart>
      <w:docPartPr>
        <w:name w:val="922C2C51A67746E591799841EC657AD8"/>
        <w:category>
          <w:name w:val="Général"/>
          <w:gallery w:val="placeholder"/>
        </w:category>
        <w:types>
          <w:type w:val="bbPlcHdr"/>
        </w:types>
        <w:behaviors>
          <w:behavior w:val="content"/>
        </w:behaviors>
        <w:guid w:val="{F66EB43E-2D7A-4F8B-AFB8-5CE6FC22AFC6}"/>
      </w:docPartPr>
      <w:docPartBody>
        <w:p w:rsidR="006F5DEB" w:rsidRDefault="00F37E05" w:rsidP="00F37E05">
          <w:pPr>
            <w:pStyle w:val="922C2C51A67746E591799841EC657AD8"/>
          </w:pPr>
          <w:r>
            <w:rPr>
              <w:rStyle w:val="Textedelespacerserv"/>
            </w:rPr>
            <w:t>Cliquez ici pour entrer le texte.</w:t>
          </w:r>
        </w:p>
      </w:docPartBody>
    </w:docPart>
    <w:docPart>
      <w:docPartPr>
        <w:name w:val="91A9D6FF362246A7BB2BF8DDA9E599CA"/>
        <w:category>
          <w:name w:val="Général"/>
          <w:gallery w:val="placeholder"/>
        </w:category>
        <w:types>
          <w:type w:val="bbPlcHdr"/>
        </w:types>
        <w:behaviors>
          <w:behavior w:val="content"/>
        </w:behaviors>
        <w:guid w:val="{9B33D564-81C8-4866-9FD4-D07C26EBF232}"/>
      </w:docPartPr>
      <w:docPartBody>
        <w:p w:rsidR="006F5DEB" w:rsidRDefault="00F37E05" w:rsidP="00F37E05">
          <w:pPr>
            <w:pStyle w:val="91A9D6FF362246A7BB2BF8DDA9E599CA"/>
          </w:pPr>
          <w:r>
            <w:rPr>
              <w:rStyle w:val="Textedelespacerserv"/>
            </w:rPr>
            <w:t>Cliquez ici pour entrer le texte.</w:t>
          </w:r>
        </w:p>
      </w:docPartBody>
    </w:docPart>
    <w:docPart>
      <w:docPartPr>
        <w:name w:val="F92660AD528A4B63B286724E5A671D1E"/>
        <w:category>
          <w:name w:val="Général"/>
          <w:gallery w:val="placeholder"/>
        </w:category>
        <w:types>
          <w:type w:val="bbPlcHdr"/>
        </w:types>
        <w:behaviors>
          <w:behavior w:val="content"/>
        </w:behaviors>
        <w:guid w:val="{890F9D88-2F91-4925-8502-F4D94C303CD5}"/>
      </w:docPartPr>
      <w:docPartBody>
        <w:p w:rsidR="006F5DEB" w:rsidRDefault="00F37E05" w:rsidP="00F37E05">
          <w:pPr>
            <w:pStyle w:val="F92660AD528A4B63B286724E5A671D1E"/>
          </w:pPr>
          <w:r>
            <w:rPr>
              <w:rStyle w:val="Textedelespacerserv"/>
            </w:rPr>
            <w:t>Cliquez ici pour entrer le texte.</w:t>
          </w:r>
        </w:p>
      </w:docPartBody>
    </w:docPart>
    <w:docPart>
      <w:docPartPr>
        <w:name w:val="07AB365FA34040198069FE367E19273C"/>
        <w:category>
          <w:name w:val="Général"/>
          <w:gallery w:val="placeholder"/>
        </w:category>
        <w:types>
          <w:type w:val="bbPlcHdr"/>
        </w:types>
        <w:behaviors>
          <w:behavior w:val="content"/>
        </w:behaviors>
        <w:guid w:val="{4596FCD9-6F10-474E-AEEE-512810B7E9FB}"/>
      </w:docPartPr>
      <w:docPartBody>
        <w:p w:rsidR="006F5DEB" w:rsidRDefault="00F37E05" w:rsidP="00F37E05">
          <w:pPr>
            <w:pStyle w:val="07AB365FA34040198069FE367E19273C"/>
          </w:pPr>
          <w:r>
            <w:rPr>
              <w:rStyle w:val="Textedelespacerserv"/>
            </w:rPr>
            <w:t>Cliquez ici pour entrer le texte.</w:t>
          </w:r>
        </w:p>
      </w:docPartBody>
    </w:docPart>
    <w:docPart>
      <w:docPartPr>
        <w:name w:val="AAB06EB22A3D47EA839424A5E1B16D55"/>
        <w:category>
          <w:name w:val="Général"/>
          <w:gallery w:val="placeholder"/>
        </w:category>
        <w:types>
          <w:type w:val="bbPlcHdr"/>
        </w:types>
        <w:behaviors>
          <w:behavior w:val="content"/>
        </w:behaviors>
        <w:guid w:val="{50B5BE4E-7CC8-4040-9CB4-9BD5C15963FC}"/>
      </w:docPartPr>
      <w:docPartBody>
        <w:p w:rsidR="006F5DEB" w:rsidRDefault="00F37E05" w:rsidP="00F37E05">
          <w:pPr>
            <w:pStyle w:val="AAB06EB22A3D47EA839424A5E1B16D55"/>
          </w:pPr>
          <w:r>
            <w:rPr>
              <w:rStyle w:val="Textedelespacerserv"/>
            </w:rPr>
            <w:t>Cliquez ici pour entrer le texte.</w:t>
          </w:r>
        </w:p>
      </w:docPartBody>
    </w:docPart>
    <w:docPart>
      <w:docPartPr>
        <w:name w:val="7D83868AE59442E388EFCFA8109E438A"/>
        <w:category>
          <w:name w:val="Général"/>
          <w:gallery w:val="placeholder"/>
        </w:category>
        <w:types>
          <w:type w:val="bbPlcHdr"/>
        </w:types>
        <w:behaviors>
          <w:behavior w:val="content"/>
        </w:behaviors>
        <w:guid w:val="{6B2E80B5-C0A1-4B93-80FF-12E8D843E397}"/>
      </w:docPartPr>
      <w:docPartBody>
        <w:p w:rsidR="006F5DEB" w:rsidRDefault="00F37E05" w:rsidP="00F37E05">
          <w:pPr>
            <w:pStyle w:val="7D83868AE59442E388EFCFA8109E438A"/>
          </w:pPr>
          <w:r>
            <w:rPr>
              <w:rStyle w:val="Textedelespacerserv"/>
            </w:rPr>
            <w:t>Cliquez ici pour entrer le texte.</w:t>
          </w:r>
        </w:p>
      </w:docPartBody>
    </w:docPart>
    <w:docPart>
      <w:docPartPr>
        <w:name w:val="862BEB1A99F143709583AC8FFAC722E2"/>
        <w:category>
          <w:name w:val="Général"/>
          <w:gallery w:val="placeholder"/>
        </w:category>
        <w:types>
          <w:type w:val="bbPlcHdr"/>
        </w:types>
        <w:behaviors>
          <w:behavior w:val="content"/>
        </w:behaviors>
        <w:guid w:val="{80B9E600-DD5A-40B5-BF40-C5C02CA033E4}"/>
      </w:docPartPr>
      <w:docPartBody>
        <w:p w:rsidR="006F5DEB" w:rsidRDefault="00F37E05" w:rsidP="00F37E05">
          <w:pPr>
            <w:pStyle w:val="862BEB1A99F143709583AC8FFAC722E2"/>
          </w:pPr>
          <w:r>
            <w:rPr>
              <w:rStyle w:val="Textedelespacerserv"/>
            </w:rPr>
            <w:t>Cliquez ici pour entrer le texte.</w:t>
          </w:r>
        </w:p>
      </w:docPartBody>
    </w:docPart>
    <w:docPart>
      <w:docPartPr>
        <w:name w:val="4D3C7D1C764944168651248FE17695C4"/>
        <w:category>
          <w:name w:val="Général"/>
          <w:gallery w:val="placeholder"/>
        </w:category>
        <w:types>
          <w:type w:val="bbPlcHdr"/>
        </w:types>
        <w:behaviors>
          <w:behavior w:val="content"/>
        </w:behaviors>
        <w:guid w:val="{A3B704FD-006E-4281-B483-C76D098AE5F2}"/>
      </w:docPartPr>
      <w:docPartBody>
        <w:p w:rsidR="006F5DEB" w:rsidRDefault="00F37E05" w:rsidP="00F37E05">
          <w:pPr>
            <w:pStyle w:val="4D3C7D1C764944168651248FE17695C4"/>
          </w:pPr>
          <w:r>
            <w:rPr>
              <w:rStyle w:val="Textedelespacerserv"/>
            </w:rPr>
            <w:t>Cliquez ici pour entrer le texte.</w:t>
          </w:r>
        </w:p>
      </w:docPartBody>
    </w:docPart>
    <w:docPart>
      <w:docPartPr>
        <w:name w:val="022070CDA86040AABACAB867B9475A5C"/>
        <w:category>
          <w:name w:val="Général"/>
          <w:gallery w:val="placeholder"/>
        </w:category>
        <w:types>
          <w:type w:val="bbPlcHdr"/>
        </w:types>
        <w:behaviors>
          <w:behavior w:val="content"/>
        </w:behaviors>
        <w:guid w:val="{1BF4A488-55B7-4504-961D-EC6DDEEBC404}"/>
      </w:docPartPr>
      <w:docPartBody>
        <w:p w:rsidR="006F5DEB" w:rsidRDefault="00F37E05" w:rsidP="00F37E05">
          <w:pPr>
            <w:pStyle w:val="022070CDA86040AABACAB867B9475A5C"/>
          </w:pPr>
          <w:r>
            <w:rPr>
              <w:rStyle w:val="Textedelespacerserv"/>
            </w:rPr>
            <w:t>Cliquez ici pour entrer le texte.</w:t>
          </w:r>
        </w:p>
      </w:docPartBody>
    </w:docPart>
    <w:docPart>
      <w:docPartPr>
        <w:name w:val="6F59F1B15BCC47DFBE25326A22058A4D"/>
        <w:category>
          <w:name w:val="Général"/>
          <w:gallery w:val="placeholder"/>
        </w:category>
        <w:types>
          <w:type w:val="bbPlcHdr"/>
        </w:types>
        <w:behaviors>
          <w:behavior w:val="content"/>
        </w:behaviors>
        <w:guid w:val="{CBB8B63D-F793-40E4-98D2-F47714327A03}"/>
      </w:docPartPr>
      <w:docPartBody>
        <w:p w:rsidR="006F5DEB" w:rsidRDefault="00F37E05" w:rsidP="00F37E05">
          <w:pPr>
            <w:pStyle w:val="6F59F1B15BCC47DFBE25326A22058A4D"/>
          </w:pPr>
          <w:r>
            <w:rPr>
              <w:rStyle w:val="Textedelespacerserv"/>
            </w:rPr>
            <w:t>Cliquez ici pour entrer le texte.</w:t>
          </w:r>
        </w:p>
      </w:docPartBody>
    </w:docPart>
    <w:docPart>
      <w:docPartPr>
        <w:name w:val="74F012DD76E142959E14B41B7623923B"/>
        <w:category>
          <w:name w:val="Général"/>
          <w:gallery w:val="placeholder"/>
        </w:category>
        <w:types>
          <w:type w:val="bbPlcHdr"/>
        </w:types>
        <w:behaviors>
          <w:behavior w:val="content"/>
        </w:behaviors>
        <w:guid w:val="{4352DFD7-686B-4605-8C59-B069611D824D}"/>
      </w:docPartPr>
      <w:docPartBody>
        <w:p w:rsidR="006F5DEB" w:rsidRDefault="00F37E05" w:rsidP="00F37E05">
          <w:pPr>
            <w:pStyle w:val="74F012DD76E142959E14B41B7623923B"/>
          </w:pPr>
          <w:r>
            <w:rPr>
              <w:rStyle w:val="Textedelespacerserv"/>
            </w:rPr>
            <w:t>Cliquez ici pour entrer le texte.</w:t>
          </w:r>
        </w:p>
      </w:docPartBody>
    </w:docPart>
    <w:docPart>
      <w:docPartPr>
        <w:name w:val="67235B7AE4754DFBB76683F73EACD079"/>
        <w:category>
          <w:name w:val="Général"/>
          <w:gallery w:val="placeholder"/>
        </w:category>
        <w:types>
          <w:type w:val="bbPlcHdr"/>
        </w:types>
        <w:behaviors>
          <w:behavior w:val="content"/>
        </w:behaviors>
        <w:guid w:val="{443C8681-0C10-4341-B557-11ABB4E79305}"/>
      </w:docPartPr>
      <w:docPartBody>
        <w:p w:rsidR="006F5DEB" w:rsidRDefault="00F37E05" w:rsidP="00F37E05">
          <w:pPr>
            <w:pStyle w:val="67235B7AE4754DFBB76683F73EACD079"/>
          </w:pPr>
          <w:r>
            <w:rPr>
              <w:rStyle w:val="Textedelespacerserv"/>
            </w:rPr>
            <w:t>Cliquez ici pour entrer le texte.</w:t>
          </w:r>
        </w:p>
      </w:docPartBody>
    </w:docPart>
    <w:docPart>
      <w:docPartPr>
        <w:name w:val="85930DF31D9342DAB80DC1223FF3EC5D"/>
        <w:category>
          <w:name w:val="Général"/>
          <w:gallery w:val="placeholder"/>
        </w:category>
        <w:types>
          <w:type w:val="bbPlcHdr"/>
        </w:types>
        <w:behaviors>
          <w:behavior w:val="content"/>
        </w:behaviors>
        <w:guid w:val="{B1645ED3-9ACD-4D87-AAA7-4E6E244FE34C}"/>
      </w:docPartPr>
      <w:docPartBody>
        <w:p w:rsidR="006F5DEB" w:rsidRDefault="00F37E05" w:rsidP="00F37E05">
          <w:pPr>
            <w:pStyle w:val="85930DF31D9342DAB80DC1223FF3EC5D"/>
          </w:pPr>
          <w:r>
            <w:rPr>
              <w:rStyle w:val="Textedelespacerserv"/>
            </w:rPr>
            <w:t>Cliquez ici pour entrer le texte.</w:t>
          </w:r>
        </w:p>
      </w:docPartBody>
    </w:docPart>
    <w:docPart>
      <w:docPartPr>
        <w:name w:val="89F516D8300E42AC8F82FD9FC9337FFB"/>
        <w:category>
          <w:name w:val="Général"/>
          <w:gallery w:val="placeholder"/>
        </w:category>
        <w:types>
          <w:type w:val="bbPlcHdr"/>
        </w:types>
        <w:behaviors>
          <w:behavior w:val="content"/>
        </w:behaviors>
        <w:guid w:val="{2F5D8CC8-8F89-40AD-B105-6F2B677CC741}"/>
      </w:docPartPr>
      <w:docPartBody>
        <w:p w:rsidR="006F5DEB" w:rsidRDefault="00F37E05" w:rsidP="00F37E05">
          <w:pPr>
            <w:pStyle w:val="89F516D8300E42AC8F82FD9FC9337FFB"/>
          </w:pPr>
          <w:r>
            <w:rPr>
              <w:rStyle w:val="Textedelespacerserv"/>
            </w:rPr>
            <w:t>Cliquez ici pour entrer le texte.</w:t>
          </w:r>
        </w:p>
      </w:docPartBody>
    </w:docPart>
    <w:docPart>
      <w:docPartPr>
        <w:name w:val="8A7800D4BCBC4392B3DE38321D87999B"/>
        <w:category>
          <w:name w:val="Général"/>
          <w:gallery w:val="placeholder"/>
        </w:category>
        <w:types>
          <w:type w:val="bbPlcHdr"/>
        </w:types>
        <w:behaviors>
          <w:behavior w:val="content"/>
        </w:behaviors>
        <w:guid w:val="{E7DF6DAC-A154-4189-B697-4919F14A1DF0}"/>
      </w:docPartPr>
      <w:docPartBody>
        <w:p w:rsidR="00C51015" w:rsidRDefault="00C51015" w:rsidP="00C51015">
          <w:pPr>
            <w:pStyle w:val="8A7800D4BCBC4392B3DE38321D87999B"/>
          </w:pPr>
          <w:r>
            <w:rPr>
              <w:rStyle w:val="Textedelespacerserv"/>
            </w:rPr>
            <w:t>Cliquez ici pour entrer le texte.</w:t>
          </w:r>
        </w:p>
      </w:docPartBody>
    </w:docPart>
    <w:docPart>
      <w:docPartPr>
        <w:name w:val="EA7C495E2918417FADBE4CFF1CBC8A18"/>
        <w:category>
          <w:name w:val="Général"/>
          <w:gallery w:val="placeholder"/>
        </w:category>
        <w:types>
          <w:type w:val="bbPlcHdr"/>
        </w:types>
        <w:behaviors>
          <w:behavior w:val="content"/>
        </w:behaviors>
        <w:guid w:val="{21839240-A09E-47DF-A27F-9D9F81A50A9F}"/>
      </w:docPartPr>
      <w:docPartBody>
        <w:p w:rsidR="00C51015" w:rsidRDefault="00C51015" w:rsidP="00C51015">
          <w:pPr>
            <w:pStyle w:val="EA7C495E2918417FADBE4CFF1CBC8A18"/>
          </w:pPr>
          <w:r>
            <w:rPr>
              <w:rStyle w:val="Textedelespacerserv"/>
            </w:rPr>
            <w:t>Cliquez ici pour entrer le texte.</w:t>
          </w:r>
        </w:p>
      </w:docPartBody>
    </w:docPart>
    <w:docPart>
      <w:docPartPr>
        <w:name w:val="3FE72D7ADD8E4A67B912CFCA8DF7ED54"/>
        <w:category>
          <w:name w:val="Général"/>
          <w:gallery w:val="placeholder"/>
        </w:category>
        <w:types>
          <w:type w:val="bbPlcHdr"/>
        </w:types>
        <w:behaviors>
          <w:behavior w:val="content"/>
        </w:behaviors>
        <w:guid w:val="{80437C45-27CA-4510-9979-1FFC76DE78DE}"/>
      </w:docPartPr>
      <w:docPartBody>
        <w:p w:rsidR="00C51015" w:rsidRDefault="00C51015" w:rsidP="00C51015">
          <w:pPr>
            <w:pStyle w:val="3FE72D7ADD8E4A67B912CFCA8DF7ED54"/>
          </w:pPr>
          <w:r>
            <w:rPr>
              <w:rStyle w:val="Textedelespacerserv"/>
            </w:rPr>
            <w:t>Cliquez ici pour entrer le texte.</w:t>
          </w:r>
        </w:p>
      </w:docPartBody>
    </w:docPart>
    <w:docPart>
      <w:docPartPr>
        <w:name w:val="CE14EC184ADD45298B4D733358F51B85"/>
        <w:category>
          <w:name w:val="Général"/>
          <w:gallery w:val="placeholder"/>
        </w:category>
        <w:types>
          <w:type w:val="bbPlcHdr"/>
        </w:types>
        <w:behaviors>
          <w:behavior w:val="content"/>
        </w:behaviors>
        <w:guid w:val="{A353190C-0592-4280-9294-0DD0E0E4710E}"/>
      </w:docPartPr>
      <w:docPartBody>
        <w:p w:rsidR="00C51015" w:rsidRDefault="00C51015" w:rsidP="00C51015">
          <w:pPr>
            <w:pStyle w:val="CE14EC184ADD45298B4D733358F51B85"/>
          </w:pPr>
          <w:r>
            <w:rPr>
              <w:rStyle w:val="Textedelespacerserv"/>
            </w:rPr>
            <w:t>Cliquez ici pour entrer le texte.</w:t>
          </w:r>
        </w:p>
      </w:docPartBody>
    </w:docPart>
    <w:docPart>
      <w:docPartPr>
        <w:name w:val="D1575DF21961417E80D141326C9E71B4"/>
        <w:category>
          <w:name w:val="Général"/>
          <w:gallery w:val="placeholder"/>
        </w:category>
        <w:types>
          <w:type w:val="bbPlcHdr"/>
        </w:types>
        <w:behaviors>
          <w:behavior w:val="content"/>
        </w:behaviors>
        <w:guid w:val="{7E5871D4-EDA5-43D1-896C-0D547615D2A5}"/>
      </w:docPartPr>
      <w:docPartBody>
        <w:p w:rsidR="00C51015" w:rsidRDefault="00C51015" w:rsidP="00C51015">
          <w:pPr>
            <w:pStyle w:val="D1575DF21961417E80D141326C9E71B4"/>
          </w:pPr>
          <w:r>
            <w:rPr>
              <w:rStyle w:val="Textedelespacerserv"/>
            </w:rPr>
            <w:t>Cliquez ici pour entrer le texte.</w:t>
          </w:r>
        </w:p>
      </w:docPartBody>
    </w:docPart>
    <w:docPart>
      <w:docPartPr>
        <w:name w:val="FC81F8084D1541B9952F6FFDED01CEFB"/>
        <w:category>
          <w:name w:val="Général"/>
          <w:gallery w:val="placeholder"/>
        </w:category>
        <w:types>
          <w:type w:val="bbPlcHdr"/>
        </w:types>
        <w:behaviors>
          <w:behavior w:val="content"/>
        </w:behaviors>
        <w:guid w:val="{7746FBDD-1EA6-42DC-8AAB-CAD000DDD505}"/>
      </w:docPartPr>
      <w:docPartBody>
        <w:p w:rsidR="00C51015" w:rsidRDefault="00C51015" w:rsidP="00C51015">
          <w:pPr>
            <w:pStyle w:val="FC81F8084D1541B9952F6FFDED01CEFB"/>
          </w:pPr>
          <w:r>
            <w:rPr>
              <w:rStyle w:val="Textedelespacerserv"/>
            </w:rPr>
            <w:t>Cliquez ici pour entrer le texte.</w:t>
          </w:r>
        </w:p>
      </w:docPartBody>
    </w:docPart>
    <w:docPart>
      <w:docPartPr>
        <w:name w:val="7D1A250474FA42E08B07B49F1827699B"/>
        <w:category>
          <w:name w:val="Général"/>
          <w:gallery w:val="placeholder"/>
        </w:category>
        <w:types>
          <w:type w:val="bbPlcHdr"/>
        </w:types>
        <w:behaviors>
          <w:behavior w:val="content"/>
        </w:behaviors>
        <w:guid w:val="{2492C9E6-F427-4649-B645-EEE45B4A7DEF}"/>
      </w:docPartPr>
      <w:docPartBody>
        <w:p w:rsidR="00C51015" w:rsidRDefault="00C51015" w:rsidP="00C51015">
          <w:pPr>
            <w:pStyle w:val="7D1A250474FA42E08B07B49F1827699B"/>
          </w:pPr>
          <w:r>
            <w:rPr>
              <w:rStyle w:val="Textedelespacerserv"/>
            </w:rPr>
            <w:t>Cliquez ici pour entrer le texte.</w:t>
          </w:r>
        </w:p>
      </w:docPartBody>
    </w:docPart>
    <w:docPart>
      <w:docPartPr>
        <w:name w:val="FE31CEA13BC24AF4AAA3CD4B70FE8A41"/>
        <w:category>
          <w:name w:val="Général"/>
          <w:gallery w:val="placeholder"/>
        </w:category>
        <w:types>
          <w:type w:val="bbPlcHdr"/>
        </w:types>
        <w:behaviors>
          <w:behavior w:val="content"/>
        </w:behaviors>
        <w:guid w:val="{96298C3A-50D2-45E9-B977-BC5845C25D9D}"/>
      </w:docPartPr>
      <w:docPartBody>
        <w:p w:rsidR="00C51015" w:rsidRDefault="00C51015" w:rsidP="00C51015">
          <w:pPr>
            <w:pStyle w:val="FE31CEA13BC24AF4AAA3CD4B70FE8A41"/>
          </w:pPr>
          <w:r>
            <w:rPr>
              <w:rStyle w:val="Textedelespacerserv"/>
            </w:rPr>
            <w:t>Cliquez ici pour entrer le texte.</w:t>
          </w:r>
        </w:p>
      </w:docPartBody>
    </w:docPart>
    <w:docPart>
      <w:docPartPr>
        <w:name w:val="F68F90D5B74041D7984E0D7AE8C5DCF7"/>
        <w:category>
          <w:name w:val="Général"/>
          <w:gallery w:val="placeholder"/>
        </w:category>
        <w:types>
          <w:type w:val="bbPlcHdr"/>
        </w:types>
        <w:behaviors>
          <w:behavior w:val="content"/>
        </w:behaviors>
        <w:guid w:val="{02493E0F-F314-45ED-A52E-E42D89707B1B}"/>
      </w:docPartPr>
      <w:docPartBody>
        <w:p w:rsidR="00C51015" w:rsidRDefault="00C51015" w:rsidP="00C51015">
          <w:pPr>
            <w:pStyle w:val="F68F90D5B74041D7984E0D7AE8C5DCF7"/>
          </w:pPr>
          <w:r>
            <w:rPr>
              <w:rStyle w:val="Textedelespacerserv"/>
            </w:rPr>
            <w:t>Cliquez ici pour entrer le texte.</w:t>
          </w:r>
        </w:p>
      </w:docPartBody>
    </w:docPart>
    <w:docPart>
      <w:docPartPr>
        <w:name w:val="A68CD69C09C54B36A1C43095C9BF289B"/>
        <w:category>
          <w:name w:val="Général"/>
          <w:gallery w:val="placeholder"/>
        </w:category>
        <w:types>
          <w:type w:val="bbPlcHdr"/>
        </w:types>
        <w:behaviors>
          <w:behavior w:val="content"/>
        </w:behaviors>
        <w:guid w:val="{6E8079CB-B331-46C4-8A6A-D065DDB2A15D}"/>
      </w:docPartPr>
      <w:docPartBody>
        <w:p w:rsidR="00C51015" w:rsidRDefault="00C51015" w:rsidP="00C51015">
          <w:pPr>
            <w:pStyle w:val="A68CD69C09C54B36A1C43095C9BF289B"/>
          </w:pPr>
          <w:r>
            <w:rPr>
              <w:rStyle w:val="Textedelespacerserv"/>
            </w:rPr>
            <w:t>Cliquez ici pour entrer le texte.</w:t>
          </w:r>
        </w:p>
      </w:docPartBody>
    </w:docPart>
    <w:docPart>
      <w:docPartPr>
        <w:name w:val="76EDCEFA11F347159D7E556438E4C28C"/>
        <w:category>
          <w:name w:val="Général"/>
          <w:gallery w:val="placeholder"/>
        </w:category>
        <w:types>
          <w:type w:val="bbPlcHdr"/>
        </w:types>
        <w:behaviors>
          <w:behavior w:val="content"/>
        </w:behaviors>
        <w:guid w:val="{3C55FBE7-7A9A-43EE-8382-2ABFB0D701D3}"/>
      </w:docPartPr>
      <w:docPartBody>
        <w:p w:rsidR="00C51015" w:rsidRDefault="00C51015" w:rsidP="00C51015">
          <w:pPr>
            <w:pStyle w:val="76EDCEFA11F347159D7E556438E4C28C"/>
          </w:pPr>
          <w:r>
            <w:rPr>
              <w:rStyle w:val="Textedelespacerserv"/>
            </w:rPr>
            <w:t>Cliquez ici pour entrer le texte.</w:t>
          </w:r>
        </w:p>
      </w:docPartBody>
    </w:docPart>
    <w:docPart>
      <w:docPartPr>
        <w:name w:val="4ADC16B507054B26A4542FF033640879"/>
        <w:category>
          <w:name w:val="Général"/>
          <w:gallery w:val="placeholder"/>
        </w:category>
        <w:types>
          <w:type w:val="bbPlcHdr"/>
        </w:types>
        <w:behaviors>
          <w:behavior w:val="content"/>
        </w:behaviors>
        <w:guid w:val="{03730166-0DA9-4136-9728-A02C527CF07F}"/>
      </w:docPartPr>
      <w:docPartBody>
        <w:p w:rsidR="00C51015" w:rsidRDefault="00C51015" w:rsidP="00C51015">
          <w:pPr>
            <w:pStyle w:val="4ADC16B507054B26A4542FF033640879"/>
          </w:pPr>
          <w:r>
            <w:rPr>
              <w:rStyle w:val="Textedelespacerserv"/>
            </w:rPr>
            <w:t>Cliquez ici pour entrer le texte.</w:t>
          </w:r>
        </w:p>
      </w:docPartBody>
    </w:docPart>
    <w:docPart>
      <w:docPartPr>
        <w:name w:val="F361FE2C9C434280AC47F27DA03423E2"/>
        <w:category>
          <w:name w:val="Général"/>
          <w:gallery w:val="placeholder"/>
        </w:category>
        <w:types>
          <w:type w:val="bbPlcHdr"/>
        </w:types>
        <w:behaviors>
          <w:behavior w:val="content"/>
        </w:behaviors>
        <w:guid w:val="{4D45D8DB-DF5E-448E-A013-8483D43B8821}"/>
      </w:docPartPr>
      <w:docPartBody>
        <w:p w:rsidR="00C51015" w:rsidRDefault="00C51015" w:rsidP="00C51015">
          <w:pPr>
            <w:pStyle w:val="F361FE2C9C434280AC47F27DA03423E2"/>
          </w:pPr>
          <w:r>
            <w:rPr>
              <w:rStyle w:val="Textedelespacerserv"/>
            </w:rPr>
            <w:t>Cliquez ici pour entrer le texte.</w:t>
          </w:r>
        </w:p>
      </w:docPartBody>
    </w:docPart>
    <w:docPart>
      <w:docPartPr>
        <w:name w:val="F00C500D24094C9F985271E4CE98D8CC"/>
        <w:category>
          <w:name w:val="Général"/>
          <w:gallery w:val="placeholder"/>
        </w:category>
        <w:types>
          <w:type w:val="bbPlcHdr"/>
        </w:types>
        <w:behaviors>
          <w:behavior w:val="content"/>
        </w:behaviors>
        <w:guid w:val="{674CD3DE-4FDC-4B1F-965D-7183EDF665E5}"/>
      </w:docPartPr>
      <w:docPartBody>
        <w:p w:rsidR="00C51015" w:rsidRDefault="00C51015" w:rsidP="00C51015">
          <w:pPr>
            <w:pStyle w:val="F00C500D24094C9F985271E4CE98D8CC"/>
          </w:pPr>
          <w:r>
            <w:rPr>
              <w:rStyle w:val="Textedelespacerserv"/>
            </w:rPr>
            <w:t>Cliquez ici pour entrer le texte.</w:t>
          </w:r>
        </w:p>
      </w:docPartBody>
    </w:docPart>
    <w:docPart>
      <w:docPartPr>
        <w:name w:val="AB0E1A1E861542709361938BE6A86B43"/>
        <w:category>
          <w:name w:val="Général"/>
          <w:gallery w:val="placeholder"/>
        </w:category>
        <w:types>
          <w:type w:val="bbPlcHdr"/>
        </w:types>
        <w:behaviors>
          <w:behavior w:val="content"/>
        </w:behaviors>
        <w:guid w:val="{A495869A-9A35-47A5-8D03-2CD9F99A7CCE}"/>
      </w:docPartPr>
      <w:docPartBody>
        <w:p w:rsidR="00C51015" w:rsidRDefault="00C51015" w:rsidP="00C51015">
          <w:pPr>
            <w:pStyle w:val="AB0E1A1E861542709361938BE6A86B43"/>
          </w:pPr>
          <w:r>
            <w:rPr>
              <w:rStyle w:val="Textedelespacerserv"/>
            </w:rPr>
            <w:t>Cliquez ici pour entrer le texte.</w:t>
          </w:r>
        </w:p>
      </w:docPartBody>
    </w:docPart>
    <w:docPart>
      <w:docPartPr>
        <w:name w:val="ED0D38565FDF4A09BCF60A9065743713"/>
        <w:category>
          <w:name w:val="Général"/>
          <w:gallery w:val="placeholder"/>
        </w:category>
        <w:types>
          <w:type w:val="bbPlcHdr"/>
        </w:types>
        <w:behaviors>
          <w:behavior w:val="content"/>
        </w:behaviors>
        <w:guid w:val="{8127EE3F-1946-46FA-BBF1-698D7F2F3209}"/>
      </w:docPartPr>
      <w:docPartBody>
        <w:p w:rsidR="00C51015" w:rsidRDefault="00C51015" w:rsidP="00C51015">
          <w:pPr>
            <w:pStyle w:val="ED0D38565FDF4A09BCF60A9065743713"/>
          </w:pPr>
          <w:r>
            <w:rPr>
              <w:rStyle w:val="Textedelespacerserv"/>
            </w:rPr>
            <w:t>Cliquez ici pour entrer le texte.</w:t>
          </w:r>
        </w:p>
      </w:docPartBody>
    </w:docPart>
    <w:docPart>
      <w:docPartPr>
        <w:name w:val="AE51F98C03CB4408B8542178238DB8E3"/>
        <w:category>
          <w:name w:val="Général"/>
          <w:gallery w:val="placeholder"/>
        </w:category>
        <w:types>
          <w:type w:val="bbPlcHdr"/>
        </w:types>
        <w:behaviors>
          <w:behavior w:val="content"/>
        </w:behaviors>
        <w:guid w:val="{2CE91763-E431-467B-A9FE-566D58AE1A73}"/>
      </w:docPartPr>
      <w:docPartBody>
        <w:p w:rsidR="00C51015" w:rsidRDefault="00C51015" w:rsidP="00C51015">
          <w:pPr>
            <w:pStyle w:val="AE51F98C03CB4408B8542178238DB8E3"/>
          </w:pPr>
          <w:r>
            <w:rPr>
              <w:rStyle w:val="Textedelespacerserv"/>
            </w:rPr>
            <w:t>Cliquez ici pour entrer le texte.</w:t>
          </w:r>
        </w:p>
      </w:docPartBody>
    </w:docPart>
    <w:docPart>
      <w:docPartPr>
        <w:name w:val="53DFDCAEBBAB459D885394D4A3036AB1"/>
        <w:category>
          <w:name w:val="Général"/>
          <w:gallery w:val="placeholder"/>
        </w:category>
        <w:types>
          <w:type w:val="bbPlcHdr"/>
        </w:types>
        <w:behaviors>
          <w:behavior w:val="content"/>
        </w:behaviors>
        <w:guid w:val="{930311B1-1E25-414B-9293-C53F4205FA3C}"/>
      </w:docPartPr>
      <w:docPartBody>
        <w:p w:rsidR="00C51015" w:rsidRDefault="00C51015" w:rsidP="00C51015">
          <w:pPr>
            <w:pStyle w:val="53DFDCAEBBAB459D885394D4A3036AB1"/>
          </w:pPr>
          <w:r>
            <w:rPr>
              <w:rStyle w:val="Textedelespacerserv"/>
            </w:rPr>
            <w:t>Cliquez ici pour entrer le texte.</w:t>
          </w:r>
        </w:p>
      </w:docPartBody>
    </w:docPart>
    <w:docPart>
      <w:docPartPr>
        <w:name w:val="1E2AA3E9553C4E72914A72DFC6CF869B"/>
        <w:category>
          <w:name w:val="Général"/>
          <w:gallery w:val="placeholder"/>
        </w:category>
        <w:types>
          <w:type w:val="bbPlcHdr"/>
        </w:types>
        <w:behaviors>
          <w:behavior w:val="content"/>
        </w:behaviors>
        <w:guid w:val="{F1CA3A55-FD7B-4C5D-9C0B-527362B8574A}"/>
      </w:docPartPr>
      <w:docPartBody>
        <w:p w:rsidR="00C51015" w:rsidRDefault="00C51015" w:rsidP="00C51015">
          <w:pPr>
            <w:pStyle w:val="1E2AA3E9553C4E72914A72DFC6CF869B"/>
          </w:pPr>
          <w:r>
            <w:rPr>
              <w:rStyle w:val="Textedelespacerserv"/>
            </w:rPr>
            <w:t>Cliquez ici pour entrer le texte.</w:t>
          </w:r>
        </w:p>
      </w:docPartBody>
    </w:docPart>
    <w:docPart>
      <w:docPartPr>
        <w:name w:val="786102EDF44F4824B282005060391DBC"/>
        <w:category>
          <w:name w:val="Général"/>
          <w:gallery w:val="placeholder"/>
        </w:category>
        <w:types>
          <w:type w:val="bbPlcHdr"/>
        </w:types>
        <w:behaviors>
          <w:behavior w:val="content"/>
        </w:behaviors>
        <w:guid w:val="{90F31118-366C-45E0-A06D-E66DA7498284}"/>
      </w:docPartPr>
      <w:docPartBody>
        <w:p w:rsidR="00000000" w:rsidRDefault="00C51015" w:rsidP="00C51015">
          <w:pPr>
            <w:pStyle w:val="786102EDF44F4824B282005060391DBC"/>
          </w:pPr>
          <w:r>
            <w:rPr>
              <w:rStyle w:val="Textedelespacerserv"/>
            </w:rPr>
            <w:t>Cliquez ici pour entrer le texte.</w:t>
          </w:r>
        </w:p>
      </w:docPartBody>
    </w:docPart>
    <w:docPart>
      <w:docPartPr>
        <w:name w:val="5C4A98D408074C3BB32B0E759A67FD7E"/>
        <w:category>
          <w:name w:val="Général"/>
          <w:gallery w:val="placeholder"/>
        </w:category>
        <w:types>
          <w:type w:val="bbPlcHdr"/>
        </w:types>
        <w:behaviors>
          <w:behavior w:val="content"/>
        </w:behaviors>
        <w:guid w:val="{9424D100-9A53-4299-8FF4-46408817F61D}"/>
      </w:docPartPr>
      <w:docPartBody>
        <w:p w:rsidR="00000000" w:rsidRDefault="00C51015" w:rsidP="00C51015">
          <w:pPr>
            <w:pStyle w:val="5C4A98D408074C3BB32B0E759A67FD7E"/>
          </w:pPr>
          <w:r>
            <w:rPr>
              <w:rStyle w:val="Textedelespacerserv"/>
            </w:rPr>
            <w:t>Cliquez ici pour entrer le texte.</w:t>
          </w:r>
        </w:p>
      </w:docPartBody>
    </w:docPart>
    <w:docPart>
      <w:docPartPr>
        <w:name w:val="F3A3F420E24940BAB385BA94FC381FC1"/>
        <w:category>
          <w:name w:val="Général"/>
          <w:gallery w:val="placeholder"/>
        </w:category>
        <w:types>
          <w:type w:val="bbPlcHdr"/>
        </w:types>
        <w:behaviors>
          <w:behavior w:val="content"/>
        </w:behaviors>
        <w:guid w:val="{38466D4B-1BE6-47C3-B916-9184F9A49B39}"/>
      </w:docPartPr>
      <w:docPartBody>
        <w:p w:rsidR="00000000" w:rsidRDefault="00C51015" w:rsidP="00C51015">
          <w:pPr>
            <w:pStyle w:val="F3A3F420E24940BAB385BA94FC381FC1"/>
          </w:pPr>
          <w:r>
            <w:rPr>
              <w:rStyle w:val="Textedelespacerserv"/>
            </w:rPr>
            <w:t>Cliquez ici pour entrer le texte.</w:t>
          </w:r>
        </w:p>
      </w:docPartBody>
    </w:docPart>
    <w:docPart>
      <w:docPartPr>
        <w:name w:val="2E592143DDB44D76B98012BDAA61C887"/>
        <w:category>
          <w:name w:val="Général"/>
          <w:gallery w:val="placeholder"/>
        </w:category>
        <w:types>
          <w:type w:val="bbPlcHdr"/>
        </w:types>
        <w:behaviors>
          <w:behavior w:val="content"/>
        </w:behaviors>
        <w:guid w:val="{99151F80-3C70-402D-9159-8BABE5D2EF68}"/>
      </w:docPartPr>
      <w:docPartBody>
        <w:p w:rsidR="00000000" w:rsidRDefault="00C51015" w:rsidP="00C51015">
          <w:pPr>
            <w:pStyle w:val="2E592143DDB44D76B98012BDAA61C887"/>
          </w:pPr>
          <w:r>
            <w:rPr>
              <w:rStyle w:val="Textedelespacerserv"/>
            </w:rPr>
            <w:t>Cliquez ici pour entrer le texte.</w:t>
          </w:r>
        </w:p>
      </w:docPartBody>
    </w:docPart>
    <w:docPart>
      <w:docPartPr>
        <w:name w:val="9BA12848CE3D465EA4652EF5BAED3005"/>
        <w:category>
          <w:name w:val="Général"/>
          <w:gallery w:val="placeholder"/>
        </w:category>
        <w:types>
          <w:type w:val="bbPlcHdr"/>
        </w:types>
        <w:behaviors>
          <w:behavior w:val="content"/>
        </w:behaviors>
        <w:guid w:val="{1817BF94-F67E-4055-A730-F8FCF8A8D8B0}"/>
      </w:docPartPr>
      <w:docPartBody>
        <w:p w:rsidR="00000000" w:rsidRDefault="00C51015" w:rsidP="00C51015">
          <w:pPr>
            <w:pStyle w:val="9BA12848CE3D465EA4652EF5BAED3005"/>
          </w:pPr>
          <w:r>
            <w:rPr>
              <w:rStyle w:val="Textedelespacerserv"/>
            </w:rPr>
            <w:t>Cliquez ici pour entrer le texte.</w:t>
          </w:r>
        </w:p>
      </w:docPartBody>
    </w:docPart>
    <w:docPart>
      <w:docPartPr>
        <w:name w:val="353677AEDF7C486CA41D55D938A6B3C7"/>
        <w:category>
          <w:name w:val="Général"/>
          <w:gallery w:val="placeholder"/>
        </w:category>
        <w:types>
          <w:type w:val="bbPlcHdr"/>
        </w:types>
        <w:behaviors>
          <w:behavior w:val="content"/>
        </w:behaviors>
        <w:guid w:val="{919FFBFE-8E94-40F0-8AA2-D72AFC297246}"/>
      </w:docPartPr>
      <w:docPartBody>
        <w:p w:rsidR="00000000" w:rsidRDefault="00C51015" w:rsidP="00C51015">
          <w:pPr>
            <w:pStyle w:val="353677AEDF7C486CA41D55D938A6B3C7"/>
          </w:pPr>
          <w:r>
            <w:rPr>
              <w:rStyle w:val="Textedelespacerserv"/>
            </w:rPr>
            <w:t>Cliquez ici pour entrer le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05"/>
    <w:rsid w:val="001463F7"/>
    <w:rsid w:val="006F5DEB"/>
    <w:rsid w:val="00C51015"/>
    <w:rsid w:val="00F37E05"/>
    <w:rsid w:val="00F978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B7870A470DC4CF29BD563D90511F2F4">
    <w:name w:val="8B7870A470DC4CF29BD563D90511F2F4"/>
  </w:style>
  <w:style w:type="character" w:styleId="Textedelespacerserv">
    <w:name w:val="Placeholder Text"/>
    <w:basedOn w:val="Policepardfaut"/>
    <w:uiPriority w:val="99"/>
    <w:semiHidden/>
    <w:rsid w:val="00C51015"/>
    <w:rPr>
      <w:color w:val="808080"/>
    </w:rPr>
  </w:style>
  <w:style w:type="paragraph" w:customStyle="1" w:styleId="B89216C261B74A1BBBAE39FC453A5E48">
    <w:name w:val="B89216C261B74A1BBBAE39FC453A5E48"/>
  </w:style>
  <w:style w:type="paragraph" w:customStyle="1" w:styleId="ECE114D8FFB54FC691758B7A010CD190">
    <w:name w:val="ECE114D8FFB54FC691758B7A010CD190"/>
    <w:rsid w:val="00F37E05"/>
  </w:style>
  <w:style w:type="paragraph" w:customStyle="1" w:styleId="9D317374A45B421FBFF42FCC92C6FBAA">
    <w:name w:val="9D317374A45B421FBFF42FCC92C6FBAA"/>
    <w:rsid w:val="00F37E05"/>
  </w:style>
  <w:style w:type="paragraph" w:customStyle="1" w:styleId="2135668ADA7A4EE789B84D999D257070">
    <w:name w:val="2135668ADA7A4EE789B84D999D257070"/>
    <w:rsid w:val="00F37E05"/>
  </w:style>
  <w:style w:type="paragraph" w:customStyle="1" w:styleId="7A6B858E11AE443E9FBBBA2556D9838E">
    <w:name w:val="7A6B858E11AE443E9FBBBA2556D9838E"/>
    <w:rsid w:val="00F37E05"/>
  </w:style>
  <w:style w:type="paragraph" w:customStyle="1" w:styleId="3D48B3980B89471485ACC39CC9CFE66A">
    <w:name w:val="3D48B3980B89471485ACC39CC9CFE66A"/>
    <w:rsid w:val="00F37E05"/>
  </w:style>
  <w:style w:type="paragraph" w:customStyle="1" w:styleId="E12AD5CAAE094D9197A3DB40541A4FBF">
    <w:name w:val="E12AD5CAAE094D9197A3DB40541A4FBF"/>
    <w:rsid w:val="00F37E05"/>
  </w:style>
  <w:style w:type="paragraph" w:customStyle="1" w:styleId="E79AF0F2E0054B2D81CD2699CC0FFB13">
    <w:name w:val="E79AF0F2E0054B2D81CD2699CC0FFB13"/>
    <w:rsid w:val="00F37E05"/>
  </w:style>
  <w:style w:type="paragraph" w:customStyle="1" w:styleId="E1135BB1260E40148AFDEDB00A0017A1">
    <w:name w:val="E1135BB1260E40148AFDEDB00A0017A1"/>
    <w:rsid w:val="00F37E05"/>
  </w:style>
  <w:style w:type="paragraph" w:customStyle="1" w:styleId="DACBD0688B784BAC8199A6AD3D294F14">
    <w:name w:val="DACBD0688B784BAC8199A6AD3D294F14"/>
    <w:rsid w:val="00F37E05"/>
  </w:style>
  <w:style w:type="paragraph" w:customStyle="1" w:styleId="5C9A3CD3924643408A271E953D8EF661">
    <w:name w:val="5C9A3CD3924643408A271E953D8EF661"/>
    <w:rsid w:val="00F37E05"/>
  </w:style>
  <w:style w:type="paragraph" w:customStyle="1" w:styleId="F8D8B05C003549428AD744088BF348D2">
    <w:name w:val="F8D8B05C003549428AD744088BF348D2"/>
    <w:rsid w:val="00F37E05"/>
  </w:style>
  <w:style w:type="paragraph" w:customStyle="1" w:styleId="D99A1C39C3DE4608AD6570F189D01924">
    <w:name w:val="D99A1C39C3DE4608AD6570F189D01924"/>
    <w:rsid w:val="00F37E05"/>
  </w:style>
  <w:style w:type="paragraph" w:customStyle="1" w:styleId="8AA36D9621744EA391C431E6846A5278">
    <w:name w:val="8AA36D9621744EA391C431E6846A5278"/>
    <w:rsid w:val="00F37E05"/>
  </w:style>
  <w:style w:type="paragraph" w:customStyle="1" w:styleId="831E1E5F3D5840ACBF8715AC878F64AD">
    <w:name w:val="831E1E5F3D5840ACBF8715AC878F64AD"/>
    <w:rsid w:val="00F37E05"/>
  </w:style>
  <w:style w:type="paragraph" w:customStyle="1" w:styleId="2D0E2F83FC3644FF96BA06A62D2CDFDE">
    <w:name w:val="2D0E2F83FC3644FF96BA06A62D2CDFDE"/>
    <w:rsid w:val="00F37E05"/>
  </w:style>
  <w:style w:type="paragraph" w:customStyle="1" w:styleId="B6495E68F5034E80ACC3B7B734333AA5">
    <w:name w:val="B6495E68F5034E80ACC3B7B734333AA5"/>
    <w:rsid w:val="00F37E05"/>
  </w:style>
  <w:style w:type="paragraph" w:customStyle="1" w:styleId="930B0DF070124A3E8A7798ADE28DE9E7">
    <w:name w:val="930B0DF070124A3E8A7798ADE28DE9E7"/>
    <w:rsid w:val="00F37E05"/>
  </w:style>
  <w:style w:type="paragraph" w:customStyle="1" w:styleId="F0C3DF344B904902A0823127A3676DD8">
    <w:name w:val="F0C3DF344B904902A0823127A3676DD8"/>
    <w:rsid w:val="00F37E05"/>
  </w:style>
  <w:style w:type="paragraph" w:customStyle="1" w:styleId="A0B6F3F53B504FB28E5B058491C17D45">
    <w:name w:val="A0B6F3F53B504FB28E5B058491C17D45"/>
    <w:rsid w:val="00F37E05"/>
  </w:style>
  <w:style w:type="paragraph" w:customStyle="1" w:styleId="67B2DC5ADCF74D9B87B6BBB72550176A">
    <w:name w:val="67B2DC5ADCF74D9B87B6BBB72550176A"/>
    <w:rsid w:val="00F37E05"/>
  </w:style>
  <w:style w:type="paragraph" w:customStyle="1" w:styleId="39A8324F310F46888989ADEFBE180809">
    <w:name w:val="39A8324F310F46888989ADEFBE180809"/>
    <w:rsid w:val="00F37E05"/>
  </w:style>
  <w:style w:type="paragraph" w:customStyle="1" w:styleId="164FCADCDDDA42F482726488A41A5C80">
    <w:name w:val="164FCADCDDDA42F482726488A41A5C80"/>
    <w:rsid w:val="00F37E05"/>
  </w:style>
  <w:style w:type="paragraph" w:customStyle="1" w:styleId="5974CF1B25FF47808281F8D24BC73CDB">
    <w:name w:val="5974CF1B25FF47808281F8D24BC73CDB"/>
    <w:rsid w:val="00F37E05"/>
  </w:style>
  <w:style w:type="paragraph" w:customStyle="1" w:styleId="A2572A46903848D6977926417508CF20">
    <w:name w:val="A2572A46903848D6977926417508CF20"/>
    <w:rsid w:val="00F37E05"/>
  </w:style>
  <w:style w:type="paragraph" w:customStyle="1" w:styleId="B4366ED18CE442878FF620D6505EFCDC">
    <w:name w:val="B4366ED18CE442878FF620D6505EFCDC"/>
    <w:rsid w:val="00F37E05"/>
  </w:style>
  <w:style w:type="paragraph" w:customStyle="1" w:styleId="11459023C40E4225A8D6E44FFCA97785">
    <w:name w:val="11459023C40E4225A8D6E44FFCA97785"/>
    <w:rsid w:val="00F37E05"/>
  </w:style>
  <w:style w:type="paragraph" w:customStyle="1" w:styleId="947F3F8F226144A7A2B68FD11BB4DBA0">
    <w:name w:val="947F3F8F226144A7A2B68FD11BB4DBA0"/>
    <w:rsid w:val="00F37E05"/>
  </w:style>
  <w:style w:type="paragraph" w:customStyle="1" w:styleId="CCDD65BC03B94AEEBBFD15DC06F2E198">
    <w:name w:val="CCDD65BC03B94AEEBBFD15DC06F2E198"/>
    <w:rsid w:val="00F37E05"/>
  </w:style>
  <w:style w:type="paragraph" w:customStyle="1" w:styleId="84593ED27BA3446590234EEE47A08D6A">
    <w:name w:val="84593ED27BA3446590234EEE47A08D6A"/>
    <w:rsid w:val="00F37E05"/>
  </w:style>
  <w:style w:type="paragraph" w:customStyle="1" w:styleId="240FBFF0F4A54957B06BFED5BFFBD59C">
    <w:name w:val="240FBFF0F4A54957B06BFED5BFFBD59C"/>
    <w:rsid w:val="00F37E05"/>
  </w:style>
  <w:style w:type="paragraph" w:customStyle="1" w:styleId="11B860670AC04C5FBFA8355B821A4DA8">
    <w:name w:val="11B860670AC04C5FBFA8355B821A4DA8"/>
    <w:rsid w:val="00F37E05"/>
  </w:style>
  <w:style w:type="paragraph" w:customStyle="1" w:styleId="1D5BF2B8EA8B4DAD8542A12C88EF6228">
    <w:name w:val="1D5BF2B8EA8B4DAD8542A12C88EF6228"/>
    <w:rsid w:val="00F37E05"/>
  </w:style>
  <w:style w:type="paragraph" w:customStyle="1" w:styleId="780EEBC0E2F84EF6A86562150C3F90A6">
    <w:name w:val="780EEBC0E2F84EF6A86562150C3F90A6"/>
    <w:rsid w:val="00F37E05"/>
  </w:style>
  <w:style w:type="paragraph" w:customStyle="1" w:styleId="5DF707E6EF6744B996EB71A93B158259">
    <w:name w:val="5DF707E6EF6744B996EB71A93B158259"/>
    <w:rsid w:val="00F37E05"/>
  </w:style>
  <w:style w:type="paragraph" w:customStyle="1" w:styleId="01AC1A63F8F24F16A3D542541E08BC71">
    <w:name w:val="01AC1A63F8F24F16A3D542541E08BC71"/>
    <w:rsid w:val="00F37E05"/>
  </w:style>
  <w:style w:type="paragraph" w:customStyle="1" w:styleId="8AA15D4391784662985E3FE21C7B355B">
    <w:name w:val="8AA15D4391784662985E3FE21C7B355B"/>
    <w:rsid w:val="00F37E05"/>
  </w:style>
  <w:style w:type="paragraph" w:customStyle="1" w:styleId="405ECDBC86524E2D99DCC95D7E4EEA4F">
    <w:name w:val="405ECDBC86524E2D99DCC95D7E4EEA4F"/>
    <w:rsid w:val="00F37E05"/>
  </w:style>
  <w:style w:type="paragraph" w:customStyle="1" w:styleId="C50E780F4A0B4755858AE4A4E876983C">
    <w:name w:val="C50E780F4A0B4755858AE4A4E876983C"/>
    <w:rsid w:val="00F37E05"/>
  </w:style>
  <w:style w:type="paragraph" w:customStyle="1" w:styleId="18271E54F681413A891B5275DE4B5B27">
    <w:name w:val="18271E54F681413A891B5275DE4B5B27"/>
    <w:rsid w:val="00F37E05"/>
  </w:style>
  <w:style w:type="paragraph" w:customStyle="1" w:styleId="F6F251FB009D42B2B1FAA4E2B95E0F61">
    <w:name w:val="F6F251FB009D42B2B1FAA4E2B95E0F61"/>
    <w:rsid w:val="00F37E05"/>
  </w:style>
  <w:style w:type="paragraph" w:customStyle="1" w:styleId="D3998FE4E03A4E6AB840318929527A71">
    <w:name w:val="D3998FE4E03A4E6AB840318929527A71"/>
    <w:rsid w:val="00F37E05"/>
  </w:style>
  <w:style w:type="paragraph" w:customStyle="1" w:styleId="19EFA1B9A7094207ADFB2F6419A44BF8">
    <w:name w:val="19EFA1B9A7094207ADFB2F6419A44BF8"/>
    <w:rsid w:val="00F37E05"/>
  </w:style>
  <w:style w:type="paragraph" w:customStyle="1" w:styleId="922C2C51A67746E591799841EC657AD8">
    <w:name w:val="922C2C51A67746E591799841EC657AD8"/>
    <w:rsid w:val="00F37E05"/>
  </w:style>
  <w:style w:type="paragraph" w:customStyle="1" w:styleId="91A9D6FF362246A7BB2BF8DDA9E599CA">
    <w:name w:val="91A9D6FF362246A7BB2BF8DDA9E599CA"/>
    <w:rsid w:val="00F37E05"/>
  </w:style>
  <w:style w:type="paragraph" w:customStyle="1" w:styleId="F92660AD528A4B63B286724E5A671D1E">
    <w:name w:val="F92660AD528A4B63B286724E5A671D1E"/>
    <w:rsid w:val="00F37E05"/>
  </w:style>
  <w:style w:type="paragraph" w:customStyle="1" w:styleId="07AB365FA34040198069FE367E19273C">
    <w:name w:val="07AB365FA34040198069FE367E19273C"/>
    <w:rsid w:val="00F37E05"/>
  </w:style>
  <w:style w:type="paragraph" w:customStyle="1" w:styleId="AAB06EB22A3D47EA839424A5E1B16D55">
    <w:name w:val="AAB06EB22A3D47EA839424A5E1B16D55"/>
    <w:rsid w:val="00F37E05"/>
  </w:style>
  <w:style w:type="paragraph" w:customStyle="1" w:styleId="7D83868AE59442E388EFCFA8109E438A">
    <w:name w:val="7D83868AE59442E388EFCFA8109E438A"/>
    <w:rsid w:val="00F37E05"/>
  </w:style>
  <w:style w:type="paragraph" w:customStyle="1" w:styleId="862BEB1A99F143709583AC8FFAC722E2">
    <w:name w:val="862BEB1A99F143709583AC8FFAC722E2"/>
    <w:rsid w:val="00F37E05"/>
  </w:style>
  <w:style w:type="paragraph" w:customStyle="1" w:styleId="4D3C7D1C764944168651248FE17695C4">
    <w:name w:val="4D3C7D1C764944168651248FE17695C4"/>
    <w:rsid w:val="00F37E05"/>
  </w:style>
  <w:style w:type="paragraph" w:customStyle="1" w:styleId="022070CDA86040AABACAB867B9475A5C">
    <w:name w:val="022070CDA86040AABACAB867B9475A5C"/>
    <w:rsid w:val="00F37E05"/>
  </w:style>
  <w:style w:type="paragraph" w:customStyle="1" w:styleId="6F59F1B15BCC47DFBE25326A22058A4D">
    <w:name w:val="6F59F1B15BCC47DFBE25326A22058A4D"/>
    <w:rsid w:val="00F37E05"/>
  </w:style>
  <w:style w:type="paragraph" w:customStyle="1" w:styleId="74F012DD76E142959E14B41B7623923B">
    <w:name w:val="74F012DD76E142959E14B41B7623923B"/>
    <w:rsid w:val="00F37E05"/>
  </w:style>
  <w:style w:type="paragraph" w:customStyle="1" w:styleId="67235B7AE4754DFBB76683F73EACD079">
    <w:name w:val="67235B7AE4754DFBB76683F73EACD079"/>
    <w:rsid w:val="00F37E05"/>
  </w:style>
  <w:style w:type="paragraph" w:customStyle="1" w:styleId="85930DF31D9342DAB80DC1223FF3EC5D">
    <w:name w:val="85930DF31D9342DAB80DC1223FF3EC5D"/>
    <w:rsid w:val="00F37E05"/>
  </w:style>
  <w:style w:type="paragraph" w:customStyle="1" w:styleId="89F516D8300E42AC8F82FD9FC9337FFB">
    <w:name w:val="89F516D8300E42AC8F82FD9FC9337FFB"/>
    <w:rsid w:val="00F37E05"/>
  </w:style>
  <w:style w:type="paragraph" w:customStyle="1" w:styleId="8A7800D4BCBC4392B3DE38321D87999B">
    <w:name w:val="8A7800D4BCBC4392B3DE38321D87999B"/>
    <w:rsid w:val="00C51015"/>
  </w:style>
  <w:style w:type="paragraph" w:customStyle="1" w:styleId="EA7C495E2918417FADBE4CFF1CBC8A18">
    <w:name w:val="EA7C495E2918417FADBE4CFF1CBC8A18"/>
    <w:rsid w:val="00C51015"/>
  </w:style>
  <w:style w:type="paragraph" w:customStyle="1" w:styleId="3FE72D7ADD8E4A67B912CFCA8DF7ED54">
    <w:name w:val="3FE72D7ADD8E4A67B912CFCA8DF7ED54"/>
    <w:rsid w:val="00C51015"/>
  </w:style>
  <w:style w:type="paragraph" w:customStyle="1" w:styleId="CE14EC184ADD45298B4D733358F51B85">
    <w:name w:val="CE14EC184ADD45298B4D733358F51B85"/>
    <w:rsid w:val="00C51015"/>
  </w:style>
  <w:style w:type="paragraph" w:customStyle="1" w:styleId="D1575DF21961417E80D141326C9E71B4">
    <w:name w:val="D1575DF21961417E80D141326C9E71B4"/>
    <w:rsid w:val="00C51015"/>
  </w:style>
  <w:style w:type="paragraph" w:customStyle="1" w:styleId="FC81F8084D1541B9952F6FFDED01CEFB">
    <w:name w:val="FC81F8084D1541B9952F6FFDED01CEFB"/>
    <w:rsid w:val="00C51015"/>
  </w:style>
  <w:style w:type="paragraph" w:customStyle="1" w:styleId="7D1A250474FA42E08B07B49F1827699B">
    <w:name w:val="7D1A250474FA42E08B07B49F1827699B"/>
    <w:rsid w:val="00C51015"/>
  </w:style>
  <w:style w:type="paragraph" w:customStyle="1" w:styleId="FE31CEA13BC24AF4AAA3CD4B70FE8A41">
    <w:name w:val="FE31CEA13BC24AF4AAA3CD4B70FE8A41"/>
    <w:rsid w:val="00C51015"/>
  </w:style>
  <w:style w:type="paragraph" w:customStyle="1" w:styleId="F68F90D5B74041D7984E0D7AE8C5DCF7">
    <w:name w:val="F68F90D5B74041D7984E0D7AE8C5DCF7"/>
    <w:rsid w:val="00C51015"/>
  </w:style>
  <w:style w:type="paragraph" w:customStyle="1" w:styleId="A68CD69C09C54B36A1C43095C9BF289B">
    <w:name w:val="A68CD69C09C54B36A1C43095C9BF289B"/>
    <w:rsid w:val="00C51015"/>
  </w:style>
  <w:style w:type="paragraph" w:customStyle="1" w:styleId="76EDCEFA11F347159D7E556438E4C28C">
    <w:name w:val="76EDCEFA11F347159D7E556438E4C28C"/>
    <w:rsid w:val="00C51015"/>
  </w:style>
  <w:style w:type="paragraph" w:customStyle="1" w:styleId="4ADC16B507054B26A4542FF033640879">
    <w:name w:val="4ADC16B507054B26A4542FF033640879"/>
    <w:rsid w:val="00C51015"/>
  </w:style>
  <w:style w:type="paragraph" w:customStyle="1" w:styleId="F361FE2C9C434280AC47F27DA03423E2">
    <w:name w:val="F361FE2C9C434280AC47F27DA03423E2"/>
    <w:rsid w:val="00C51015"/>
  </w:style>
  <w:style w:type="paragraph" w:customStyle="1" w:styleId="F00C500D24094C9F985271E4CE98D8CC">
    <w:name w:val="F00C500D24094C9F985271E4CE98D8CC"/>
    <w:rsid w:val="00C51015"/>
  </w:style>
  <w:style w:type="paragraph" w:customStyle="1" w:styleId="AB0E1A1E861542709361938BE6A86B43">
    <w:name w:val="AB0E1A1E861542709361938BE6A86B43"/>
    <w:rsid w:val="00C51015"/>
  </w:style>
  <w:style w:type="paragraph" w:customStyle="1" w:styleId="ED0D38565FDF4A09BCF60A9065743713">
    <w:name w:val="ED0D38565FDF4A09BCF60A9065743713"/>
    <w:rsid w:val="00C51015"/>
  </w:style>
  <w:style w:type="paragraph" w:customStyle="1" w:styleId="AE51F98C03CB4408B8542178238DB8E3">
    <w:name w:val="AE51F98C03CB4408B8542178238DB8E3"/>
    <w:rsid w:val="00C51015"/>
  </w:style>
  <w:style w:type="paragraph" w:customStyle="1" w:styleId="53DFDCAEBBAB459D885394D4A3036AB1">
    <w:name w:val="53DFDCAEBBAB459D885394D4A3036AB1"/>
    <w:rsid w:val="00C51015"/>
  </w:style>
  <w:style w:type="paragraph" w:customStyle="1" w:styleId="1E2AA3E9553C4E72914A72DFC6CF869B">
    <w:name w:val="1E2AA3E9553C4E72914A72DFC6CF869B"/>
    <w:rsid w:val="00C51015"/>
  </w:style>
  <w:style w:type="paragraph" w:customStyle="1" w:styleId="786102EDF44F4824B282005060391DBC">
    <w:name w:val="786102EDF44F4824B282005060391DBC"/>
    <w:rsid w:val="00C51015"/>
  </w:style>
  <w:style w:type="paragraph" w:customStyle="1" w:styleId="5C4A98D408074C3BB32B0E759A67FD7E">
    <w:name w:val="5C4A98D408074C3BB32B0E759A67FD7E"/>
    <w:rsid w:val="00C51015"/>
  </w:style>
  <w:style w:type="paragraph" w:customStyle="1" w:styleId="F3A3F420E24940BAB385BA94FC381FC1">
    <w:name w:val="F3A3F420E24940BAB385BA94FC381FC1"/>
    <w:rsid w:val="00C51015"/>
  </w:style>
  <w:style w:type="paragraph" w:customStyle="1" w:styleId="2E592143DDB44D76B98012BDAA61C887">
    <w:name w:val="2E592143DDB44D76B98012BDAA61C887"/>
    <w:rsid w:val="00C51015"/>
  </w:style>
  <w:style w:type="paragraph" w:customStyle="1" w:styleId="9BA12848CE3D465EA4652EF5BAED3005">
    <w:name w:val="9BA12848CE3D465EA4652EF5BAED3005"/>
    <w:rsid w:val="00C51015"/>
  </w:style>
  <w:style w:type="paragraph" w:customStyle="1" w:styleId="353677AEDF7C486CA41D55D938A6B3C7">
    <w:name w:val="353677AEDF7C486CA41D55D938A6B3C7"/>
    <w:rsid w:val="00C510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71FAF37B-64E4-48FB-91D3-0DA0B26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Objectif général de projet</Template>
  <TotalTime>1450</TotalTime>
  <Pages>12</Pages>
  <Words>2039</Words>
  <Characters>11218</Characters>
  <Application>Microsoft Office Word</Application>
  <DocSecurity>0</DocSecurity>
  <Lines>93</Lines>
  <Paragraphs>26</Paragraphs>
  <ScaleCrop>false</ScaleCrop>
  <HeadingPairs>
    <vt:vector size="4" baseType="variant">
      <vt:variant>
        <vt:lpstr>Titre</vt:lpstr>
      </vt:variant>
      <vt:variant>
        <vt:i4>1</vt:i4>
      </vt:variant>
      <vt:variant>
        <vt:lpstr>En-têtes</vt:lpstr>
      </vt:variant>
      <vt:variant>
        <vt:i4>11</vt:i4>
      </vt:variant>
    </vt:vector>
  </HeadingPairs>
  <TitlesOfParts>
    <vt:vector size="12" baseType="lpstr">
      <vt:lpstr/>
      <vt:lpstr>Présentation</vt:lpstr>
      <vt:lpstr>    Historique et description du projet</vt:lpstr>
      <vt:lpstr>    Objectif du projet</vt:lpstr>
      <vt:lpstr>    Exigences principales</vt:lpstr>
      <vt:lpstr>    Livrables</vt:lpstr>
      <vt:lpstr>    Parties affectées</vt:lpstr>
      <vt:lpstr>    Systèmes ou processus d’entreprise affectés</vt:lpstr>
      <vt:lpstr>    Exclusions spécifiques de l’objectif</vt:lpstr>
      <vt:lpstr>    Plan de mise en œuvre</vt:lpstr>
      <vt:lpstr>    Chronologie/planification principale</vt:lpstr>
      <vt:lpstr>Approbation et autorisation</vt:lpstr>
    </vt:vector>
  </TitlesOfParts>
  <Company/>
  <LinksUpToDate>false</LinksUpToDate>
  <CharactersWithSpaces>13231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dc:creator>
  <cp:keywords/>
  <cp:lastModifiedBy>Hugo subtil</cp:lastModifiedBy>
  <cp:revision>105</cp:revision>
  <cp:lastPrinted>2018-01-08T07:46:00Z</cp:lastPrinted>
  <dcterms:created xsi:type="dcterms:W3CDTF">2018-01-03T15:42:00Z</dcterms:created>
  <dcterms:modified xsi:type="dcterms:W3CDTF">2018-01-12T14:16:00Z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